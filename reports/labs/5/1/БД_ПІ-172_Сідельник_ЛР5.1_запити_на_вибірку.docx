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376A" w14:textId="656027A5" w:rsidR="00446E3A" w:rsidRPr="00327FC4" w:rsidRDefault="00446E3A" w:rsidP="00446E3A">
      <w:pPr>
        <w:pStyle w:val="Mainheader"/>
      </w:pPr>
      <w:bookmarkStart w:id="0" w:name="_Toc442793071"/>
      <w:r w:rsidRPr="00E91D94">
        <w:t>Лабораторна робота №</w:t>
      </w:r>
      <w:bookmarkEnd w:id="0"/>
      <w:r w:rsidR="004E6940">
        <w:rPr>
          <w:lang w:val="en-US"/>
        </w:rPr>
        <w:t>5</w:t>
      </w:r>
      <w:r w:rsidR="00327FC4">
        <w:t>.1</w:t>
      </w:r>
    </w:p>
    <w:p w14:paraId="03E7A298" w14:textId="5BCF4EBF" w:rsidR="00446E3A" w:rsidRPr="008437E6" w:rsidRDefault="00446E3A" w:rsidP="00446E3A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52ABF">
        <w:rPr>
          <w:rFonts w:eastAsia="Calibri"/>
          <w:b/>
          <w:sz w:val="28"/>
          <w:szCs w:val="28"/>
        </w:rPr>
        <w:t>Тема</w:t>
      </w:r>
      <w:r w:rsidRPr="00152ABF">
        <w:rPr>
          <w:rFonts w:eastAsia="Calibri"/>
          <w:sz w:val="28"/>
          <w:szCs w:val="28"/>
        </w:rPr>
        <w:t>:</w:t>
      </w:r>
      <w:r w:rsidRPr="00260C2F">
        <w:rPr>
          <w:sz w:val="28"/>
          <w:szCs w:val="28"/>
        </w:rPr>
        <w:t xml:space="preserve"> </w:t>
      </w:r>
      <w:r w:rsidR="004E6940" w:rsidRPr="004E6940">
        <w:rPr>
          <w:sz w:val="28"/>
          <w:szCs w:val="28"/>
        </w:rPr>
        <w:t>Майстер запитів в режимі конструктора. Запити на вибірку</w:t>
      </w:r>
      <w:r w:rsidRPr="006471C5">
        <w:rPr>
          <w:sz w:val="28"/>
          <w:szCs w:val="28"/>
        </w:rPr>
        <w:t>.</w:t>
      </w:r>
    </w:p>
    <w:p w14:paraId="685566D3" w14:textId="7B6B2375" w:rsidR="00446E3A" w:rsidRPr="004A6B9D" w:rsidRDefault="00446E3A" w:rsidP="00446E3A">
      <w:pPr>
        <w:spacing w:line="360" w:lineRule="auto"/>
        <w:jc w:val="both"/>
        <w:rPr>
          <w:sz w:val="28"/>
          <w:szCs w:val="28"/>
        </w:rPr>
      </w:pPr>
      <w:r w:rsidRPr="00152ABF">
        <w:rPr>
          <w:rFonts w:eastAsia="Calibri"/>
          <w:b/>
          <w:sz w:val="28"/>
          <w:szCs w:val="28"/>
        </w:rPr>
        <w:t>Мета</w:t>
      </w:r>
      <w:r w:rsidR="008B5947" w:rsidRPr="008B5947">
        <w:rPr>
          <w:rFonts w:eastAsia="Calibri"/>
          <w:sz w:val="28"/>
          <w:szCs w:val="28"/>
          <w:lang w:val="ru-RU"/>
        </w:rPr>
        <w:t>:</w:t>
      </w:r>
      <w:bookmarkStart w:id="1" w:name="_Hlk26802798"/>
      <w:r w:rsidR="00DF3EA5" w:rsidRPr="00DF3EA5">
        <w:rPr>
          <w:rFonts w:eastAsia="Calibri"/>
          <w:sz w:val="28"/>
          <w:szCs w:val="28"/>
          <w:lang w:val="ru-RU"/>
        </w:rPr>
        <w:t xml:space="preserve"> </w:t>
      </w:r>
      <w:r w:rsidR="00DF3EA5" w:rsidRPr="00DF3EA5">
        <w:rPr>
          <w:sz w:val="28"/>
          <w:szCs w:val="28"/>
        </w:rPr>
        <w:t>Навчитись</w:t>
      </w:r>
      <w:bookmarkEnd w:id="1"/>
      <w:r w:rsidR="004E6940">
        <w:rPr>
          <w:sz w:val="28"/>
          <w:szCs w:val="28"/>
        </w:rPr>
        <w:t xml:space="preserve"> використовувати</w:t>
      </w:r>
      <w:r w:rsidR="004E6940" w:rsidRPr="004E6940">
        <w:rPr>
          <w:sz w:val="28"/>
          <w:szCs w:val="28"/>
        </w:rPr>
        <w:t xml:space="preserve"> </w:t>
      </w:r>
      <w:r w:rsidR="004E6940">
        <w:rPr>
          <w:sz w:val="28"/>
          <w:szCs w:val="28"/>
        </w:rPr>
        <w:t>м</w:t>
      </w:r>
      <w:r w:rsidR="004E6940" w:rsidRPr="004E6940">
        <w:rPr>
          <w:sz w:val="28"/>
          <w:szCs w:val="28"/>
        </w:rPr>
        <w:t>айстер запитів в режимі конструктора</w:t>
      </w:r>
      <w:r w:rsidR="004E6940">
        <w:rPr>
          <w:sz w:val="28"/>
          <w:szCs w:val="28"/>
        </w:rPr>
        <w:t>,</w:t>
      </w:r>
      <w:r w:rsidR="004E6940" w:rsidRPr="004E6940">
        <w:rPr>
          <w:sz w:val="28"/>
          <w:szCs w:val="28"/>
        </w:rPr>
        <w:t xml:space="preserve"> </w:t>
      </w:r>
      <w:r w:rsidR="004E6940">
        <w:rPr>
          <w:sz w:val="28"/>
          <w:szCs w:val="28"/>
        </w:rPr>
        <w:t>будувати з</w:t>
      </w:r>
      <w:r w:rsidR="004E6940" w:rsidRPr="004E6940">
        <w:rPr>
          <w:sz w:val="28"/>
          <w:szCs w:val="28"/>
        </w:rPr>
        <w:t>апити на вибірку</w:t>
      </w:r>
      <w:r w:rsidR="00263858">
        <w:rPr>
          <w:sz w:val="28"/>
          <w:szCs w:val="28"/>
        </w:rPr>
        <w:t>.</w:t>
      </w:r>
    </w:p>
    <w:p w14:paraId="161B6323" w14:textId="5A88922C" w:rsidR="00005963" w:rsidRPr="007F339E" w:rsidRDefault="00DF3EA5" w:rsidP="00446E3A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>Предметна область</w:t>
      </w:r>
      <w:r w:rsidRPr="008B5947">
        <w:rPr>
          <w:rFonts w:eastAsia="Calibri"/>
          <w:sz w:val="28"/>
          <w:szCs w:val="28"/>
          <w:lang w:val="ru-RU"/>
        </w:rPr>
        <w:t>:</w:t>
      </w:r>
      <w:r w:rsidRPr="00DF3EA5">
        <w:rPr>
          <w:rFonts w:eastAsia="Calibri"/>
          <w:sz w:val="28"/>
          <w:szCs w:val="28"/>
          <w:lang w:val="ru-RU"/>
        </w:rPr>
        <w:t xml:space="preserve"> </w:t>
      </w:r>
      <w:r w:rsidR="007F339E" w:rsidRPr="007F339E">
        <w:rPr>
          <w:rFonts w:eastAsia="Calibri"/>
          <w:sz w:val="28"/>
          <w:szCs w:val="28"/>
          <w:lang w:val="ru-RU"/>
        </w:rPr>
        <w:t xml:space="preserve"> “Перевірка знань студента використовуючи тести”</w:t>
      </w:r>
    </w:p>
    <w:p w14:paraId="5CD4F7BD" w14:textId="31D81D98" w:rsidR="00561E18" w:rsidRPr="00561E18" w:rsidRDefault="00A832A6" w:rsidP="00561E18">
      <w:pPr>
        <w:pStyle w:val="Taskheader"/>
      </w:pPr>
      <w:r>
        <w:rPr>
          <w:lang w:val="uk-UA"/>
        </w:rPr>
        <w:t>Порядок виконання</w:t>
      </w:r>
      <w:r w:rsidR="00005963">
        <w:t>:</w:t>
      </w:r>
    </w:p>
    <w:p w14:paraId="12FB9EC3" w14:textId="583DCA58" w:rsidR="00561E18" w:rsidRPr="00561E18" w:rsidRDefault="00561E18" w:rsidP="002012A2">
      <w:pPr>
        <w:pStyle w:val="Maintext"/>
      </w:pPr>
      <w:r>
        <w:t>Конструктор запитів:</w:t>
      </w:r>
    </w:p>
    <w:p w14:paraId="548F0556" w14:textId="55888655" w:rsidR="002012A2" w:rsidRDefault="00561E18" w:rsidP="002012A2">
      <w:pPr>
        <w:pStyle w:val="Maintex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6D15F7F" wp14:editId="068964CC">
            <wp:simplePos x="1143000" y="2653145"/>
            <wp:positionH relativeFrom="column">
              <wp:align>left</wp:align>
            </wp:positionH>
            <wp:positionV relativeFrom="paragraph">
              <wp:align>top</wp:align>
            </wp:positionV>
            <wp:extent cx="4079875" cy="28403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71964816" w14:textId="12DD31F1" w:rsidR="00561E18" w:rsidRDefault="00561E18">
      <w:pPr>
        <w:rPr>
          <w:sz w:val="28"/>
          <w:szCs w:val="20"/>
          <w:lang w:val="en-US"/>
        </w:rPr>
      </w:pPr>
      <w:r>
        <w:rPr>
          <w:lang w:val="en-US"/>
        </w:rPr>
        <w:br w:type="page"/>
      </w:r>
    </w:p>
    <w:p w14:paraId="4AD19D34" w14:textId="09274873" w:rsidR="00561E18" w:rsidRDefault="00561E18" w:rsidP="002012A2">
      <w:pPr>
        <w:pStyle w:val="Maintext"/>
      </w:pPr>
      <w:r>
        <w:lastRenderedPageBreak/>
        <w:t>Обираємо потрібні таблиці:</w:t>
      </w:r>
    </w:p>
    <w:p w14:paraId="4313293C" w14:textId="05773F3A" w:rsidR="00561E18" w:rsidRDefault="00561E18" w:rsidP="002012A2">
      <w:pPr>
        <w:pStyle w:val="Maintext"/>
      </w:pPr>
      <w:r>
        <w:rPr>
          <w:noProof/>
        </w:rPr>
        <w:drawing>
          <wp:inline distT="0" distB="0" distL="0" distR="0" wp14:anchorId="4BD9F983" wp14:editId="74A5533D">
            <wp:extent cx="2999509" cy="278525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200" cy="27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557B" w14:textId="76EF8275" w:rsidR="00561E18" w:rsidRDefault="00561E18" w:rsidP="002012A2">
      <w:pPr>
        <w:pStyle w:val="Maintext"/>
      </w:pPr>
      <w:r>
        <w:t>Обираємо поля, які хочемо відображати в запиті:</w:t>
      </w:r>
    </w:p>
    <w:p w14:paraId="5D6CBF68" w14:textId="00F19FF0" w:rsidR="00561E18" w:rsidRPr="00561E18" w:rsidRDefault="00561E18" w:rsidP="002012A2">
      <w:pPr>
        <w:pStyle w:val="Maintext"/>
      </w:pPr>
      <w:r>
        <w:rPr>
          <w:noProof/>
        </w:rPr>
        <w:drawing>
          <wp:inline distT="0" distB="0" distL="0" distR="0" wp14:anchorId="50917648" wp14:editId="68323744">
            <wp:extent cx="5941695" cy="1784350"/>
            <wp:effectExtent l="0" t="0" r="1905" b="6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5A88" w14:textId="77777777" w:rsidR="00561E18" w:rsidRDefault="00561E18" w:rsidP="002012A2">
      <w:pPr>
        <w:pStyle w:val="Maintext"/>
        <w:rPr>
          <w:lang w:val="en-US"/>
        </w:rPr>
      </w:pPr>
    </w:p>
    <w:p w14:paraId="306DE101" w14:textId="7C17823E" w:rsidR="00561E18" w:rsidRDefault="00946AD1" w:rsidP="002012A2">
      <w:pPr>
        <w:pStyle w:val="Maintext"/>
      </w:pPr>
      <w:r>
        <w:t>Але бачимо, що запит не повернув жодного результата:</w:t>
      </w:r>
    </w:p>
    <w:p w14:paraId="2CEC7345" w14:textId="3627773B" w:rsidR="00946AD1" w:rsidRDefault="00946AD1" w:rsidP="002012A2">
      <w:pPr>
        <w:pStyle w:val="Maintext"/>
      </w:pPr>
      <w:r>
        <w:rPr>
          <w:noProof/>
        </w:rPr>
        <w:drawing>
          <wp:inline distT="0" distB="0" distL="0" distR="0" wp14:anchorId="1854498A" wp14:editId="665A6D7E">
            <wp:extent cx="5941695" cy="1068070"/>
            <wp:effectExtent l="0" t="0" r="190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E0F6" w14:textId="2C4140A5" w:rsidR="00946AD1" w:rsidRDefault="00946AD1" w:rsidP="002012A2">
      <w:pPr>
        <w:pStyle w:val="Maintext"/>
      </w:pPr>
      <w:r>
        <w:t>Це тому що я забув встановити зв’язки між адміністраторами та їх ролями. Виправимо це:</w:t>
      </w:r>
    </w:p>
    <w:p w14:paraId="5B8BD818" w14:textId="2B14E0D7" w:rsidR="00946AD1" w:rsidRDefault="00944AB5" w:rsidP="002012A2">
      <w:pPr>
        <w:pStyle w:val="Maintext"/>
      </w:pPr>
      <w:r>
        <w:rPr>
          <w:noProof/>
        </w:rPr>
        <w:drawing>
          <wp:inline distT="0" distB="0" distL="0" distR="0" wp14:anchorId="5E12842A" wp14:editId="5E9F949B">
            <wp:extent cx="3865418" cy="1055586"/>
            <wp:effectExtent l="0" t="0" r="190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934" cy="10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6C79" w14:textId="441C273A" w:rsidR="00944AB5" w:rsidRDefault="00944AB5" w:rsidP="002012A2">
      <w:pPr>
        <w:pStyle w:val="Maintext"/>
      </w:pPr>
      <w:r>
        <w:lastRenderedPageBreak/>
        <w:t>Тепер бачимо які користувачі мають які ролі та привілегії:</w:t>
      </w:r>
    </w:p>
    <w:p w14:paraId="0719C3DA" w14:textId="26FB68C2" w:rsidR="00944AB5" w:rsidRDefault="00944AB5" w:rsidP="002012A2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54642CF6" wp14:editId="006111FB">
            <wp:extent cx="5941695" cy="4580890"/>
            <wp:effectExtent l="0" t="0" r="190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9227" w14:textId="05816A63" w:rsidR="00944AB5" w:rsidRDefault="00944AB5" w:rsidP="002012A2">
      <w:pPr>
        <w:pStyle w:val="Maintext"/>
        <w:rPr>
          <w:lang w:val="en-US"/>
        </w:rPr>
      </w:pPr>
    </w:p>
    <w:p w14:paraId="50DAFE67" w14:textId="59DA934F" w:rsidR="00944AB5" w:rsidRDefault="00944AB5" w:rsidP="002012A2">
      <w:pPr>
        <w:pStyle w:val="Maintext"/>
      </w:pPr>
      <w:r>
        <w:t>Виберемо всіх, що можуть щось створювати:</w:t>
      </w:r>
    </w:p>
    <w:p w14:paraId="31522D58" w14:textId="2EE1D00C" w:rsidR="00944AB5" w:rsidRDefault="00944AB5" w:rsidP="002012A2">
      <w:pPr>
        <w:pStyle w:val="Maintext"/>
      </w:pPr>
      <w:r>
        <w:rPr>
          <w:noProof/>
        </w:rPr>
        <w:drawing>
          <wp:inline distT="0" distB="0" distL="0" distR="0" wp14:anchorId="32FADCF8" wp14:editId="3CD0BCA5">
            <wp:extent cx="5941695" cy="1896745"/>
            <wp:effectExtent l="0" t="0" r="1905" b="825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287D" w14:textId="22DC1ECF" w:rsidR="00944AB5" w:rsidRDefault="00944AB5" w:rsidP="002012A2">
      <w:pPr>
        <w:pStyle w:val="Maintext"/>
      </w:pPr>
    </w:p>
    <w:p w14:paraId="5B2D6DE5" w14:textId="78DDBEDB" w:rsidR="00944AB5" w:rsidRDefault="00944AB5" w:rsidP="002012A2">
      <w:pPr>
        <w:pStyle w:val="Maintext"/>
      </w:pPr>
    </w:p>
    <w:p w14:paraId="6DEFE180" w14:textId="26AAD4C7" w:rsidR="00944AB5" w:rsidRDefault="00944AB5" w:rsidP="002012A2">
      <w:pPr>
        <w:pStyle w:val="Maintext"/>
      </w:pPr>
    </w:p>
    <w:p w14:paraId="02B191B7" w14:textId="712FCE87" w:rsidR="00944AB5" w:rsidRDefault="00944AB5" w:rsidP="002012A2">
      <w:pPr>
        <w:pStyle w:val="Maintext"/>
      </w:pPr>
    </w:p>
    <w:p w14:paraId="16DFB0F1" w14:textId="732515C3" w:rsidR="00944AB5" w:rsidRDefault="00944AB5" w:rsidP="002012A2">
      <w:pPr>
        <w:pStyle w:val="Maintext"/>
      </w:pPr>
      <w:r>
        <w:lastRenderedPageBreak/>
        <w:t>Результати запита:</w:t>
      </w:r>
    </w:p>
    <w:p w14:paraId="7196C257" w14:textId="64D36451" w:rsidR="00944AB5" w:rsidRPr="00944AB5" w:rsidRDefault="00944AB5" w:rsidP="002012A2">
      <w:pPr>
        <w:pStyle w:val="Maintext"/>
      </w:pPr>
      <w:r>
        <w:rPr>
          <w:noProof/>
        </w:rPr>
        <w:drawing>
          <wp:inline distT="0" distB="0" distL="0" distR="0" wp14:anchorId="61F3E150" wp14:editId="65667D15">
            <wp:extent cx="5941695" cy="1720215"/>
            <wp:effectExtent l="0" t="0" r="190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D5BA" w14:textId="7C3F2697" w:rsidR="002012A2" w:rsidRDefault="002012A2" w:rsidP="002012A2">
      <w:pPr>
        <w:pStyle w:val="Maintext"/>
      </w:pPr>
    </w:p>
    <w:p w14:paraId="1DB85CB4" w14:textId="0670515B" w:rsidR="004A6B9D" w:rsidRDefault="004A6B9D" w:rsidP="002012A2">
      <w:pPr>
        <w:pStyle w:val="Maintext"/>
      </w:pPr>
      <w:r>
        <w:t>Виберемо кількість доступів, які має кожен адміністратор:</w:t>
      </w:r>
    </w:p>
    <w:p w14:paraId="604F2839" w14:textId="7CC0ED89" w:rsidR="002012A2" w:rsidRDefault="004A6B9D" w:rsidP="002012A2">
      <w:pPr>
        <w:pStyle w:val="Maintext"/>
        <w:rPr>
          <w:lang w:val="en-US"/>
        </w:rPr>
      </w:pPr>
      <w:r>
        <w:t xml:space="preserve">Спочатку потрібно включити </w:t>
      </w:r>
      <w:r>
        <w:rPr>
          <w:lang w:val="en-US"/>
        </w:rPr>
        <w:t>“Totals”:</w:t>
      </w:r>
    </w:p>
    <w:p w14:paraId="1065A3AC" w14:textId="2CF8D8A2" w:rsidR="004A6B9D" w:rsidRDefault="004A6B9D" w:rsidP="002012A2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5A1E84DC" wp14:editId="315535AC">
            <wp:extent cx="5941695" cy="11652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8DD3" w14:textId="7F1FA2B6" w:rsidR="004A6B9D" w:rsidRDefault="004A6B9D" w:rsidP="002012A2">
      <w:pPr>
        <w:pStyle w:val="Maintext"/>
        <w:rPr>
          <w:lang w:val="en-US"/>
        </w:rPr>
      </w:pPr>
      <w:r>
        <w:t xml:space="preserve">Далі додаємо </w:t>
      </w:r>
      <w:r w:rsidRPr="004A6B9D">
        <w:t>permission_name</w:t>
      </w:r>
      <w:r>
        <w:rPr>
          <w:lang w:val="en-US"/>
        </w:rPr>
        <w:t xml:space="preserve"> </w:t>
      </w:r>
      <w:r>
        <w:rPr>
          <w:lang w:val="ru-RU"/>
        </w:rPr>
        <w:t>в наш запит.</w:t>
      </w:r>
      <w:r>
        <w:rPr>
          <w:lang w:val="en-US"/>
        </w:rPr>
        <w:t xml:space="preserve"> </w:t>
      </w:r>
      <w:r>
        <w:t xml:space="preserve">Після чого в лінії </w:t>
      </w:r>
      <w:r>
        <w:rPr>
          <w:lang w:val="en-US"/>
        </w:rPr>
        <w:t xml:space="preserve">“Total” </w:t>
      </w:r>
      <w:r>
        <w:rPr>
          <w:lang w:val="ru-RU"/>
        </w:rPr>
        <w:t>обира</w:t>
      </w:r>
      <w:r>
        <w:t>ємо операцію «</w:t>
      </w:r>
      <w:r>
        <w:rPr>
          <w:lang w:val="en-US"/>
        </w:rPr>
        <w:t>Count</w:t>
      </w:r>
      <w:r>
        <w:t>»</w:t>
      </w:r>
      <w:r>
        <w:rPr>
          <w:lang w:val="en-US"/>
        </w:rPr>
        <w:t>:</w:t>
      </w:r>
    </w:p>
    <w:p w14:paraId="7BB219A6" w14:textId="27C4FA41" w:rsidR="004A6B9D" w:rsidRDefault="004A6B9D" w:rsidP="002012A2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39C5CF06" wp14:editId="74A3E65A">
            <wp:extent cx="1342857" cy="110476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4A35" w14:textId="762A4187" w:rsidR="004A6B9D" w:rsidRDefault="004A6B9D" w:rsidP="002012A2">
      <w:pPr>
        <w:pStyle w:val="Maintext"/>
        <w:rPr>
          <w:lang w:val="en-US"/>
        </w:rPr>
      </w:pPr>
    </w:p>
    <w:p w14:paraId="4E20C969" w14:textId="477D4A51" w:rsidR="004A6B9D" w:rsidRPr="004A6B9D" w:rsidRDefault="004A6B9D" w:rsidP="002012A2">
      <w:pPr>
        <w:pStyle w:val="Maintext"/>
      </w:pPr>
      <w:r>
        <w:t>В результаті, отримаємо таку вибірку:</w:t>
      </w:r>
    </w:p>
    <w:p w14:paraId="3A2CF550" w14:textId="641322AD" w:rsidR="004A6B9D" w:rsidRDefault="004A6B9D" w:rsidP="002012A2">
      <w:pPr>
        <w:pStyle w:val="Maintext"/>
      </w:pPr>
      <w:r>
        <w:rPr>
          <w:noProof/>
        </w:rPr>
        <w:drawing>
          <wp:inline distT="0" distB="0" distL="0" distR="0" wp14:anchorId="0A086EB6" wp14:editId="09C4F5B7">
            <wp:extent cx="5941695" cy="989965"/>
            <wp:effectExtent l="0" t="0" r="1905" b="63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45B3" w14:textId="2248DA7A" w:rsidR="004A6B9D" w:rsidRDefault="004A6B9D" w:rsidP="002012A2">
      <w:pPr>
        <w:pStyle w:val="Maintext"/>
      </w:pPr>
    </w:p>
    <w:p w14:paraId="5FF2391C" w14:textId="157BBE3B" w:rsidR="000A03F3" w:rsidRDefault="000A03F3" w:rsidP="00405623">
      <w:pPr>
        <w:pStyle w:val="Maintext"/>
        <w:jc w:val="left"/>
      </w:pPr>
      <w:r>
        <w:lastRenderedPageBreak/>
        <w:t>Для того, щоб колонки називалися не стандартним чином, потрібно написати їх назву перед назвою поля вибірки та поставити символ «:»:</w:t>
      </w:r>
      <w:r w:rsidR="00405623">
        <w:br/>
      </w:r>
      <w:r w:rsidR="00405623">
        <w:rPr>
          <w:noProof/>
        </w:rPr>
        <w:drawing>
          <wp:inline distT="0" distB="0" distL="0" distR="0" wp14:anchorId="473D945B" wp14:editId="395B061B">
            <wp:extent cx="5941695" cy="1714500"/>
            <wp:effectExtent l="0" t="0" r="190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8338" w14:textId="304775E6" w:rsidR="000A03F3" w:rsidRDefault="000A03F3" w:rsidP="002012A2">
      <w:pPr>
        <w:pStyle w:val="Maintext"/>
      </w:pPr>
    </w:p>
    <w:p w14:paraId="4082CD99" w14:textId="0988F91E" w:rsidR="00405623" w:rsidRDefault="00405623" w:rsidP="002012A2">
      <w:pPr>
        <w:pStyle w:val="Maintext"/>
      </w:pPr>
      <w:r>
        <w:t xml:space="preserve">В результаті отримаємо більш </w:t>
      </w:r>
      <w:r>
        <w:rPr>
          <w:lang w:val="en-US"/>
        </w:rPr>
        <w:t xml:space="preserve">user-friendly </w:t>
      </w:r>
      <w:r>
        <w:t>відображення:</w:t>
      </w:r>
    </w:p>
    <w:p w14:paraId="66C9B9F4" w14:textId="2274A5AA" w:rsidR="00405623" w:rsidRPr="00405623" w:rsidRDefault="00405623" w:rsidP="002012A2">
      <w:pPr>
        <w:pStyle w:val="Maintext"/>
      </w:pPr>
      <w:r>
        <w:rPr>
          <w:noProof/>
        </w:rPr>
        <w:drawing>
          <wp:inline distT="0" distB="0" distL="0" distR="0" wp14:anchorId="70042473" wp14:editId="69F74ABC">
            <wp:extent cx="5704762" cy="971429"/>
            <wp:effectExtent l="0" t="0" r="0" b="63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9499" w14:textId="61899D7A" w:rsidR="002012A2" w:rsidRDefault="002012A2" w:rsidP="002012A2">
      <w:pPr>
        <w:pStyle w:val="Maintext"/>
      </w:pPr>
    </w:p>
    <w:p w14:paraId="0C53120E" w14:textId="41CD5499" w:rsidR="00446E3A" w:rsidRPr="00AB143E" w:rsidRDefault="00446E3A" w:rsidP="00446E3A">
      <w:pPr>
        <w:pStyle w:val="Taskheader"/>
        <w:rPr>
          <w:lang w:val="uk-UA"/>
        </w:rPr>
      </w:pPr>
      <w:r w:rsidRPr="00AB143E">
        <w:rPr>
          <w:lang w:val="uk-UA"/>
        </w:rPr>
        <w:t>Висновки:</w:t>
      </w:r>
    </w:p>
    <w:p w14:paraId="35067807" w14:textId="5C9BDAEA" w:rsidR="00446E3A" w:rsidRPr="0035549A" w:rsidRDefault="00A832A6" w:rsidP="00192036">
      <w:pPr>
        <w:pStyle w:val="MainCaption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b w:val="0"/>
          <w:i w:val="0"/>
          <w:iCs w:val="0"/>
          <w:lang w:val="uk-UA" w:bidi="ar-SA"/>
        </w:rPr>
        <w:t xml:space="preserve">Я навчився </w:t>
      </w:r>
      <w:r w:rsidR="00AC1DD3" w:rsidRPr="00AC1DD3">
        <w:rPr>
          <w:b w:val="0"/>
          <w:i w:val="0"/>
          <w:iCs w:val="0"/>
          <w:lang w:val="uk-UA" w:bidi="ar-SA"/>
        </w:rPr>
        <w:t>використовувати майстер запитів в режимі конструктора, будувати запити на вибірку</w:t>
      </w:r>
      <w:r>
        <w:rPr>
          <w:b w:val="0"/>
          <w:i w:val="0"/>
          <w:iCs w:val="0"/>
          <w:lang w:val="uk-UA" w:bidi="ar-SA"/>
        </w:rPr>
        <w:t>.</w:t>
      </w:r>
      <w:r w:rsidR="0035549A">
        <w:rPr>
          <w:b w:val="0"/>
          <w:i w:val="0"/>
          <w:iCs w:val="0"/>
          <w:lang w:val="uk-UA" w:bidi="ar-SA"/>
        </w:rPr>
        <w:t xml:space="preserve"> </w:t>
      </w:r>
    </w:p>
    <w:p w14:paraId="29320D90" w14:textId="4A518920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  <w:sectPr w:rsidR="00446E3A" w:rsidRPr="0035549A" w:rsidSect="00F37504">
          <w:headerReference w:type="default" r:id="rId21"/>
          <w:footerReference w:type="default" r:id="rId22"/>
          <w:headerReference w:type="first" r:id="rId23"/>
          <w:footerReference w:type="first" r:id="rId24"/>
          <w:type w:val="continuous"/>
          <w:pgSz w:w="11906" w:h="16838"/>
          <w:pgMar w:top="893" w:right="749" w:bottom="1728" w:left="1800" w:header="706" w:footer="720" w:gutter="0"/>
          <w:cols w:space="708"/>
          <w:titlePg/>
          <w:docGrid w:linePitch="360"/>
        </w:sectPr>
      </w:pPr>
    </w:p>
    <w:p w14:paraId="08FB983C" w14:textId="0A7F83F7" w:rsidR="00366631" w:rsidRPr="0035549A" w:rsidRDefault="00366631" w:rsidP="00907061">
      <w:pPr>
        <w:pStyle w:val="Maintext"/>
        <w:rPr>
          <w:szCs w:val="28"/>
        </w:rPr>
      </w:pPr>
    </w:p>
    <w:sectPr w:rsidR="00366631" w:rsidRPr="0035549A" w:rsidSect="00D627F5">
      <w:headerReference w:type="first" r:id="rId25"/>
      <w:footerReference w:type="first" r:id="rId26"/>
      <w:type w:val="continuous"/>
      <w:pgSz w:w="11906" w:h="16838"/>
      <w:pgMar w:top="39" w:right="748" w:bottom="161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F62CA" w14:textId="77777777" w:rsidR="00F8101B" w:rsidRDefault="00F8101B">
      <w:r>
        <w:separator/>
      </w:r>
    </w:p>
  </w:endnote>
  <w:endnote w:type="continuationSeparator" w:id="0">
    <w:p w14:paraId="1530058F" w14:textId="77777777" w:rsidR="00F8101B" w:rsidRDefault="00F8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406"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218D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532C10E" wp14:editId="47250390">
              <wp:simplePos x="0" y="0"/>
              <wp:positionH relativeFrom="column">
                <wp:posOffset>1983105</wp:posOffset>
              </wp:positionH>
              <wp:positionV relativeFrom="paragraph">
                <wp:posOffset>-183515</wp:posOffset>
              </wp:positionV>
              <wp:extent cx="3718560" cy="487045"/>
              <wp:effectExtent l="0" t="0" r="0" b="8255"/>
              <wp:wrapNone/>
              <wp:docPr id="5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856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35D6C" w14:textId="77777777" w:rsidR="00091042" w:rsidRPr="000E35BC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2C10E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48" type="#_x0000_t202" style="position:absolute;margin-left:156.15pt;margin-top:-14.45pt;width:292.8pt;height:38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" stroked="f">
              <v:textbox>
                <w:txbxContent>
                  <w:p w14:paraId="1DC35D6C" w14:textId="77777777" w:rsidR="00091042" w:rsidRPr="000E35BC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2067E1B" wp14:editId="7E20C6FE">
              <wp:simplePos x="0" y="0"/>
              <wp:positionH relativeFrom="column">
                <wp:posOffset>5770643</wp:posOffset>
              </wp:positionH>
              <wp:positionV relativeFrom="paragraph">
                <wp:posOffset>33051</wp:posOffset>
              </wp:positionV>
              <wp:extent cx="365760" cy="310270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310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DCF8A8" w14:textId="77777777" w:rsidR="00091042" w:rsidRPr="003A6CAB" w:rsidRDefault="00091042" w:rsidP="00E74CCA">
                          <w:pPr>
                            <w:jc w:val="center"/>
                            <w:rPr>
                              <w:rFonts w:asciiTheme="minorHAnsi" w:hAnsiTheme="minorHAnsi" w:cstheme="minorHAnsi"/>
                              <w:i/>
                              <w:iCs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67E1B" id="Поле 3" o:spid="_x0000_s1049" type="#_x0000_t202" style="position:absolute;margin-left:454.4pt;margin-top:2.6pt;width:28.8pt;height:24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" filled="f" stroked="f" strokeweight=".5pt">
              <v:textbox>
                <w:txbxContent>
                  <w:p w14:paraId="3DDCF8A8" w14:textId="77777777" w:rsidR="00091042" w:rsidRPr="003A6CAB" w:rsidRDefault="00091042" w:rsidP="00E74CCA">
                    <w:pPr>
                      <w:jc w:val="center"/>
                      <w:rPr>
                        <w:rFonts w:asciiTheme="minorHAnsi" w:hAnsiTheme="minorHAnsi" w:cstheme="minorHAnsi"/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93EA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D967ABD" wp14:editId="22BACFC6">
              <wp:simplePos x="0" y="0"/>
              <wp:positionH relativeFrom="column">
                <wp:posOffset>1859280</wp:posOffset>
              </wp:positionH>
              <wp:positionV relativeFrom="paragraph">
                <wp:posOffset>-435610</wp:posOffset>
              </wp:positionV>
              <wp:extent cx="2430780" cy="784225"/>
              <wp:effectExtent l="0" t="0" r="7620" b="0"/>
              <wp:wrapNone/>
              <wp:docPr id="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780" cy="784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A6DB8" w14:textId="7AD936E0" w:rsidR="00091042" w:rsidRPr="00263858" w:rsidRDefault="004E6940" w:rsidP="00336D42">
                          <w:pPr>
                            <w:pStyle w:val="BodyText"/>
                            <w:spacing w:before="120"/>
                          </w:pPr>
                          <w:r w:rsidRPr="004E6940">
                            <w:rPr>
                              <w:sz w:val="28"/>
                              <w:szCs w:val="28"/>
                            </w:rPr>
                            <w:t xml:space="preserve">Майстер запитів, в режимі конструктора. 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</w:r>
                          <w:r w:rsidRPr="004E6940">
                            <w:rPr>
                              <w:sz w:val="28"/>
                              <w:szCs w:val="28"/>
                            </w:rPr>
                            <w:t>Запити на вибірку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967ABD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margin-left:146.4pt;margin-top:-34.3pt;width:191.4pt;height:61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" stroked="f">
              <v:textbox>
                <w:txbxContent>
                  <w:p w14:paraId="733A6DB8" w14:textId="7AD936E0" w:rsidR="00091042" w:rsidRPr="00263858" w:rsidRDefault="004E6940" w:rsidP="00336D42">
                    <w:pPr>
                      <w:pStyle w:val="BodyText"/>
                      <w:spacing w:before="120"/>
                    </w:pPr>
                    <w:r w:rsidRPr="004E6940">
                      <w:rPr>
                        <w:sz w:val="28"/>
                        <w:szCs w:val="28"/>
                      </w:rPr>
                      <w:t xml:space="preserve">Майстер запитів, в режимі конструктора. </w:t>
                    </w:r>
                    <w:r>
                      <w:rPr>
                        <w:sz w:val="28"/>
                        <w:szCs w:val="28"/>
                      </w:rPr>
                      <w:br/>
                    </w:r>
                    <w:r w:rsidRPr="004E6940">
                      <w:rPr>
                        <w:sz w:val="28"/>
                        <w:szCs w:val="28"/>
                      </w:rPr>
                      <w:t>Запити на вибірку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E564BDC" wp14:editId="4FA92C2F">
              <wp:simplePos x="0" y="0"/>
              <wp:positionH relativeFrom="column">
                <wp:posOffset>4472940</wp:posOffset>
              </wp:positionH>
              <wp:positionV relativeFrom="paragraph">
                <wp:posOffset>-84455</wp:posOffset>
              </wp:positionV>
              <wp:extent cx="1567147" cy="377041"/>
              <wp:effectExtent l="0" t="0" r="0" b="4445"/>
              <wp:wrapNone/>
              <wp:docPr id="6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47" cy="3770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06436" w14:textId="77777777" w:rsidR="00091042" w:rsidRPr="005E1D76" w:rsidRDefault="00091042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5E1D76">
                            <w:rPr>
                              <w:sz w:val="32"/>
                              <w:szCs w:val="32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564BDC" id="_x0000_s1094" type="#_x0000_t202" style="position:absolute;margin-left:352.2pt;margin-top:-6.65pt;width:123.4pt;height:29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" stroked="f">
              <v:textbox>
                <w:txbxContent>
                  <w:p w14:paraId="69506436" w14:textId="77777777" w:rsidR="00091042" w:rsidRPr="005E1D76" w:rsidRDefault="00091042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5E1D76">
                      <w:rPr>
                        <w:sz w:val="32"/>
                        <w:szCs w:val="32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810F6CB" wp14:editId="2DD89CEB">
              <wp:simplePos x="0" y="0"/>
              <wp:positionH relativeFrom="column">
                <wp:posOffset>1996440</wp:posOffset>
              </wp:positionH>
              <wp:positionV relativeFrom="paragraph">
                <wp:posOffset>-1013460</wp:posOffset>
              </wp:positionV>
              <wp:extent cx="3817620" cy="487045"/>
              <wp:effectExtent l="0" t="0" r="0" b="8255"/>
              <wp:wrapNone/>
              <wp:docPr id="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762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679B8" w14:textId="2C76D4D3" w:rsidR="00091042" w:rsidRPr="00744B1F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10F6CB" id="_x0000_s1095" type="#_x0000_t202" style="position:absolute;margin-left:157.2pt;margin-top:-79.8pt;width:300.6pt;height:38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" stroked="f">
              <v:textbox>
                <w:txbxContent>
                  <w:p w14:paraId="34F679B8" w14:textId="2C76D4D3" w:rsidR="00091042" w:rsidRPr="00744B1F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A08AEAC" wp14:editId="704A98C9">
              <wp:simplePos x="0" y="0"/>
              <wp:positionH relativeFrom="column">
                <wp:posOffset>129540</wp:posOffset>
              </wp:positionH>
              <wp:positionV relativeFrom="paragraph">
                <wp:posOffset>-290830</wp:posOffset>
              </wp:positionV>
              <wp:extent cx="819150" cy="164465"/>
              <wp:effectExtent l="0" t="0" r="0" b="6985"/>
              <wp:wrapNone/>
              <wp:docPr id="70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44A42" w14:textId="2B4893B5" w:rsidR="00091042" w:rsidRPr="003A6CAB" w:rsidRDefault="004D7EA1" w:rsidP="005C223F">
                          <w:pP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Щуцький С. В</w:t>
                          </w:r>
                          <w:r w:rsidR="00091042"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AEAC" id="Text Box 331" o:spid="_x0000_s1096" type="#_x0000_t202" style="position:absolute;margin-left:10.2pt;margin-top:-22.9pt;width:64.5pt;height:12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" filled="f" stroked="f">
              <v:textbox inset="0,0,0,0">
                <w:txbxContent>
                  <w:p w14:paraId="49C44A42" w14:textId="2B4893B5" w:rsidR="00091042" w:rsidRPr="003A6CAB" w:rsidRDefault="004D7EA1" w:rsidP="005C223F">
                    <w:pP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Щуцький С. В</w:t>
                    </w:r>
                    <w:r w:rsidR="00091042"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4FBB7C" wp14:editId="37D85652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1568F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FBB7C" id="_x0000_s1097" type="#_x0000_t202" style="position:absolute;margin-left:99.2pt;margin-top:771.2pt;width:64.5pt;height:1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" filled="f" stroked="f">
              <v:textbox inset="0,0,0,0">
                <w:txbxContent>
                  <w:p w14:paraId="5FA1568F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8FA37" w14:textId="77777777" w:rsidR="00091042" w:rsidRDefault="00091042">
    <w:pPr>
      <w:pStyle w:val="Foot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FBDC48F" wp14:editId="1E2A5D38">
              <wp:simplePos x="0" y="0"/>
              <wp:positionH relativeFrom="column">
                <wp:posOffset>1507490</wp:posOffset>
              </wp:positionH>
              <wp:positionV relativeFrom="paragraph">
                <wp:posOffset>-67945</wp:posOffset>
              </wp:positionV>
              <wp:extent cx="4301490" cy="273050"/>
              <wp:effectExtent l="0" t="0" r="0" b="0"/>
              <wp:wrapNone/>
              <wp:docPr id="264" name="Text Box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6521D" w14:textId="77777777" w:rsidR="00091042" w:rsidRDefault="00091042" w:rsidP="00A00745">
                          <w:pPr>
                            <w:tabs>
                              <w:tab w:val="left" w:pos="1843"/>
                            </w:tabs>
                            <w:jc w:val="center"/>
                          </w:pPr>
                          <w:r>
                            <w:t>ЛР.2.01.ПІ.172.</w:t>
                          </w:r>
                          <w:r>
                            <w:sym w:font="Wingdings" w:char="F0A8"/>
                          </w:r>
                          <w:r>
                            <w:sym w:font="Wingdings" w:char="F0A8"/>
                          </w:r>
                          <w:r>
                            <w:t>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DC48F" id="_x0000_t202" coordsize="21600,21600" o:spt="202" path="m,l,21600r21600,l21600,xe">
              <v:stroke joinstyle="miter"/>
              <v:path gradientshapeok="t" o:connecttype="rect"/>
            </v:shapetype>
            <v:shape id="Text Box 333" o:spid="_x0000_s1120" type="#_x0000_t202" style="position:absolute;margin-left:118.7pt;margin-top:-5.35pt;width:338.7pt;height:2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" filled="f" stroked="f">
              <v:textbox inset="0,0,0,0">
                <w:txbxContent>
                  <w:p w14:paraId="59A6521D" w14:textId="77777777" w:rsidR="00091042" w:rsidRDefault="00091042" w:rsidP="00A00745">
                    <w:pPr>
                      <w:tabs>
                        <w:tab w:val="left" w:pos="1843"/>
                      </w:tabs>
                      <w:jc w:val="center"/>
                    </w:pPr>
                    <w:r>
                      <w:t>ЛР.2.01.ПІ.172.</w:t>
                    </w:r>
                    <w:r>
                      <w:sym w:font="Wingdings" w:char="F0A8"/>
                    </w:r>
                    <w:r>
                      <w:sym w:font="Wingdings" w:char="F0A8"/>
                    </w:r>
                    <w:r>
                      <w:t>.12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46FAD1" wp14:editId="70111D15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9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5D231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6FAD1" id="_x0000_s1121" type="#_x0000_t202" style="position:absolute;margin-left:99.2pt;margin-top:771.2pt;width:64.5pt;height:1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" filled="f" stroked="f">
              <v:textbox inset="0,0,0,0">
                <w:txbxContent>
                  <w:p w14:paraId="5B25D231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7DD5E" w14:textId="77777777" w:rsidR="00F8101B" w:rsidRDefault="00F8101B">
      <w:r>
        <w:separator/>
      </w:r>
    </w:p>
  </w:footnote>
  <w:footnote w:type="continuationSeparator" w:id="0">
    <w:p w14:paraId="1B3450AF" w14:textId="77777777" w:rsidR="00F8101B" w:rsidRDefault="00F8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B685C" w14:textId="77777777" w:rsidR="00091042" w:rsidRPr="00775DF0" w:rsidRDefault="00091042">
    <w:pPr>
      <w:pStyle w:val="Header"/>
      <w:rPr>
        <w:lang w:val="en-US"/>
      </w:rPr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16698B20" wp14:editId="6A0B0E5C">
              <wp:simplePos x="0" y="0"/>
              <wp:positionH relativeFrom="column">
                <wp:posOffset>-535305</wp:posOffset>
              </wp:positionH>
              <wp:positionV relativeFrom="paragraph">
                <wp:posOffset>-233045</wp:posOffset>
              </wp:positionV>
              <wp:extent cx="6671158" cy="10187305"/>
              <wp:effectExtent l="19050" t="19050" r="34925" b="23495"/>
              <wp:wrapNone/>
              <wp:docPr id="7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158" cy="10187305"/>
                        <a:chOff x="1152" y="399"/>
                        <a:chExt cx="10386" cy="16043"/>
                      </a:xfrm>
                    </wpg:grpSpPr>
                    <wpg:grpSp>
                      <wpg:cNvPr id="72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8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CFFF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D0F2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F42E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10" y="16169"/>
                          <a:ext cx="56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3C0CB" w14:textId="77777777" w:rsidR="00091042" w:rsidRPr="003A6CAB" w:rsidRDefault="00091042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  <w:p w14:paraId="10F8134D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5FA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A2CB0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Вим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698B20" id="Group 38" o:spid="_x0000_s1026" style="position:absolute;margin-left:-42.15pt;margin-top:-18.35pt;width:525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iM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ZFF5fwg+Qyz8AAAD//wMAUEsBAi0AFAAGAAgAAAAhANvh9svuAAAAhQEAABMAAAAAAAAAAAAA&#10;AAAAAAAAAFtDb250ZW50X1R5cGVzXS54bWxQSwECLQAUAAYACAAAACEAWvQsW78AAAAVAQAACwAA&#10;AAAAAAAAAAAAAAAfAQAAX3JlbHMvLnJlbHNQSwECLQAUAAYACAAAACEAmJX4jMMAAADbAAAADwAA&#10;AAAAAAAAAAAAAAAHAgAAZHJzL2Rvd25yZXYueG1sUEsFBgAAAAADAAMAtwAAAPcCAAAAAA==&#10;" stroked="f">
                <v:fill opacity="32896f"/>
                <v:textbox inset="0,0,0,0">
                  <w:txbxContent>
                    <w:p w14:paraId="416CFFF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" stroked="f">
                <v:fill opacity="32896f"/>
                <v:textbox inset="0,0,0,0">
                  <w:txbxContent>
                    <w:p w14:paraId="6A60D0F2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" stroked="f">
                <v:fill opacity="32896f"/>
                <v:textbox inset=".5mm,0,.5mm,.3mm">
                  <w:txbxContent>
                    <w:p w14:paraId="7BAAF42E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10;top:16169;width:56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" filled="f" stroked="f">
                <v:textbox inset=".5mm,0,.5mm,.3mm">
                  <w:txbxContent>
                    <w:p w14:paraId="3EB3C0CB" w14:textId="77777777" w:rsidR="00091042" w:rsidRPr="003A6CAB" w:rsidRDefault="00091042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Дата</w:t>
                      </w:r>
                    </w:p>
                    <w:p w14:paraId="10F8134D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" stroked="f">
                <v:fill opacity="32896f"/>
                <v:textbox inset="0,0,0,0">
                  <w:txbxContent>
                    <w:p w14:paraId="31F05FA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" stroked="f">
                <v:fill opacity="32896f"/>
                <v:textbox inset="0,0,0,0">
                  <w:txbxContent>
                    <w:p w14:paraId="0FCA2CB0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Вим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4F7C" w14:textId="77777777" w:rsidR="00091042" w:rsidRPr="00574F4B" w:rsidRDefault="00091042">
    <w:pPr>
      <w:pStyle w:val="Header"/>
    </w:pPr>
    <w:r w:rsidRPr="00574F4B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4A7F01C6" wp14:editId="0573DA61">
              <wp:simplePos x="0" y="0"/>
              <wp:positionH relativeFrom="column">
                <wp:posOffset>-531495</wp:posOffset>
              </wp:positionH>
              <wp:positionV relativeFrom="paragraph">
                <wp:posOffset>-213995</wp:posOffset>
              </wp:positionV>
              <wp:extent cx="6675755" cy="10244455"/>
              <wp:effectExtent l="0" t="0" r="29845" b="23495"/>
              <wp:wrapNone/>
              <wp:docPr id="24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5" name="Group 1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26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FA545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Змін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EC9E6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51352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№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докум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C0450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D3FF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7639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3FCA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D0BE6" w14:textId="77777777" w:rsidR="00091042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Затвер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5CD6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4C7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74F4B">
                                <w:rPr>
                                  <w:sz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02E1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1B2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6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8771" y="15299"/>
                          <a:ext cx="825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4E1C6" w14:textId="77777777" w:rsidR="00091042" w:rsidRPr="007F3CC0" w:rsidRDefault="00091042" w:rsidP="00B02B62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4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9620" y="15340"/>
                          <a:ext cx="838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4C73D" w14:textId="77777777" w:rsidR="00091042" w:rsidRDefault="00091042" w:rsidP="00B02B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10480" y="15343"/>
                          <a:ext cx="1082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92612" w14:textId="77777777" w:rsidR="00091042" w:rsidRDefault="00F8101B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\* Arabic  \* MERGEFORMAT </w:instrText>
                            </w:r>
                            <w:r>
                              <w:fldChar w:fldCharType="separate"/>
                            </w:r>
                            <w:r w:rsidR="00091042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7EDF3" w14:textId="77777777" w:rsidR="00091042" w:rsidRDefault="00091042">
                            <w:pPr>
                              <w:pStyle w:val="Heading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7F01C6" id="Group 107" o:spid="_x0000_s1050" style="position:absolute;margin-left:-41.85pt;margin-top:-16.8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">
              <v:group id="Group 1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1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1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  <v:line id="Line 1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1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<v:line id="Line 1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1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2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line id="Line 2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<v:line id="Line 2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6Fq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CtF6FqvwAAANsAAAAPAAAAAAAA&#10;AAAAAAAAAAcCAABkcnMvZG93bnJldi54bWxQSwUGAAAAAAMAAwC3AAAA8wIAAAAA&#10;" strokeweight="1.25pt"/>
                <v:line id="Line 2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<v:textbox inset=".1mm,.1mm,.1mm,.1mm">
                    <w:txbxContent>
                      <w:p w14:paraId="5A3FA545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Змін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<v:textbox inset=".1mm,.1mm,.1mm,.1mm">
                    <w:txbxContent>
                      <w:p w14:paraId="584EC9E6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<v:textbox inset=".1mm,.1mm,.1mm,.1mm">
                    <w:txbxContent>
                      <w:p w14:paraId="7B451352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№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 xml:space="preserve"> </w:t>
                        </w: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докум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<v:textbox inset=".1mm,.1mm,.1mm,.1mm">
                    <w:txbxContent>
                      <w:p w14:paraId="2AAC0450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j+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jD/h90v4AXL+AgAA//8DAFBLAQItABQABgAIAAAAIQDb4fbL7gAAAIUBAAATAAAAAAAAAAAA&#10;AAAAAAAAAABbQ29udGVudF9UeXBlc10ueG1sUEsBAi0AFAAGAAgAAAAhAFr0LFu/AAAAFQEAAAsA&#10;AAAAAAAAAAAAAAAAHwEAAF9yZWxzLy5yZWxzUEsBAi0AFAAGAAgAAAAhAP1QyP7EAAAA2wAAAA8A&#10;AAAAAAAAAAAAAAAABwIAAGRycy9kb3ducmV2LnhtbFBLBQYAAAAAAwADALcAAAD4AgAAAAA=&#10;" filled="f" stroked="f">
                  <v:textbox inset=".1mm,.1mm,.1mm,.1mm">
                    <w:txbxContent>
                      <w:p w14:paraId="1DBD3FF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3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1lxAAAANsAAAAPAAAAZHJzL2Rvd25yZXYueG1sRI9Bi8Iw&#10;FITvwv6H8IS9iKauKF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JIcbWXEAAAA2wAAAA8A&#10;AAAAAAAAAAAAAAAABwIAAGRycy9kb3ducmV2LnhtbFBLBQYAAAAAAwADALcAAAD4AgAAAAA=&#10;" filled="f" stroked="f">
                  <v:textbox inset=".1mm,.1mm,.1mm,.1mm">
                    <w:txbxContent>
                      <w:p w14:paraId="57E7639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3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MSxQAAANsAAAAPAAAAZHJzL2Rvd25yZXYueG1sRI9Ba8JA&#10;FITvQv/D8gpeSt1YM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BizvMSxQAAANsAAAAP&#10;AAAAAAAAAAAAAAAAAAcCAABkcnMvZG93bnJldi54bWxQSwUGAAAAAAMAAwC3AAAA+QIAAAAA&#10;" filled="f" stroked="f">
                  <v:textbox inset=".1mm,.1mm,.1mm,.1mm">
                    <w:txbxContent>
                      <w:p w14:paraId="06E3FCA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3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aJxgAAANsAAAAPAAAAZHJzL2Rvd25yZXYueG1sRI/dasJA&#10;FITvC32H5RS8KbpRqT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DYJWicYAAADbAAAA&#10;DwAAAAAAAAAAAAAAAAAHAgAAZHJzL2Rvd25yZXYueG1sUEsFBgAAAAADAAMAtwAAAPoCAAAAAA==&#10;" filled="f" stroked="f">
                  <v:textbox inset=".1mm,.1mm,.1mm,.1mm">
                    <w:txbxContent>
                      <w:p w14:paraId="365D0BE6" w14:textId="77777777" w:rsidR="00091042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Затвер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L7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2PDl/AD5OYNAAD//wMAUEsBAi0AFAAGAAgAAAAhANvh9svuAAAAhQEAABMAAAAAAAAAAAAAAAAA&#10;AAAAAFtDb250ZW50X1R5cGVzXS54bWxQSwECLQAUAAYACAAAACEAWvQsW78AAAAVAQAACwAAAAAA&#10;AAAAAAAAAAAfAQAAX3JlbHMvLnJlbHNQSwECLQAUAAYACAAAACEAfB3C+8AAAADbAAAADwAAAAAA&#10;AAAAAAAAAAAHAgAAZHJzL2Rvd25yZXYueG1sUEsFBgAAAAADAAMAtwAAAPQCAAAAAA==&#10;" filled="f" stroked="f">
                  <v:textbox inset=".1mm,.1mm,.1mm,.1mm">
                    <w:txbxContent>
                      <w:p w14:paraId="15B5CD6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Н.контр.</w:t>
                        </w:r>
                      </w:p>
                    </w:txbxContent>
                  </v:textbox>
                </v:shape>
                <v:shape id="Text Box 3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dgxQAAANsAAAAPAAAAZHJzL2Rvd25yZXYueG1sRI9Ba8JA&#10;FITvQv/D8gq9lLrRY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ATUWdgxQAAANsAAAAP&#10;AAAAAAAAAAAAAAAAAAcCAABkcnMvZG93bnJldi54bWxQSwUGAAAAAAMAAwC3AAAA+QIAAAAA&#10;" filled="f" stroked="f">
                  <v:textbox inset=".1mm,.1mm,.1mm,.1mm">
                    <w:txbxContent>
                      <w:p w14:paraId="7274C7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574F4B">
                          <w:rPr>
                            <w:sz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3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" filled="f" stroked="f">
                  <v:textbox inset=".1mm,.1mm,.1mm,.1mm">
                    <w:txbxContent>
                      <w:p w14:paraId="12AC02E1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3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" filled="f" stroked="f">
                  <v:textbox inset=".1mm,.1mm,.1mm,.1mm">
                    <w:txbxContent>
                      <w:p w14:paraId="01D1B2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62" o:spid="_x0000_s1088" type="#_x0000_t202" style="position:absolute;left:8771;top:15299;width:825;height: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<v:textbox inset="0,0,0,0">
                  <w:txbxContent>
                    <w:p w14:paraId="0394E1C6" w14:textId="77777777" w:rsidR="00091042" w:rsidRPr="007F3CC0" w:rsidRDefault="00091042" w:rsidP="00B02B62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63" o:spid="_x0000_s1089" type="#_x0000_t202" style="position:absolute;left:9620;top:15340;width:838;height: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4in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A/riKfEAAAA2wAAAA8A&#10;AAAAAAAAAAAAAAAABwIAAGRycy9kb3ducmV2LnhtbFBLBQYAAAAAAwADALcAAAD4AgAAAAA=&#10;" filled="f" stroked="f">
                <v:textbox inset="0,0,0,0">
                  <w:txbxContent>
                    <w:p w14:paraId="5AE4C73D" w14:textId="77777777" w:rsidR="00091042" w:rsidRDefault="00091042" w:rsidP="00B02B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64" o:spid="_x0000_s1090" type="#_x0000_t202" style="position:absolute;left:10480;top:15343;width:108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p w14:paraId="75B92612" w14:textId="77777777" w:rsidR="00091042" w:rsidRDefault="00F8101B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NUMPAGES  \* Arabic  \* MERGEFORMAT </w:instrText>
                      </w:r>
                      <w:r>
                        <w:fldChar w:fldCharType="separate"/>
                      </w:r>
                      <w:r w:rsidR="00091042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Text Box 10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<v:textbox>
                  <w:txbxContent>
                    <w:p w14:paraId="3AA7EDF3" w14:textId="77777777" w:rsidR="00091042" w:rsidRDefault="00091042">
                      <w:pPr>
                        <w:pStyle w:val="Heading5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8D7FB9" wp14:editId="7769B6CB">
              <wp:simplePos x="0" y="0"/>
              <wp:positionH relativeFrom="column">
                <wp:posOffset>131445</wp:posOffset>
              </wp:positionH>
              <wp:positionV relativeFrom="paragraph">
                <wp:posOffset>9152890</wp:posOffset>
              </wp:positionV>
              <wp:extent cx="808990" cy="164465"/>
              <wp:effectExtent l="0" t="0" r="0" b="0"/>
              <wp:wrapNone/>
              <wp:docPr id="69" name="Text Box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D620D" w14:textId="77777777" w:rsidR="00091042" w:rsidRPr="003A6CAB" w:rsidRDefault="00091042" w:rsidP="005C223F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3A6CAB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Сідельник Є. 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D7FB9" id="Text Box 332" o:spid="_x0000_s1092" type="#_x0000_t202" style="position:absolute;margin-left:10.35pt;margin-top:720.7pt;width:63.7pt;height:1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" filled="f" stroked="f">
              <v:textbox inset="0,0,0,0">
                <w:txbxContent>
                  <w:p w14:paraId="235D620D" w14:textId="77777777" w:rsidR="00091042" w:rsidRPr="003A6CAB" w:rsidRDefault="00091042" w:rsidP="005C223F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3A6CAB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Сідельник Є. О.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E5BD0" w14:textId="77777777" w:rsidR="00091042" w:rsidRPr="00574F4B" w:rsidRDefault="00091042" w:rsidP="00775DF0">
    <w:pPr>
      <w:pStyle w:val="Header"/>
      <w:rPr>
        <w:b/>
      </w:rPr>
    </w:pPr>
    <w:r w:rsidRPr="00574F4B">
      <w:rPr>
        <w:b/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01744C34" wp14:editId="659C1425">
              <wp:simplePos x="0" y="0"/>
              <wp:positionH relativeFrom="column">
                <wp:posOffset>-581025</wp:posOffset>
              </wp:positionH>
              <wp:positionV relativeFrom="paragraph">
                <wp:posOffset>-201295</wp:posOffset>
              </wp:positionV>
              <wp:extent cx="6595110" cy="10187305"/>
              <wp:effectExtent l="19050" t="17780" r="15240" b="15240"/>
              <wp:wrapNone/>
              <wp:docPr id="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7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1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27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7BD3" w14:textId="77777777" w:rsidR="00091042" w:rsidRPr="00574F4B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74F4B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8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0CDF7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9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1F50D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0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D2BFA" w14:textId="77777777" w:rsidR="00091042" w:rsidRDefault="00091042" w:rsidP="00775D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05CFA60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1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B1C3A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D72AF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44C34" id="Group 173" o:spid="_x0000_s1098" style="position:absolute;margin-left:-45.75pt;margin-top:-15.85pt;width:519.3pt;height:802.15pt;z-index:2516526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">
              <v:group id="Group 174" o:spid="_x0000_s1099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175" o:spid="_x0000_s1100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" strokeweight="2.25pt"/>
                <v:line id="Line 176" o:spid="_x0000_s1101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77" o:spid="_x0000_s1102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78" o:spid="_x0000_s1103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79" o:spid="_x0000_s1104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180" o:spid="_x0000_s1105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Line 181" o:spid="_x0000_s1106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82" o:spid="_x0000_s1107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Line 183" o:spid="_x0000_s1108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84" o:spid="_x0000_s1109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5" o:spid="_x0000_s111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86" o:spid="_x0000_s1111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87" o:spid="_x0000_s1112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fw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NH2G3zPxCMjdHQAA//8DAFBLAQItABQABgAIAAAAIQDb4fbL7gAAAIUBAAATAAAAAAAAAAAA&#10;AAAAAAAAAABbQ29udGVudF9UeXBlc10ueG1sUEsBAi0AFAAGAAgAAAAhAFr0LFu/AAAAFQEAAAsA&#10;AAAAAAAAAAAAAAAAHwEAAF9yZWxzLy5yZWxzUEsBAi0AFAAGAAgAAAAhANfHV/DEAAAA3AAAAA8A&#10;AAAAAAAAAAAAAAAABwIAAGRycy9kb3ducmV2LnhtbFBLBQYAAAAAAwADALcAAAD4AgAAAAA=&#10;" strokeweight="2.25pt"/>
                <v:line id="Line 188" o:spid="_x0000_s1113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114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" stroked="f">
                <v:fill opacity="32896f"/>
                <v:textbox inset="0,0,0,0">
                  <w:txbxContent>
                    <w:p w14:paraId="6D2A7BD3" w14:textId="77777777" w:rsidR="00091042" w:rsidRPr="00574F4B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 w:rsidRPr="00574F4B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115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" stroked="f">
                <v:fill opacity="32896f"/>
                <v:textbox inset="0,0,0,0">
                  <w:txbxContent>
                    <w:p w14:paraId="6DB0CDF7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116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" stroked="f">
                <v:fill opacity="32896f"/>
                <v:textbox inset=".5mm,0,.5mm,.3mm">
                  <w:txbxContent>
                    <w:p w14:paraId="7FA1F50D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117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" stroked="f">
                <v:fill opacity="32896f"/>
                <v:textbox inset=".5mm,0,.5mm,.3mm">
                  <w:txbxContent>
                    <w:p w14:paraId="3C0D2BFA" w14:textId="77777777" w:rsidR="00091042" w:rsidRDefault="00091042" w:rsidP="00775DF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05CFA60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118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" stroked="f">
                <v:fill opacity="32896f"/>
                <v:textbox inset="0,0,0,0">
                  <w:txbxContent>
                    <w:p w14:paraId="549B1C3A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119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" stroked="f">
                <v:fill opacity="32896f"/>
                <v:textbox inset="0,0,0,0">
                  <w:txbxContent>
                    <w:p w14:paraId="7A9D72AF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73D541F5" w14:textId="77777777" w:rsidR="00091042" w:rsidRPr="00574F4B" w:rsidRDefault="00091042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406" w:hAnsi="font406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15FC200C"/>
    <w:multiLevelType w:val="hybridMultilevel"/>
    <w:tmpl w:val="50B21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53B0F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310BE"/>
    <w:multiLevelType w:val="hybridMultilevel"/>
    <w:tmpl w:val="511C326A"/>
    <w:lvl w:ilvl="0" w:tplc="88D0F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E4D09"/>
    <w:multiLevelType w:val="hybridMultilevel"/>
    <w:tmpl w:val="701C7C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3C222D"/>
    <w:multiLevelType w:val="hybridMultilevel"/>
    <w:tmpl w:val="02EED198"/>
    <w:lvl w:ilvl="0" w:tplc="687E17A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9CD5FCE"/>
    <w:multiLevelType w:val="hybridMultilevel"/>
    <w:tmpl w:val="1BAE5466"/>
    <w:lvl w:ilvl="0" w:tplc="8700B4F8">
      <w:start w:val="12"/>
      <w:numFmt w:val="decimal"/>
      <w:lvlText w:val="%1."/>
      <w:lvlJc w:val="left"/>
      <w:pPr>
        <w:ind w:left="963" w:hanging="396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C502AEA"/>
    <w:multiLevelType w:val="hybridMultilevel"/>
    <w:tmpl w:val="00480CE4"/>
    <w:lvl w:ilvl="0" w:tplc="7890B7B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E720F"/>
    <w:multiLevelType w:val="hybridMultilevel"/>
    <w:tmpl w:val="A29A9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67916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5DE30721"/>
    <w:multiLevelType w:val="hybridMultilevel"/>
    <w:tmpl w:val="64F4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F45D7"/>
    <w:multiLevelType w:val="hybridMultilevel"/>
    <w:tmpl w:val="390E23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E57726"/>
    <w:multiLevelType w:val="hybridMultilevel"/>
    <w:tmpl w:val="3D7E67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228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69E00684"/>
    <w:multiLevelType w:val="hybridMultilevel"/>
    <w:tmpl w:val="2EE0CFA2"/>
    <w:lvl w:ilvl="0" w:tplc="98F0D7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64F2C"/>
    <w:multiLevelType w:val="hybridMultilevel"/>
    <w:tmpl w:val="97CABA92"/>
    <w:lvl w:ilvl="0" w:tplc="3872D778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E4B6275"/>
    <w:multiLevelType w:val="hybridMultilevel"/>
    <w:tmpl w:val="85EE9BF6"/>
    <w:lvl w:ilvl="0" w:tplc="74323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F385AFE"/>
    <w:multiLevelType w:val="hybridMultilevel"/>
    <w:tmpl w:val="F3525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2"/>
  </w:num>
  <w:num w:numId="5">
    <w:abstractNumId w:val="15"/>
  </w:num>
  <w:num w:numId="6">
    <w:abstractNumId w:val="2"/>
  </w:num>
  <w:num w:numId="7">
    <w:abstractNumId w:val="0"/>
  </w:num>
  <w:num w:numId="8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  <w:num w:numId="13">
    <w:abstractNumId w:val="22"/>
  </w:num>
  <w:num w:numId="14">
    <w:abstractNumId w:val="20"/>
  </w:num>
  <w:num w:numId="15">
    <w:abstractNumId w:val="3"/>
  </w:num>
  <w:num w:numId="16">
    <w:abstractNumId w:val="5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9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9"/>
    <w:rsid w:val="000010A8"/>
    <w:rsid w:val="0000266B"/>
    <w:rsid w:val="00003BB9"/>
    <w:rsid w:val="00005963"/>
    <w:rsid w:val="00011D35"/>
    <w:rsid w:val="00017AB7"/>
    <w:rsid w:val="0002366D"/>
    <w:rsid w:val="00031313"/>
    <w:rsid w:val="000321FB"/>
    <w:rsid w:val="00036332"/>
    <w:rsid w:val="00040F06"/>
    <w:rsid w:val="000431E2"/>
    <w:rsid w:val="00045B23"/>
    <w:rsid w:val="00047AB5"/>
    <w:rsid w:val="00052BD9"/>
    <w:rsid w:val="00053498"/>
    <w:rsid w:val="0005357A"/>
    <w:rsid w:val="00071CC8"/>
    <w:rsid w:val="00086188"/>
    <w:rsid w:val="000875F6"/>
    <w:rsid w:val="00091042"/>
    <w:rsid w:val="00094777"/>
    <w:rsid w:val="00097D9C"/>
    <w:rsid w:val="000A03F3"/>
    <w:rsid w:val="000A2924"/>
    <w:rsid w:val="000C5859"/>
    <w:rsid w:val="000D041A"/>
    <w:rsid w:val="000D2533"/>
    <w:rsid w:val="000D3721"/>
    <w:rsid w:val="000E35BC"/>
    <w:rsid w:val="000E3C21"/>
    <w:rsid w:val="000E6B62"/>
    <w:rsid w:val="000F000C"/>
    <w:rsid w:val="000F3127"/>
    <w:rsid w:val="000F5884"/>
    <w:rsid w:val="00110672"/>
    <w:rsid w:val="00110FA0"/>
    <w:rsid w:val="001138A3"/>
    <w:rsid w:val="0011418D"/>
    <w:rsid w:val="00114AE2"/>
    <w:rsid w:val="00135523"/>
    <w:rsid w:val="00144552"/>
    <w:rsid w:val="00144F6E"/>
    <w:rsid w:val="00145C2A"/>
    <w:rsid w:val="00150E98"/>
    <w:rsid w:val="0015648B"/>
    <w:rsid w:val="0016022B"/>
    <w:rsid w:val="0016084A"/>
    <w:rsid w:val="00166256"/>
    <w:rsid w:val="00177409"/>
    <w:rsid w:val="00192036"/>
    <w:rsid w:val="00192227"/>
    <w:rsid w:val="001A133E"/>
    <w:rsid w:val="001A72AB"/>
    <w:rsid w:val="001B1871"/>
    <w:rsid w:val="001B47CD"/>
    <w:rsid w:val="001C2BFC"/>
    <w:rsid w:val="001C3166"/>
    <w:rsid w:val="001C69BD"/>
    <w:rsid w:val="001D140B"/>
    <w:rsid w:val="001D30A9"/>
    <w:rsid w:val="001D41AE"/>
    <w:rsid w:val="001D589F"/>
    <w:rsid w:val="001E0977"/>
    <w:rsid w:val="001E0A26"/>
    <w:rsid w:val="001F0994"/>
    <w:rsid w:val="001F343F"/>
    <w:rsid w:val="002012A2"/>
    <w:rsid w:val="00202367"/>
    <w:rsid w:val="0020269A"/>
    <w:rsid w:val="00202CF6"/>
    <w:rsid w:val="00205F18"/>
    <w:rsid w:val="0020768F"/>
    <w:rsid w:val="00210C97"/>
    <w:rsid w:val="00213D88"/>
    <w:rsid w:val="00214618"/>
    <w:rsid w:val="00222339"/>
    <w:rsid w:val="00225D22"/>
    <w:rsid w:val="00235328"/>
    <w:rsid w:val="002365E9"/>
    <w:rsid w:val="00236D64"/>
    <w:rsid w:val="00252B05"/>
    <w:rsid w:val="00256E91"/>
    <w:rsid w:val="00260C2F"/>
    <w:rsid w:val="00263858"/>
    <w:rsid w:val="00264516"/>
    <w:rsid w:val="002730B5"/>
    <w:rsid w:val="00274886"/>
    <w:rsid w:val="00274CA4"/>
    <w:rsid w:val="00274FD0"/>
    <w:rsid w:val="00280EC9"/>
    <w:rsid w:val="00290AEF"/>
    <w:rsid w:val="002A46E0"/>
    <w:rsid w:val="002B1FBC"/>
    <w:rsid w:val="002B3E31"/>
    <w:rsid w:val="002B5E7F"/>
    <w:rsid w:val="002B66BC"/>
    <w:rsid w:val="002C330E"/>
    <w:rsid w:val="002D4B4B"/>
    <w:rsid w:val="002D577D"/>
    <w:rsid w:val="002F5F21"/>
    <w:rsid w:val="00300BFC"/>
    <w:rsid w:val="00305B49"/>
    <w:rsid w:val="00310E4C"/>
    <w:rsid w:val="00312BE9"/>
    <w:rsid w:val="003139D4"/>
    <w:rsid w:val="00313E2A"/>
    <w:rsid w:val="00317C5B"/>
    <w:rsid w:val="00320027"/>
    <w:rsid w:val="00327EA2"/>
    <w:rsid w:val="00327FC4"/>
    <w:rsid w:val="00336D42"/>
    <w:rsid w:val="0033728D"/>
    <w:rsid w:val="0035549A"/>
    <w:rsid w:val="0036387A"/>
    <w:rsid w:val="00366631"/>
    <w:rsid w:val="0037293A"/>
    <w:rsid w:val="003768FF"/>
    <w:rsid w:val="00383EB8"/>
    <w:rsid w:val="00384598"/>
    <w:rsid w:val="0038495F"/>
    <w:rsid w:val="00391DE2"/>
    <w:rsid w:val="0039614E"/>
    <w:rsid w:val="00396423"/>
    <w:rsid w:val="003A69AF"/>
    <w:rsid w:val="003A6CAB"/>
    <w:rsid w:val="003C40C1"/>
    <w:rsid w:val="003C5ED2"/>
    <w:rsid w:val="003D2022"/>
    <w:rsid w:val="003F029E"/>
    <w:rsid w:val="003F0AE1"/>
    <w:rsid w:val="003F4EB1"/>
    <w:rsid w:val="00400267"/>
    <w:rsid w:val="004040BC"/>
    <w:rsid w:val="00405623"/>
    <w:rsid w:val="00411394"/>
    <w:rsid w:val="00412ED3"/>
    <w:rsid w:val="00416BEF"/>
    <w:rsid w:val="0042109D"/>
    <w:rsid w:val="0042311B"/>
    <w:rsid w:val="0042536E"/>
    <w:rsid w:val="00425AC4"/>
    <w:rsid w:val="004435AB"/>
    <w:rsid w:val="0044498B"/>
    <w:rsid w:val="00446E3A"/>
    <w:rsid w:val="00455D49"/>
    <w:rsid w:val="004624A8"/>
    <w:rsid w:val="0046539B"/>
    <w:rsid w:val="0047140F"/>
    <w:rsid w:val="0047283B"/>
    <w:rsid w:val="004742EE"/>
    <w:rsid w:val="00476AA4"/>
    <w:rsid w:val="00483119"/>
    <w:rsid w:val="00491176"/>
    <w:rsid w:val="004A17B2"/>
    <w:rsid w:val="004A6B9D"/>
    <w:rsid w:val="004A79A5"/>
    <w:rsid w:val="004B3534"/>
    <w:rsid w:val="004D022A"/>
    <w:rsid w:val="004D1791"/>
    <w:rsid w:val="004D194B"/>
    <w:rsid w:val="004D3CDB"/>
    <w:rsid w:val="004D7EA1"/>
    <w:rsid w:val="004E6940"/>
    <w:rsid w:val="004E7ABD"/>
    <w:rsid w:val="00500642"/>
    <w:rsid w:val="00515394"/>
    <w:rsid w:val="00520081"/>
    <w:rsid w:val="00524511"/>
    <w:rsid w:val="00530DD1"/>
    <w:rsid w:val="00541D50"/>
    <w:rsid w:val="005522AF"/>
    <w:rsid w:val="00561B52"/>
    <w:rsid w:val="00561E18"/>
    <w:rsid w:val="0056262D"/>
    <w:rsid w:val="00563318"/>
    <w:rsid w:val="00574F4B"/>
    <w:rsid w:val="005B53F9"/>
    <w:rsid w:val="005C223F"/>
    <w:rsid w:val="005F0FAA"/>
    <w:rsid w:val="00625014"/>
    <w:rsid w:val="00625FB0"/>
    <w:rsid w:val="006333F5"/>
    <w:rsid w:val="0064450E"/>
    <w:rsid w:val="006512FE"/>
    <w:rsid w:val="00680EB9"/>
    <w:rsid w:val="00681497"/>
    <w:rsid w:val="006822F5"/>
    <w:rsid w:val="00685D25"/>
    <w:rsid w:val="0069092B"/>
    <w:rsid w:val="006A183B"/>
    <w:rsid w:val="006A62CE"/>
    <w:rsid w:val="006A7993"/>
    <w:rsid w:val="006B19B8"/>
    <w:rsid w:val="006B40BF"/>
    <w:rsid w:val="006B5FAB"/>
    <w:rsid w:val="006C2D32"/>
    <w:rsid w:val="006C3036"/>
    <w:rsid w:val="006C61DE"/>
    <w:rsid w:val="006D67CF"/>
    <w:rsid w:val="006F0489"/>
    <w:rsid w:val="006F439B"/>
    <w:rsid w:val="006F567E"/>
    <w:rsid w:val="007148D7"/>
    <w:rsid w:val="007149E2"/>
    <w:rsid w:val="00715AAE"/>
    <w:rsid w:val="0071665D"/>
    <w:rsid w:val="0072278B"/>
    <w:rsid w:val="00722894"/>
    <w:rsid w:val="00744B1F"/>
    <w:rsid w:val="00754A49"/>
    <w:rsid w:val="007667FC"/>
    <w:rsid w:val="007679E2"/>
    <w:rsid w:val="007717F9"/>
    <w:rsid w:val="00775DF0"/>
    <w:rsid w:val="00793762"/>
    <w:rsid w:val="007959B3"/>
    <w:rsid w:val="007A50E2"/>
    <w:rsid w:val="007A7017"/>
    <w:rsid w:val="007B067C"/>
    <w:rsid w:val="007B2F31"/>
    <w:rsid w:val="007B7319"/>
    <w:rsid w:val="007B79A4"/>
    <w:rsid w:val="007C5329"/>
    <w:rsid w:val="007C72A3"/>
    <w:rsid w:val="007C7AB5"/>
    <w:rsid w:val="007E6404"/>
    <w:rsid w:val="007E7470"/>
    <w:rsid w:val="007E7BF8"/>
    <w:rsid w:val="007F339E"/>
    <w:rsid w:val="007F3CC0"/>
    <w:rsid w:val="007F5DBE"/>
    <w:rsid w:val="00805198"/>
    <w:rsid w:val="00811882"/>
    <w:rsid w:val="00813522"/>
    <w:rsid w:val="00814917"/>
    <w:rsid w:val="00815F8C"/>
    <w:rsid w:val="0082392B"/>
    <w:rsid w:val="008272DF"/>
    <w:rsid w:val="008319E4"/>
    <w:rsid w:val="008345CD"/>
    <w:rsid w:val="008437E6"/>
    <w:rsid w:val="00854845"/>
    <w:rsid w:val="00855E31"/>
    <w:rsid w:val="00856880"/>
    <w:rsid w:val="00861DCC"/>
    <w:rsid w:val="008623A2"/>
    <w:rsid w:val="00864334"/>
    <w:rsid w:val="00874CB8"/>
    <w:rsid w:val="00874D03"/>
    <w:rsid w:val="0088078B"/>
    <w:rsid w:val="008B4D0A"/>
    <w:rsid w:val="008B5947"/>
    <w:rsid w:val="008B5B42"/>
    <w:rsid w:val="008C2DBF"/>
    <w:rsid w:val="008C2ECD"/>
    <w:rsid w:val="008D148E"/>
    <w:rsid w:val="008D5B1B"/>
    <w:rsid w:val="008E06F0"/>
    <w:rsid w:val="008E5457"/>
    <w:rsid w:val="008F232C"/>
    <w:rsid w:val="008F2899"/>
    <w:rsid w:val="009058E9"/>
    <w:rsid w:val="00907061"/>
    <w:rsid w:val="00912FBB"/>
    <w:rsid w:val="00930043"/>
    <w:rsid w:val="0093126A"/>
    <w:rsid w:val="009427E9"/>
    <w:rsid w:val="00944AB5"/>
    <w:rsid w:val="00946AD1"/>
    <w:rsid w:val="00970AC8"/>
    <w:rsid w:val="0097128A"/>
    <w:rsid w:val="009764AE"/>
    <w:rsid w:val="0098183C"/>
    <w:rsid w:val="009838F5"/>
    <w:rsid w:val="00983A7C"/>
    <w:rsid w:val="009864C0"/>
    <w:rsid w:val="00987B6C"/>
    <w:rsid w:val="00991B40"/>
    <w:rsid w:val="00994782"/>
    <w:rsid w:val="009A5CD1"/>
    <w:rsid w:val="009A79B4"/>
    <w:rsid w:val="009B0994"/>
    <w:rsid w:val="009B1511"/>
    <w:rsid w:val="009B4A39"/>
    <w:rsid w:val="009B5BDE"/>
    <w:rsid w:val="009C06D0"/>
    <w:rsid w:val="009F1F02"/>
    <w:rsid w:val="009F2761"/>
    <w:rsid w:val="009F6111"/>
    <w:rsid w:val="00A00745"/>
    <w:rsid w:val="00A136A4"/>
    <w:rsid w:val="00A17585"/>
    <w:rsid w:val="00A26A02"/>
    <w:rsid w:val="00A27166"/>
    <w:rsid w:val="00A27E07"/>
    <w:rsid w:val="00A32538"/>
    <w:rsid w:val="00A32DD1"/>
    <w:rsid w:val="00A35E31"/>
    <w:rsid w:val="00A41744"/>
    <w:rsid w:val="00A560B1"/>
    <w:rsid w:val="00A60CCB"/>
    <w:rsid w:val="00A66DB1"/>
    <w:rsid w:val="00A725F1"/>
    <w:rsid w:val="00A74B60"/>
    <w:rsid w:val="00A77898"/>
    <w:rsid w:val="00A832A6"/>
    <w:rsid w:val="00A84B3D"/>
    <w:rsid w:val="00A9370A"/>
    <w:rsid w:val="00AA2823"/>
    <w:rsid w:val="00AA4857"/>
    <w:rsid w:val="00AA6A25"/>
    <w:rsid w:val="00AB222E"/>
    <w:rsid w:val="00AB2462"/>
    <w:rsid w:val="00AC1DD3"/>
    <w:rsid w:val="00AC46AA"/>
    <w:rsid w:val="00AC796C"/>
    <w:rsid w:val="00AD2D12"/>
    <w:rsid w:val="00AD55AC"/>
    <w:rsid w:val="00AD7AA6"/>
    <w:rsid w:val="00AE4A52"/>
    <w:rsid w:val="00B02B62"/>
    <w:rsid w:val="00B04AD3"/>
    <w:rsid w:val="00B102A6"/>
    <w:rsid w:val="00B14743"/>
    <w:rsid w:val="00B25D0F"/>
    <w:rsid w:val="00B41B74"/>
    <w:rsid w:val="00B41C2B"/>
    <w:rsid w:val="00B42EED"/>
    <w:rsid w:val="00B4349C"/>
    <w:rsid w:val="00B45135"/>
    <w:rsid w:val="00B4731F"/>
    <w:rsid w:val="00B50432"/>
    <w:rsid w:val="00B759D8"/>
    <w:rsid w:val="00B76009"/>
    <w:rsid w:val="00B80DE0"/>
    <w:rsid w:val="00B873F5"/>
    <w:rsid w:val="00BB12AB"/>
    <w:rsid w:val="00BB1B05"/>
    <w:rsid w:val="00BB2633"/>
    <w:rsid w:val="00BB2991"/>
    <w:rsid w:val="00BB5F99"/>
    <w:rsid w:val="00BD407C"/>
    <w:rsid w:val="00BE2866"/>
    <w:rsid w:val="00BE6CA2"/>
    <w:rsid w:val="00BF79B6"/>
    <w:rsid w:val="00C021C3"/>
    <w:rsid w:val="00C04773"/>
    <w:rsid w:val="00C04B51"/>
    <w:rsid w:val="00C073A4"/>
    <w:rsid w:val="00C111AC"/>
    <w:rsid w:val="00C11F40"/>
    <w:rsid w:val="00C1364F"/>
    <w:rsid w:val="00C2264D"/>
    <w:rsid w:val="00C412F7"/>
    <w:rsid w:val="00C41E48"/>
    <w:rsid w:val="00C4237D"/>
    <w:rsid w:val="00C46BDD"/>
    <w:rsid w:val="00C52332"/>
    <w:rsid w:val="00C54EB4"/>
    <w:rsid w:val="00C569B5"/>
    <w:rsid w:val="00C57AF4"/>
    <w:rsid w:val="00C62984"/>
    <w:rsid w:val="00C62D20"/>
    <w:rsid w:val="00C66C54"/>
    <w:rsid w:val="00C751C7"/>
    <w:rsid w:val="00C829A9"/>
    <w:rsid w:val="00C96371"/>
    <w:rsid w:val="00C965E3"/>
    <w:rsid w:val="00CA157F"/>
    <w:rsid w:val="00CA15D1"/>
    <w:rsid w:val="00CB3E25"/>
    <w:rsid w:val="00CC2C0D"/>
    <w:rsid w:val="00CC537F"/>
    <w:rsid w:val="00CC5791"/>
    <w:rsid w:val="00CE264D"/>
    <w:rsid w:val="00CF5C69"/>
    <w:rsid w:val="00CF73C6"/>
    <w:rsid w:val="00D06937"/>
    <w:rsid w:val="00D14F7F"/>
    <w:rsid w:val="00D27ABB"/>
    <w:rsid w:val="00D336C2"/>
    <w:rsid w:val="00D37E5D"/>
    <w:rsid w:val="00D458F3"/>
    <w:rsid w:val="00D627F5"/>
    <w:rsid w:val="00D6283C"/>
    <w:rsid w:val="00D6637C"/>
    <w:rsid w:val="00D749FF"/>
    <w:rsid w:val="00D76A4E"/>
    <w:rsid w:val="00D81DCB"/>
    <w:rsid w:val="00D87708"/>
    <w:rsid w:val="00D92ABA"/>
    <w:rsid w:val="00D932BC"/>
    <w:rsid w:val="00D93F56"/>
    <w:rsid w:val="00DB6F43"/>
    <w:rsid w:val="00DE49F0"/>
    <w:rsid w:val="00DF3EA5"/>
    <w:rsid w:val="00E01B77"/>
    <w:rsid w:val="00E01F37"/>
    <w:rsid w:val="00E0207C"/>
    <w:rsid w:val="00E0253F"/>
    <w:rsid w:val="00E060FB"/>
    <w:rsid w:val="00E129FC"/>
    <w:rsid w:val="00E27228"/>
    <w:rsid w:val="00E37170"/>
    <w:rsid w:val="00E419BE"/>
    <w:rsid w:val="00E474BD"/>
    <w:rsid w:val="00E510B0"/>
    <w:rsid w:val="00E5527E"/>
    <w:rsid w:val="00E7136B"/>
    <w:rsid w:val="00E74CCA"/>
    <w:rsid w:val="00E84313"/>
    <w:rsid w:val="00E851AA"/>
    <w:rsid w:val="00E91D94"/>
    <w:rsid w:val="00E964DF"/>
    <w:rsid w:val="00EA0204"/>
    <w:rsid w:val="00EA3BAA"/>
    <w:rsid w:val="00EA40B0"/>
    <w:rsid w:val="00EA53B9"/>
    <w:rsid w:val="00EA5823"/>
    <w:rsid w:val="00EB496E"/>
    <w:rsid w:val="00EC0A3E"/>
    <w:rsid w:val="00EC15BB"/>
    <w:rsid w:val="00ED1205"/>
    <w:rsid w:val="00ED5D40"/>
    <w:rsid w:val="00EE3CAE"/>
    <w:rsid w:val="00EF2C80"/>
    <w:rsid w:val="00EF3E7B"/>
    <w:rsid w:val="00F02894"/>
    <w:rsid w:val="00F0702D"/>
    <w:rsid w:val="00F13EAA"/>
    <w:rsid w:val="00F1747D"/>
    <w:rsid w:val="00F20CA8"/>
    <w:rsid w:val="00F21BF0"/>
    <w:rsid w:val="00F22049"/>
    <w:rsid w:val="00F35EC7"/>
    <w:rsid w:val="00F37504"/>
    <w:rsid w:val="00F517BB"/>
    <w:rsid w:val="00F5394E"/>
    <w:rsid w:val="00F55275"/>
    <w:rsid w:val="00F610EF"/>
    <w:rsid w:val="00F61E15"/>
    <w:rsid w:val="00F635D5"/>
    <w:rsid w:val="00F638A0"/>
    <w:rsid w:val="00F63B95"/>
    <w:rsid w:val="00F7073E"/>
    <w:rsid w:val="00F718BD"/>
    <w:rsid w:val="00F71CB5"/>
    <w:rsid w:val="00F72273"/>
    <w:rsid w:val="00F8101B"/>
    <w:rsid w:val="00F9070B"/>
    <w:rsid w:val="00FB5E8E"/>
    <w:rsid w:val="00FC01BF"/>
    <w:rsid w:val="00FD45B4"/>
    <w:rsid w:val="00FD46A4"/>
    <w:rsid w:val="00FE51CD"/>
    <w:rsid w:val="00FE573E"/>
    <w:rsid w:val="00FE6D36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B1C7F"/>
  <w15:docId w15:val="{CB42D043-CC4E-4C35-A96D-70D1A5F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6404"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112"/>
      <w:sz w:val="6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ступ"/>
    <w:basedOn w:val="Title"/>
    <w:next w:val="a0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1">
    <w:name w:val="Раздел"/>
    <w:basedOn w:val="Normal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2">
    <w:name w:val="Праграф"/>
    <w:basedOn w:val="Heading1"/>
    <w:next w:val="Normal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0">
    <w:name w:val="А_текст"/>
    <w:basedOn w:val="Normal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rsid w:val="002223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2339"/>
    <w:rPr>
      <w:rFonts w:ascii="Segoe UI" w:hAnsi="Segoe UI" w:cs="Segoe UI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8618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D67CF"/>
    <w:rPr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F232C"/>
    <w:pPr>
      <w:ind w:left="720"/>
      <w:contextualSpacing/>
    </w:pPr>
  </w:style>
  <w:style w:type="paragraph" w:customStyle="1" w:styleId="M">
    <w:name w:val="?????M"/>
    <w:basedOn w:val="Normal"/>
    <w:rsid w:val="00861DCC"/>
    <w:pPr>
      <w:overflowPunct w:val="0"/>
      <w:autoSpaceDE w:val="0"/>
      <w:autoSpaceDN w:val="0"/>
      <w:adjustRightInd w:val="0"/>
    </w:pPr>
    <w:rPr>
      <w:sz w:val="20"/>
      <w:szCs w:val="20"/>
      <w:lang w:val="ru-RU" w:eastAsia="en-US"/>
    </w:rPr>
  </w:style>
  <w:style w:type="character" w:customStyle="1" w:styleId="Heading1Char">
    <w:name w:val="Heading 1 Char"/>
    <w:basedOn w:val="DefaultParagraphFont"/>
    <w:link w:val="Heading1"/>
    <w:rsid w:val="001E097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1E0977"/>
    <w:rPr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1E09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0977"/>
    <w:rPr>
      <w:sz w:val="28"/>
      <w:szCs w:val="28"/>
      <w:lang w:eastAsia="ru-RU"/>
    </w:rPr>
  </w:style>
  <w:style w:type="character" w:styleId="Hyperlink">
    <w:name w:val="Hyperlink"/>
    <w:basedOn w:val="DefaultParagraphFont"/>
    <w:unhideWhenUsed/>
    <w:rsid w:val="00B14743"/>
    <w:rPr>
      <w:color w:val="0563C1" w:themeColor="hyperlink"/>
      <w:u w:val="single"/>
    </w:rPr>
  </w:style>
  <w:style w:type="paragraph" w:customStyle="1" w:styleId="Mainheader">
    <w:name w:val="Main header"/>
    <w:basedOn w:val="Normal"/>
    <w:link w:val="MainheaderChar"/>
    <w:qFormat/>
    <w:rsid w:val="0064450E"/>
    <w:pPr>
      <w:keepNext/>
      <w:spacing w:after="240"/>
      <w:ind w:firstLine="562"/>
      <w:jc w:val="center"/>
      <w:outlineLvl w:val="1"/>
    </w:pPr>
    <w:rPr>
      <w:b/>
      <w:i/>
      <w:sz w:val="36"/>
      <w:szCs w:val="28"/>
    </w:rPr>
  </w:style>
  <w:style w:type="character" w:customStyle="1" w:styleId="MainheaderChar">
    <w:name w:val="Main header Char"/>
    <w:basedOn w:val="DefaultParagraphFont"/>
    <w:link w:val="Mainheader"/>
    <w:rsid w:val="0064450E"/>
    <w:rPr>
      <w:b/>
      <w:i/>
      <w:sz w:val="36"/>
      <w:szCs w:val="28"/>
      <w:lang w:eastAsia="ru-RU"/>
    </w:rPr>
  </w:style>
  <w:style w:type="paragraph" w:customStyle="1" w:styleId="Taskheader">
    <w:name w:val="Task header"/>
    <w:basedOn w:val="Mainheader"/>
    <w:link w:val="TaskheaderChar"/>
    <w:qFormat/>
    <w:rsid w:val="009864C0"/>
    <w:rPr>
      <w:b w:val="0"/>
      <w:bCs/>
      <w:sz w:val="32"/>
      <w:szCs w:val="32"/>
      <w:lang w:val="ru-RU"/>
    </w:rPr>
  </w:style>
  <w:style w:type="character" w:customStyle="1" w:styleId="TaskheaderChar">
    <w:name w:val="Task header Char"/>
    <w:basedOn w:val="MainheaderChar"/>
    <w:link w:val="Taskheader"/>
    <w:rsid w:val="009864C0"/>
    <w:rPr>
      <w:b w:val="0"/>
      <w:bCs/>
      <w:i/>
      <w:sz w:val="32"/>
      <w:szCs w:val="32"/>
      <w:lang w:val="ru-RU" w:eastAsia="ru-RU"/>
    </w:rPr>
  </w:style>
  <w:style w:type="paragraph" w:customStyle="1" w:styleId="Maintext">
    <w:name w:val="Main text"/>
    <w:basedOn w:val="Normal"/>
    <w:rsid w:val="0016084A"/>
    <w:pPr>
      <w:spacing w:line="360" w:lineRule="auto"/>
      <w:jc w:val="both"/>
    </w:pPr>
    <w:rPr>
      <w:sz w:val="28"/>
      <w:szCs w:val="20"/>
    </w:rPr>
  </w:style>
  <w:style w:type="paragraph" w:customStyle="1" w:styleId="MainCaption">
    <w:name w:val="Main Caption"/>
    <w:basedOn w:val="BodyText"/>
    <w:qFormat/>
    <w:rsid w:val="006B40BF"/>
    <w:pPr>
      <w:widowControl w:val="0"/>
      <w:autoSpaceDE w:val="0"/>
      <w:autoSpaceDN w:val="0"/>
      <w:jc w:val="left"/>
    </w:pPr>
    <w:rPr>
      <w:b/>
      <w:i/>
      <w:iCs/>
      <w:sz w:val="28"/>
      <w:szCs w:val="28"/>
      <w:lang w:val="ru-RU" w:bidi="ru-RU"/>
    </w:rPr>
  </w:style>
  <w:style w:type="paragraph" w:styleId="Subtitle">
    <w:name w:val="Subtitle"/>
    <w:basedOn w:val="Normal"/>
    <w:next w:val="Normal"/>
    <w:link w:val="SubtitleChar"/>
    <w:qFormat/>
    <w:rsid w:val="007148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148D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paragraph" w:customStyle="1" w:styleId="FR1">
    <w:name w:val="FR1"/>
    <w:rsid w:val="00446E3A"/>
    <w:pPr>
      <w:widowControl w:val="0"/>
      <w:autoSpaceDE w:val="0"/>
      <w:autoSpaceDN w:val="0"/>
      <w:adjustRightInd w:val="0"/>
      <w:spacing w:line="300" w:lineRule="auto"/>
      <w:ind w:left="120" w:firstLine="1040"/>
      <w:jc w:val="both"/>
    </w:pPr>
    <w:rPr>
      <w:sz w:val="56"/>
      <w:szCs w:val="56"/>
      <w:lang w:eastAsia="ru-RU"/>
    </w:rPr>
  </w:style>
  <w:style w:type="paragraph" w:customStyle="1" w:styleId="FR2">
    <w:name w:val="FR2"/>
    <w:rsid w:val="00446E3A"/>
    <w:pPr>
      <w:widowControl w:val="0"/>
      <w:autoSpaceDE w:val="0"/>
      <w:autoSpaceDN w:val="0"/>
      <w:adjustRightInd w:val="0"/>
      <w:spacing w:before="120" w:line="638" w:lineRule="auto"/>
      <w:jc w:val="both"/>
    </w:pPr>
    <w:rPr>
      <w:sz w:val="12"/>
      <w:szCs w:val="12"/>
      <w:lang w:eastAsia="ru-RU"/>
    </w:rPr>
  </w:style>
  <w:style w:type="paragraph" w:customStyle="1" w:styleId="Textbody">
    <w:name w:val="Text body"/>
    <w:basedOn w:val="Normal"/>
    <w:uiPriority w:val="99"/>
    <w:rsid w:val="00446E3A"/>
    <w:pPr>
      <w:widowControl w:val="0"/>
      <w:autoSpaceDE w:val="0"/>
      <w:autoSpaceDN w:val="0"/>
      <w:adjustRightInd w:val="0"/>
      <w:spacing w:after="120"/>
    </w:pPr>
    <w:rPr>
      <w:rFonts w:eastAsiaTheme="minorEastAsia"/>
      <w:lang w:val="ru-RU"/>
    </w:rPr>
  </w:style>
  <w:style w:type="character" w:customStyle="1" w:styleId="box">
    <w:name w:val="box"/>
    <w:basedOn w:val="DefaultParagraphFont"/>
    <w:rsid w:val="00446E3A"/>
  </w:style>
  <w:style w:type="character" w:customStyle="1" w:styleId="tlid-translation">
    <w:name w:val="tlid-translation"/>
    <w:basedOn w:val="DefaultParagraphFont"/>
    <w:rsid w:val="00446E3A"/>
  </w:style>
  <w:style w:type="table" w:styleId="TableGrid">
    <w:name w:val="Table Grid"/>
    <w:basedOn w:val="TableNormal"/>
    <w:rsid w:val="00815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a589n\source\repos\Algorithms\reports\donor\MainDono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8244E-BE9F-48AA-B7C5-843B7C94D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MainDonor.dotx</Template>
  <TotalTime>660</TotalTime>
  <Pages>5</Pages>
  <Words>178</Words>
  <Characters>1018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laba</vt:lpstr>
      <vt:lpstr>laba</vt:lpstr>
      <vt:lpstr>Лабораторна робота 9-10</vt:lpstr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subject/>
  <dc:creator>rela589n</dc:creator>
  <cp:keywords/>
  <dc:description/>
  <cp:lastModifiedBy>rela589n</cp:lastModifiedBy>
  <cp:revision>225</cp:revision>
  <cp:lastPrinted>2017-09-21T16:49:00Z</cp:lastPrinted>
  <dcterms:created xsi:type="dcterms:W3CDTF">2019-09-24T09:24:00Z</dcterms:created>
  <dcterms:modified xsi:type="dcterms:W3CDTF">2020-04-08T15:13:00Z</dcterms:modified>
</cp:coreProperties>
</file>