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2A4B0D9D" w:rsidR="00446E3A" w:rsidRPr="00327FC4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4E6940">
        <w:rPr>
          <w:lang w:val="en-US"/>
        </w:rPr>
        <w:t>5</w:t>
      </w:r>
      <w:r w:rsidR="00327FC4">
        <w:t>.</w:t>
      </w:r>
      <w:r w:rsidR="00867696">
        <w:t>3</w:t>
      </w:r>
    </w:p>
    <w:p w14:paraId="03E7A298" w14:textId="0A8C5209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B3638B" w:rsidRPr="00B3638B">
        <w:t xml:space="preserve"> </w:t>
      </w:r>
      <w:r w:rsidR="00B3638B" w:rsidRPr="00B3638B">
        <w:rPr>
          <w:rFonts w:eastAsia="Calibri"/>
          <w:sz w:val="28"/>
          <w:szCs w:val="28"/>
        </w:rPr>
        <w:t>Створення запитів на</w:t>
      </w:r>
      <w:r w:rsidR="00EC1987">
        <w:rPr>
          <w:rFonts w:eastAsia="Calibri"/>
          <w:sz w:val="28"/>
          <w:szCs w:val="28"/>
        </w:rPr>
        <w:t xml:space="preserve"> дію</w:t>
      </w:r>
      <w:r w:rsidRPr="006471C5">
        <w:rPr>
          <w:sz w:val="28"/>
          <w:szCs w:val="28"/>
        </w:rPr>
        <w:t>.</w:t>
      </w:r>
    </w:p>
    <w:p w14:paraId="685566D3" w14:textId="0B1E59FD" w:rsidR="00446E3A" w:rsidRPr="004A6B9D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bookmarkEnd w:id="1"/>
      <w:r w:rsidR="00B3638B">
        <w:rPr>
          <w:sz w:val="28"/>
          <w:szCs w:val="28"/>
        </w:rPr>
        <w:t xml:space="preserve"> </w:t>
      </w:r>
      <w:bookmarkStart w:id="2" w:name="_Hlk38370509"/>
      <w:r w:rsidR="00B3638B">
        <w:rPr>
          <w:sz w:val="28"/>
          <w:szCs w:val="28"/>
        </w:rPr>
        <w:t xml:space="preserve">створювати запити на </w:t>
      </w:r>
      <w:r w:rsidR="00704CD8">
        <w:rPr>
          <w:sz w:val="28"/>
          <w:szCs w:val="28"/>
        </w:rPr>
        <w:t xml:space="preserve">дію </w:t>
      </w:r>
      <w:r w:rsidR="00B3638B">
        <w:rPr>
          <w:sz w:val="28"/>
          <w:szCs w:val="28"/>
        </w:rPr>
        <w:t xml:space="preserve">використовуючи </w:t>
      </w:r>
      <w:bookmarkStart w:id="3" w:name="_Hlk38361456"/>
      <w:r w:rsidR="00B3638B">
        <w:rPr>
          <w:sz w:val="28"/>
          <w:szCs w:val="28"/>
          <w:lang w:val="en-US"/>
        </w:rPr>
        <w:t>“Query Design”</w:t>
      </w:r>
      <w:bookmarkEnd w:id="2"/>
      <w:r w:rsidR="00263858">
        <w:rPr>
          <w:sz w:val="28"/>
          <w:szCs w:val="28"/>
        </w:rPr>
        <w:t>.</w:t>
      </w:r>
    </w:p>
    <w:bookmarkEnd w:id="3"/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5CD4F7BD" w14:textId="31D81D98" w:rsidR="00561E18" w:rsidRPr="00561E18" w:rsidRDefault="00A832A6" w:rsidP="00561E18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41A14A59" w14:textId="126553EC" w:rsidR="00B3638B" w:rsidRPr="002860CD" w:rsidRDefault="00B3638B" w:rsidP="002012A2">
      <w:pPr>
        <w:pStyle w:val="Maintext"/>
        <w:rPr>
          <w:lang w:val="en-US"/>
        </w:rPr>
      </w:pPr>
      <w:r>
        <w:t xml:space="preserve">Для того, щоб створити запит, на вкладці </w:t>
      </w:r>
      <w:r>
        <w:rPr>
          <w:lang w:val="en-US"/>
        </w:rPr>
        <w:t>“Create”</w:t>
      </w:r>
      <w:r>
        <w:t xml:space="preserve"> в блоці </w:t>
      </w:r>
      <w:r>
        <w:rPr>
          <w:lang w:val="en-US"/>
        </w:rPr>
        <w:t xml:space="preserve">“Queries” </w:t>
      </w:r>
      <w:r>
        <w:t>можна використовувати кноструктор запитів або створювати їх вручну.</w:t>
      </w:r>
      <w:r w:rsidR="002860CD">
        <w:t xml:space="preserve"> Для створення запитів на дії будемо використовувати </w:t>
      </w:r>
      <w:r w:rsidR="002860CD">
        <w:rPr>
          <w:lang w:val="en-US"/>
        </w:rPr>
        <w:t>“Query Design”.</w:t>
      </w:r>
    </w:p>
    <w:p w14:paraId="0209DCEB" w14:textId="0467AB3C" w:rsidR="00B3638B" w:rsidRPr="00B3638B" w:rsidRDefault="0062143F" w:rsidP="002012A2">
      <w:pPr>
        <w:pStyle w:val="Maintext"/>
      </w:pPr>
      <w:r>
        <w:t>Створення запиту</w:t>
      </w:r>
      <w:r w:rsidR="00B3638B">
        <w:t>:</w:t>
      </w:r>
    </w:p>
    <w:p w14:paraId="548F0556" w14:textId="55888655" w:rsidR="002012A2" w:rsidRDefault="00561E18" w:rsidP="002012A2">
      <w:pPr>
        <w:pStyle w:val="Main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D15F7F" wp14:editId="017C41E5">
            <wp:simplePos x="1143000" y="2653145"/>
            <wp:positionH relativeFrom="column">
              <wp:align>left</wp:align>
            </wp:positionH>
            <wp:positionV relativeFrom="paragraph">
              <wp:align>top</wp:align>
            </wp:positionV>
            <wp:extent cx="3329940" cy="2317750"/>
            <wp:effectExtent l="0" t="0" r="381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60" cy="23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14:paraId="71964816" w14:textId="66A9A52A" w:rsidR="00561E18" w:rsidRDefault="00561E18">
      <w:pPr>
        <w:rPr>
          <w:lang w:val="en-US"/>
        </w:rPr>
      </w:pPr>
      <w:r>
        <w:rPr>
          <w:lang w:val="en-US"/>
        </w:rPr>
        <w:br w:type="page"/>
      </w:r>
    </w:p>
    <w:p w14:paraId="15322B4E" w14:textId="266A6BFF" w:rsidR="00155137" w:rsidRPr="00FD776A" w:rsidRDefault="00FD776A" w:rsidP="00FD776A">
      <w:pPr>
        <w:pStyle w:val="MainCaption"/>
        <w:rPr>
          <w:lang w:val="uk-UA"/>
        </w:rPr>
      </w:pPr>
      <w:r>
        <w:rPr>
          <w:lang w:val="uk-UA"/>
        </w:rPr>
        <w:lastRenderedPageBreak/>
        <w:t>Створимо запити «</w:t>
      </w:r>
      <w:r w:rsidR="00FB7A4F">
        <w:rPr>
          <w:lang w:val="uk-UA"/>
        </w:rPr>
        <w:t>на створення таблиці</w:t>
      </w:r>
      <w:r>
        <w:rPr>
          <w:lang w:val="uk-UA"/>
        </w:rPr>
        <w:t>»:</w:t>
      </w:r>
    </w:p>
    <w:p w14:paraId="108A7D89" w14:textId="5185265E" w:rsidR="00155137" w:rsidRDefault="002325DC" w:rsidP="00FD776A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Створити таблицю з записами груп, які вже випущені</w:t>
      </w:r>
      <w:r w:rsidR="00FD776A" w:rsidRPr="008A1D0E">
        <w:rPr>
          <w:sz w:val="28"/>
          <w:szCs w:val="28"/>
        </w:rPr>
        <w:t>:</w:t>
      </w:r>
    </w:p>
    <w:p w14:paraId="7C1DBD62" w14:textId="36AB3022" w:rsidR="00DC2F52" w:rsidRPr="00DC2F52" w:rsidRDefault="00DC2F52" w:rsidP="00DC2F52">
      <w:pPr>
        <w:rPr>
          <w:sz w:val="28"/>
          <w:szCs w:val="28"/>
        </w:rPr>
      </w:pPr>
      <w:r>
        <w:rPr>
          <w:sz w:val="28"/>
          <w:szCs w:val="28"/>
        </w:rPr>
        <w:t>Додаємо таблицю груп:</w:t>
      </w:r>
    </w:p>
    <w:p w14:paraId="277DCDD1" w14:textId="261311D7" w:rsidR="00FD776A" w:rsidRPr="00FD776A" w:rsidRDefault="00DC2F52" w:rsidP="00FD776A">
      <w:r>
        <w:rPr>
          <w:noProof/>
        </w:rPr>
        <w:drawing>
          <wp:inline distT="0" distB="0" distL="0" distR="0" wp14:anchorId="44A01FA0" wp14:editId="234DC839">
            <wp:extent cx="3266529" cy="2849880"/>
            <wp:effectExtent l="0" t="0" r="0" b="76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665" cy="28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0A7" w14:textId="4034CE3D" w:rsidR="00E44A12" w:rsidRDefault="00E44A12" w:rsidP="004F7ECC">
      <w:pPr>
        <w:pStyle w:val="Maintext"/>
        <w:rPr>
          <w:lang w:val="en-US"/>
        </w:rPr>
      </w:pPr>
    </w:p>
    <w:p w14:paraId="44D8C3F7" w14:textId="20E087D7" w:rsidR="00DC2F52" w:rsidRDefault="002462AD" w:rsidP="004F7ECC">
      <w:pPr>
        <w:pStyle w:val="Maintext"/>
      </w:pPr>
      <w:r>
        <w:t>Змінимо тип запиту на створення таблиці:</w:t>
      </w:r>
    </w:p>
    <w:p w14:paraId="60C811EE" w14:textId="15E7BA3B" w:rsidR="002462AD" w:rsidRPr="002462AD" w:rsidRDefault="002462AD" w:rsidP="004F7ECC">
      <w:pPr>
        <w:pStyle w:val="Maintext"/>
      </w:pPr>
      <w:r>
        <w:rPr>
          <w:noProof/>
        </w:rPr>
        <w:drawing>
          <wp:inline distT="0" distB="0" distL="0" distR="0" wp14:anchorId="75E01D22" wp14:editId="31CA87EE">
            <wp:extent cx="4152381" cy="1380952"/>
            <wp:effectExtent l="0" t="0" r="63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8D6" w14:textId="5E6FE26D" w:rsidR="00DC2F52" w:rsidRDefault="00DC2F52" w:rsidP="004F7ECC">
      <w:pPr>
        <w:pStyle w:val="Maintext"/>
        <w:rPr>
          <w:lang w:val="en-US"/>
        </w:rPr>
      </w:pPr>
    </w:p>
    <w:p w14:paraId="054E61A5" w14:textId="30581428" w:rsidR="00DC2F52" w:rsidRDefault="001301C6" w:rsidP="004F7ECC">
      <w:pPr>
        <w:pStyle w:val="Maintext"/>
      </w:pPr>
      <w:r>
        <w:t>Пишемо назву таблиці, яку створити:</w:t>
      </w:r>
    </w:p>
    <w:p w14:paraId="3E0A0B5D" w14:textId="671F7CCD" w:rsidR="001301C6" w:rsidRPr="001301C6" w:rsidRDefault="001301C6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E03BFCE" wp14:editId="30E21AED">
            <wp:extent cx="5114286" cy="2085714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EDA2" w14:textId="19C21ACD" w:rsidR="002462AD" w:rsidRDefault="002462AD" w:rsidP="004F7ECC">
      <w:pPr>
        <w:pStyle w:val="Maintext"/>
        <w:rPr>
          <w:lang w:val="en-US"/>
        </w:rPr>
      </w:pPr>
    </w:p>
    <w:p w14:paraId="468AEBBD" w14:textId="5A828428" w:rsidR="001301C6" w:rsidRDefault="001301C6" w:rsidP="004F7ECC">
      <w:pPr>
        <w:pStyle w:val="Maintext"/>
        <w:rPr>
          <w:lang w:val="en-US"/>
        </w:rPr>
      </w:pPr>
    </w:p>
    <w:p w14:paraId="5C14CBD8" w14:textId="33AB4055" w:rsidR="001301C6" w:rsidRDefault="000E5D11" w:rsidP="004F7ECC">
      <w:pPr>
        <w:pStyle w:val="Maintext"/>
      </w:pPr>
      <w:r>
        <w:lastRenderedPageBreak/>
        <w:t>Будемо додавати в нову таблицю всі поля, але фільтруватимемо по курсові (більше 4), або ті групи, які були видалені викладачам в адмін-панелі:</w:t>
      </w:r>
    </w:p>
    <w:p w14:paraId="37FE13D2" w14:textId="7B090458" w:rsidR="000E5D11" w:rsidRPr="000E5D11" w:rsidRDefault="000E5D11" w:rsidP="004F7ECC">
      <w:pPr>
        <w:pStyle w:val="Maintext"/>
      </w:pPr>
      <w:r>
        <w:rPr>
          <w:noProof/>
        </w:rPr>
        <w:drawing>
          <wp:inline distT="0" distB="0" distL="0" distR="0" wp14:anchorId="23F8A9F1" wp14:editId="14989C70">
            <wp:extent cx="5941695" cy="2248535"/>
            <wp:effectExtent l="0" t="0" r="190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CF0" w14:textId="340C6130" w:rsidR="002462AD" w:rsidRDefault="002462AD" w:rsidP="004F7ECC">
      <w:pPr>
        <w:pStyle w:val="Maintext"/>
        <w:rPr>
          <w:lang w:val="en-US"/>
        </w:rPr>
      </w:pPr>
    </w:p>
    <w:p w14:paraId="59F93458" w14:textId="6559A88C" w:rsidR="001243E4" w:rsidRDefault="001243E4" w:rsidP="004F7ECC">
      <w:pPr>
        <w:pStyle w:val="Maintext"/>
      </w:pPr>
      <w:r>
        <w:t>Коли запускаємо запит на виконання, бачимо, що буде доданий 1 запис в створену таблицю:</w:t>
      </w:r>
    </w:p>
    <w:p w14:paraId="3BA3F174" w14:textId="01F5AEC4" w:rsidR="001243E4" w:rsidRPr="001243E4" w:rsidRDefault="00C8309F" w:rsidP="004F7ECC">
      <w:pPr>
        <w:pStyle w:val="Maintext"/>
      </w:pPr>
      <w:r>
        <w:rPr>
          <w:noProof/>
        </w:rPr>
        <w:drawing>
          <wp:inline distT="0" distB="0" distL="0" distR="0" wp14:anchorId="493E47A1" wp14:editId="754ECEB1">
            <wp:extent cx="5123809" cy="1666667"/>
            <wp:effectExtent l="0" t="0" r="127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B5" w14:textId="19D69BD7" w:rsidR="00DC2F52" w:rsidRDefault="00DC2F52" w:rsidP="004F7ECC">
      <w:pPr>
        <w:pStyle w:val="Maintext"/>
        <w:rPr>
          <w:lang w:val="en-US"/>
        </w:rPr>
      </w:pPr>
    </w:p>
    <w:p w14:paraId="59253F4D" w14:textId="720DDB9F" w:rsidR="00C8309F" w:rsidRDefault="002C3612" w:rsidP="004F7ECC">
      <w:pPr>
        <w:pStyle w:val="Maintext"/>
      </w:pPr>
      <w:r>
        <w:t>Коли переходимо в створену таблицю, можемо побачити створений запис:</w:t>
      </w:r>
    </w:p>
    <w:p w14:paraId="18AF5362" w14:textId="50746265" w:rsidR="002C3612" w:rsidRPr="002C3612" w:rsidRDefault="002C3612" w:rsidP="004F7ECC">
      <w:pPr>
        <w:pStyle w:val="Maintext"/>
      </w:pPr>
      <w:r>
        <w:rPr>
          <w:noProof/>
        </w:rPr>
        <w:drawing>
          <wp:inline distT="0" distB="0" distL="0" distR="0" wp14:anchorId="1BEFA9B7" wp14:editId="39EF6312">
            <wp:extent cx="5941695" cy="879475"/>
            <wp:effectExtent l="0" t="0" r="190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9BFA" w14:textId="77777777" w:rsidR="00C8309F" w:rsidRDefault="00C8309F" w:rsidP="004F7ECC">
      <w:pPr>
        <w:pStyle w:val="Maintext"/>
        <w:rPr>
          <w:lang w:val="en-US"/>
        </w:rPr>
      </w:pPr>
    </w:p>
    <w:p w14:paraId="7772487B" w14:textId="1B8F1EFD" w:rsidR="00DC2F52" w:rsidRDefault="00BD0ECD" w:rsidP="00BD0ECD">
      <w:pPr>
        <w:pStyle w:val="Maintext"/>
        <w:numPr>
          <w:ilvl w:val="0"/>
          <w:numId w:val="28"/>
        </w:numPr>
      </w:pPr>
      <w:r>
        <w:t>Створити таблицю з записами студентів, групи яких вже випущені:</w:t>
      </w:r>
    </w:p>
    <w:p w14:paraId="5CA480B0" w14:textId="5FAB2BEB" w:rsidR="00BD0ECD" w:rsidRDefault="00BD0ECD" w:rsidP="00BD0ECD">
      <w:pPr>
        <w:pStyle w:val="Maintext"/>
      </w:pPr>
    </w:p>
    <w:p w14:paraId="306599F8" w14:textId="4F812C7C" w:rsidR="008E030D" w:rsidRPr="00DC2F52" w:rsidRDefault="008E030D" w:rsidP="008E030D">
      <w:pPr>
        <w:rPr>
          <w:sz w:val="28"/>
          <w:szCs w:val="28"/>
        </w:rPr>
      </w:pPr>
      <w:r>
        <w:rPr>
          <w:sz w:val="28"/>
          <w:szCs w:val="28"/>
        </w:rPr>
        <w:t xml:space="preserve">Додаємо таблицю </w:t>
      </w:r>
      <w:r>
        <w:rPr>
          <w:sz w:val="28"/>
          <w:szCs w:val="28"/>
        </w:rPr>
        <w:t>студентів</w:t>
      </w:r>
      <w:r w:rsidR="00BD48EF">
        <w:rPr>
          <w:sz w:val="28"/>
          <w:szCs w:val="28"/>
        </w:rPr>
        <w:t xml:space="preserve"> та груп</w:t>
      </w:r>
      <w:r>
        <w:rPr>
          <w:sz w:val="28"/>
          <w:szCs w:val="28"/>
        </w:rPr>
        <w:t>:</w:t>
      </w:r>
    </w:p>
    <w:p w14:paraId="44C0B827" w14:textId="77777777" w:rsidR="008E030D" w:rsidRDefault="008E030D" w:rsidP="00BD0ECD">
      <w:pPr>
        <w:pStyle w:val="Maintext"/>
      </w:pPr>
    </w:p>
    <w:p w14:paraId="07C51AA9" w14:textId="769B2071" w:rsidR="008E030D" w:rsidRPr="00BD0ECD" w:rsidRDefault="00BD48EF" w:rsidP="00BD0ECD">
      <w:pPr>
        <w:pStyle w:val="Maintext"/>
      </w:pPr>
      <w:r>
        <w:rPr>
          <w:noProof/>
        </w:rPr>
        <w:lastRenderedPageBreak/>
        <w:drawing>
          <wp:inline distT="0" distB="0" distL="0" distR="0" wp14:anchorId="383890AD" wp14:editId="6D131FFA">
            <wp:extent cx="3733333" cy="3561905"/>
            <wp:effectExtent l="0" t="0" r="635" b="63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6E3E" w14:textId="3BFA36AC" w:rsidR="00124F02" w:rsidRPr="00086515" w:rsidRDefault="00086515" w:rsidP="004F7ECC">
      <w:pPr>
        <w:pStyle w:val="Maintext"/>
      </w:pPr>
      <w:r>
        <w:t>Фільтруємо по випущених групах та додаємо всі поля користувача:</w:t>
      </w:r>
    </w:p>
    <w:p w14:paraId="6740343D" w14:textId="22642F62" w:rsidR="0059090F" w:rsidRDefault="001C1FEA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787A82BD" wp14:editId="7F7081AB">
            <wp:extent cx="5941695" cy="2617470"/>
            <wp:effectExtent l="0" t="0" r="1905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D16" w14:textId="77777777" w:rsidR="00CF681E" w:rsidRDefault="00CF681E" w:rsidP="00CF681E">
      <w:pPr>
        <w:pStyle w:val="Maintext"/>
      </w:pPr>
      <w:r>
        <w:t>Змінимо тип запиту на створення таблиці:</w:t>
      </w:r>
    </w:p>
    <w:p w14:paraId="57740220" w14:textId="77777777" w:rsidR="00CF681E" w:rsidRPr="002462AD" w:rsidRDefault="00CF681E" w:rsidP="00CF681E">
      <w:pPr>
        <w:pStyle w:val="Maintext"/>
      </w:pPr>
      <w:r>
        <w:rPr>
          <w:noProof/>
        </w:rPr>
        <w:drawing>
          <wp:inline distT="0" distB="0" distL="0" distR="0" wp14:anchorId="18827D5D" wp14:editId="6110164D">
            <wp:extent cx="4152381" cy="1380952"/>
            <wp:effectExtent l="0" t="0" r="63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8D1F" w14:textId="77777777" w:rsidR="00CF681E" w:rsidRDefault="00CF681E" w:rsidP="004F7ECC">
      <w:pPr>
        <w:pStyle w:val="Maintext"/>
        <w:rPr>
          <w:lang w:val="en-US"/>
        </w:rPr>
      </w:pPr>
    </w:p>
    <w:p w14:paraId="37A3FFFA" w14:textId="057162AE" w:rsidR="00CF681E" w:rsidRPr="00CF681E" w:rsidRDefault="00CF681E" w:rsidP="004F7ECC">
      <w:pPr>
        <w:pStyle w:val="Maintext"/>
      </w:pPr>
      <w:r>
        <w:lastRenderedPageBreak/>
        <w:t>Пишемо назву таблиці, яку створити:</w:t>
      </w:r>
    </w:p>
    <w:p w14:paraId="0735CF58" w14:textId="5FA111CA" w:rsidR="008740A9" w:rsidRDefault="00CF681E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4134652C" wp14:editId="121A2D51">
            <wp:extent cx="5114286" cy="2085714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3FF" w14:textId="77777777" w:rsidR="008740A9" w:rsidRDefault="008740A9" w:rsidP="004F7ECC">
      <w:pPr>
        <w:pStyle w:val="Maintext"/>
        <w:rPr>
          <w:lang w:val="en-US"/>
        </w:rPr>
      </w:pPr>
    </w:p>
    <w:p w14:paraId="4FB24222" w14:textId="797DEFE2" w:rsidR="00086515" w:rsidRPr="001C1FEA" w:rsidRDefault="001C1FEA" w:rsidP="004F7ECC">
      <w:pPr>
        <w:pStyle w:val="Maintext"/>
      </w:pPr>
      <w:r>
        <w:t>Запустимо запит на виконання:</w:t>
      </w:r>
    </w:p>
    <w:p w14:paraId="7A3EC470" w14:textId="0DAEF8A2" w:rsidR="001C1FEA" w:rsidRDefault="001C1FEA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0C8518A0" wp14:editId="690E6752">
            <wp:extent cx="5123809" cy="1666667"/>
            <wp:effectExtent l="0" t="0" r="127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1426" w14:textId="77777777" w:rsidR="00086515" w:rsidRDefault="00086515" w:rsidP="004F7ECC">
      <w:pPr>
        <w:pStyle w:val="Maintext"/>
        <w:rPr>
          <w:lang w:val="en-US"/>
        </w:rPr>
      </w:pPr>
    </w:p>
    <w:p w14:paraId="7939806F" w14:textId="0FD96C16" w:rsidR="004B100F" w:rsidRDefault="00FB528E" w:rsidP="004F7ECC">
      <w:pPr>
        <w:pStyle w:val="Maintext"/>
      </w:pPr>
      <w:r>
        <w:t>Переглянемо створену таблицю:</w:t>
      </w:r>
    </w:p>
    <w:p w14:paraId="2314358D" w14:textId="70A9AA7D" w:rsidR="00FB528E" w:rsidRPr="00FB528E" w:rsidRDefault="00FB528E" w:rsidP="004F7ECC">
      <w:pPr>
        <w:pStyle w:val="Maintext"/>
      </w:pPr>
      <w:r>
        <w:rPr>
          <w:noProof/>
        </w:rPr>
        <w:drawing>
          <wp:inline distT="0" distB="0" distL="0" distR="0" wp14:anchorId="37FE5ED1" wp14:editId="1C43C6FD">
            <wp:extent cx="5941695" cy="688340"/>
            <wp:effectExtent l="0" t="0" r="1905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3AF0" w14:textId="668602E8" w:rsidR="001C1FEA" w:rsidRDefault="001C1FEA" w:rsidP="004F7ECC">
      <w:pPr>
        <w:pStyle w:val="Maintext"/>
        <w:rPr>
          <w:lang w:val="en-US"/>
        </w:rPr>
      </w:pPr>
    </w:p>
    <w:p w14:paraId="3E2A5DD1" w14:textId="5EE4D112" w:rsidR="001C1FEA" w:rsidRDefault="00033D9C" w:rsidP="00033D9C">
      <w:pPr>
        <w:pStyle w:val="Maintext"/>
        <w:numPr>
          <w:ilvl w:val="0"/>
          <w:numId w:val="28"/>
        </w:numPr>
      </w:pPr>
      <w:r>
        <w:t>Створити резервну копію вказаного теста:</w:t>
      </w:r>
    </w:p>
    <w:p w14:paraId="0B358ED0" w14:textId="44B388E0" w:rsidR="00033D9C" w:rsidRDefault="00033D9C" w:rsidP="00033D9C">
      <w:pPr>
        <w:pStyle w:val="Maintext"/>
      </w:pPr>
    </w:p>
    <w:p w14:paraId="5428EB88" w14:textId="370E96A7" w:rsidR="00033D9C" w:rsidRPr="00DC2F52" w:rsidRDefault="00033D9C" w:rsidP="00033D9C">
      <w:pPr>
        <w:rPr>
          <w:sz w:val="28"/>
          <w:szCs w:val="28"/>
        </w:rPr>
      </w:pPr>
      <w:r>
        <w:rPr>
          <w:sz w:val="28"/>
          <w:szCs w:val="28"/>
        </w:rPr>
        <w:t xml:space="preserve">Додаємо таблицю </w:t>
      </w:r>
      <w:r>
        <w:rPr>
          <w:sz w:val="28"/>
          <w:szCs w:val="28"/>
        </w:rPr>
        <w:t>тестів</w:t>
      </w:r>
      <w:r>
        <w:rPr>
          <w:sz w:val="28"/>
          <w:szCs w:val="28"/>
        </w:rPr>
        <w:t>:</w:t>
      </w:r>
    </w:p>
    <w:p w14:paraId="3696D9A9" w14:textId="77777777" w:rsidR="00033D9C" w:rsidRDefault="00033D9C" w:rsidP="00033D9C">
      <w:pPr>
        <w:pStyle w:val="Maintext"/>
      </w:pPr>
    </w:p>
    <w:p w14:paraId="00463A4D" w14:textId="6E6BFF60" w:rsidR="00033D9C" w:rsidRPr="00033D9C" w:rsidRDefault="00033D9C" w:rsidP="00033D9C">
      <w:pPr>
        <w:pStyle w:val="Maintext"/>
      </w:pPr>
      <w:r>
        <w:rPr>
          <w:noProof/>
        </w:rPr>
        <w:lastRenderedPageBreak/>
        <w:drawing>
          <wp:inline distT="0" distB="0" distL="0" distR="0" wp14:anchorId="4030FAC3" wp14:editId="1AB6E1DB">
            <wp:extent cx="3067050" cy="2996633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8341" cy="29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137F" w14:textId="77777777" w:rsidR="00A1404A" w:rsidRDefault="00A1404A" w:rsidP="00A1404A">
      <w:pPr>
        <w:pStyle w:val="Maintext"/>
      </w:pPr>
      <w:r>
        <w:t>Змінимо тип запиту на створення таблиці:</w:t>
      </w:r>
    </w:p>
    <w:p w14:paraId="2D9BB007" w14:textId="77777777" w:rsidR="00A1404A" w:rsidRPr="002462AD" w:rsidRDefault="00A1404A" w:rsidP="00A1404A">
      <w:pPr>
        <w:pStyle w:val="Maintext"/>
      </w:pPr>
      <w:r>
        <w:rPr>
          <w:noProof/>
        </w:rPr>
        <w:drawing>
          <wp:inline distT="0" distB="0" distL="0" distR="0" wp14:anchorId="7767D2EC" wp14:editId="6513949B">
            <wp:extent cx="4152381" cy="1380952"/>
            <wp:effectExtent l="0" t="0" r="635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BB8F" w14:textId="77777777" w:rsidR="00A1404A" w:rsidRDefault="00A1404A" w:rsidP="00A1404A">
      <w:pPr>
        <w:pStyle w:val="Maintext"/>
        <w:rPr>
          <w:lang w:val="en-US"/>
        </w:rPr>
      </w:pPr>
    </w:p>
    <w:p w14:paraId="7725249F" w14:textId="242FBBC5" w:rsidR="00FB528E" w:rsidRPr="00A1404A" w:rsidRDefault="00A1404A" w:rsidP="004F7ECC">
      <w:pPr>
        <w:pStyle w:val="Maintext"/>
      </w:pPr>
      <w:r>
        <w:t>Пишемо назву таблиці, яку створити:</w:t>
      </w:r>
    </w:p>
    <w:p w14:paraId="68CF52AE" w14:textId="27C4D20F" w:rsidR="00A1404A" w:rsidRDefault="00A1404A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44BB5DF8" wp14:editId="6310C8BC">
            <wp:extent cx="5114286" cy="2085714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0CD" w14:textId="77777777" w:rsidR="00A1404A" w:rsidRDefault="00A1404A" w:rsidP="004F7ECC">
      <w:pPr>
        <w:pStyle w:val="Maintext"/>
        <w:rPr>
          <w:lang w:val="en-US"/>
        </w:rPr>
      </w:pPr>
    </w:p>
    <w:p w14:paraId="3BA6B58E" w14:textId="78FCEC71" w:rsidR="004B100F" w:rsidRPr="00F76E8C" w:rsidRDefault="00F76E8C" w:rsidP="004F7ECC">
      <w:pPr>
        <w:pStyle w:val="Maintext"/>
      </w:pPr>
      <w:r>
        <w:t>Фільтруємо по</w:t>
      </w:r>
      <w:r>
        <w:rPr>
          <w:lang w:val="en-US"/>
        </w:rPr>
        <w:t xml:space="preserve"> uri alias </w:t>
      </w:r>
      <w:r>
        <w:t>та додаємо всі поля в нову таблицю</w:t>
      </w:r>
      <w:r>
        <w:t>:</w:t>
      </w:r>
    </w:p>
    <w:p w14:paraId="35E3F143" w14:textId="0FC9B553" w:rsidR="00C52E89" w:rsidRDefault="00F76E8C" w:rsidP="004F7ECC">
      <w:pPr>
        <w:pStyle w:val="Main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3DDBF9" wp14:editId="12B9E5D1">
            <wp:extent cx="5941695" cy="2609215"/>
            <wp:effectExtent l="0" t="0" r="1905" b="63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40F" w14:textId="67D1C178" w:rsidR="00C52E89" w:rsidRDefault="00C52E89" w:rsidP="004F7ECC">
      <w:pPr>
        <w:pStyle w:val="Maintext"/>
        <w:rPr>
          <w:lang w:val="en-US"/>
        </w:rPr>
      </w:pPr>
    </w:p>
    <w:p w14:paraId="74F80922" w14:textId="0B72CD54" w:rsidR="008A5367" w:rsidRDefault="00AD7229" w:rsidP="004F7ECC">
      <w:pPr>
        <w:pStyle w:val="Maintext"/>
      </w:pPr>
      <w:r>
        <w:t>Запускаємо запит:</w:t>
      </w:r>
    </w:p>
    <w:p w14:paraId="4E3BC7DC" w14:textId="71FE763E" w:rsidR="00AD7229" w:rsidRPr="00AD7229" w:rsidRDefault="00AD7229" w:rsidP="004F7ECC">
      <w:pPr>
        <w:pStyle w:val="Maintext"/>
      </w:pPr>
      <w:r>
        <w:rPr>
          <w:noProof/>
        </w:rPr>
        <w:drawing>
          <wp:inline distT="0" distB="0" distL="0" distR="0" wp14:anchorId="4A0B0F06" wp14:editId="254C459A">
            <wp:extent cx="2533333" cy="1361905"/>
            <wp:effectExtent l="0" t="0" r="635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E189" w14:textId="72C7EFC1" w:rsidR="00DC2F52" w:rsidRDefault="00DC2F52" w:rsidP="004F7ECC">
      <w:pPr>
        <w:pStyle w:val="Maintext"/>
        <w:rPr>
          <w:lang w:val="en-US"/>
        </w:rPr>
      </w:pPr>
    </w:p>
    <w:p w14:paraId="7B45AD7B" w14:textId="7C8E72B6" w:rsidR="000324A3" w:rsidRPr="000324A3" w:rsidRDefault="000324A3" w:rsidP="004F7ECC">
      <w:pPr>
        <w:pStyle w:val="Maintext"/>
      </w:pPr>
      <w:r>
        <w:t>Бачимо скільки записів буде вставлено в створену таблицю:</w:t>
      </w:r>
    </w:p>
    <w:p w14:paraId="1B760902" w14:textId="2C7D3011" w:rsidR="00AD7229" w:rsidRDefault="000324A3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9A9BAF7" wp14:editId="29824F11">
            <wp:extent cx="4857750" cy="1580124"/>
            <wp:effectExtent l="0" t="0" r="0" b="127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5910" cy="15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C16A" w14:textId="505AB1DC" w:rsidR="009D792D" w:rsidRDefault="009D792D" w:rsidP="004F7ECC">
      <w:pPr>
        <w:pStyle w:val="Maintext"/>
        <w:rPr>
          <w:lang w:val="en-US"/>
        </w:rPr>
      </w:pPr>
    </w:p>
    <w:p w14:paraId="42662129" w14:textId="3E23BB69" w:rsidR="009D792D" w:rsidRDefault="00B14CA5" w:rsidP="00B14CA5">
      <w:pPr>
        <w:pStyle w:val="Maintext"/>
        <w:numPr>
          <w:ilvl w:val="0"/>
          <w:numId w:val="28"/>
        </w:numPr>
      </w:pPr>
      <w:r>
        <w:t xml:space="preserve">Додати в таблицю </w:t>
      </w:r>
      <w:r>
        <w:rPr>
          <w:lang w:val="en-US"/>
        </w:rPr>
        <w:t xml:space="preserve">released_groups </w:t>
      </w:r>
      <w:r>
        <w:rPr>
          <w:lang w:val="ru-RU"/>
        </w:rPr>
        <w:t xml:space="preserve">записи </w:t>
      </w:r>
      <w:r>
        <w:t>груп, що вже випущені, але вони ще не є в таблиці випущени</w:t>
      </w:r>
      <w:r w:rsidR="00A5230D">
        <w:t>х</w:t>
      </w:r>
      <w:r>
        <w:t>:</w:t>
      </w:r>
    </w:p>
    <w:p w14:paraId="0C5DC62E" w14:textId="77777777" w:rsidR="00A5230D" w:rsidRPr="00A5230D" w:rsidRDefault="00A5230D" w:rsidP="00A5230D">
      <w:pPr>
        <w:rPr>
          <w:sz w:val="28"/>
          <w:szCs w:val="28"/>
        </w:rPr>
      </w:pPr>
      <w:r w:rsidRPr="00A5230D">
        <w:rPr>
          <w:sz w:val="28"/>
          <w:szCs w:val="28"/>
        </w:rPr>
        <w:t>Додаємо таблицю груп:</w:t>
      </w:r>
    </w:p>
    <w:p w14:paraId="04889BB2" w14:textId="77777777" w:rsidR="00A5230D" w:rsidRPr="00FD776A" w:rsidRDefault="00A5230D" w:rsidP="00A5230D">
      <w:pPr>
        <w:pStyle w:val="ListParagraph"/>
      </w:pPr>
      <w:r>
        <w:rPr>
          <w:noProof/>
        </w:rPr>
        <w:lastRenderedPageBreak/>
        <w:drawing>
          <wp:inline distT="0" distB="0" distL="0" distR="0" wp14:anchorId="3FF1766D" wp14:editId="2D59172E">
            <wp:extent cx="3266529" cy="2849880"/>
            <wp:effectExtent l="0" t="0" r="0" b="762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665" cy="28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ABFF" w14:textId="77777777" w:rsidR="00A5230D" w:rsidRDefault="00A5230D" w:rsidP="00A5230D">
      <w:pPr>
        <w:pStyle w:val="Maintext"/>
        <w:ind w:left="720"/>
        <w:rPr>
          <w:lang w:val="en-US"/>
        </w:rPr>
      </w:pPr>
    </w:p>
    <w:p w14:paraId="5ED80F2E" w14:textId="5CE99B28" w:rsidR="00A5230D" w:rsidRDefault="00A5230D" w:rsidP="00A5230D">
      <w:pPr>
        <w:pStyle w:val="Maintext"/>
      </w:pPr>
      <w:r>
        <w:t xml:space="preserve">Змінимо тип запиту на </w:t>
      </w:r>
      <w:r>
        <w:t>додавання записів до</w:t>
      </w:r>
      <w:r>
        <w:t xml:space="preserve"> таблиці:</w:t>
      </w:r>
    </w:p>
    <w:p w14:paraId="21CB44BC" w14:textId="228196B5" w:rsidR="00A5230D" w:rsidRPr="002462AD" w:rsidRDefault="00511865" w:rsidP="00A5230D">
      <w:pPr>
        <w:pStyle w:val="Maintext"/>
        <w:ind w:left="720"/>
      </w:pPr>
      <w:r>
        <w:rPr>
          <w:noProof/>
        </w:rPr>
        <w:drawing>
          <wp:inline distT="0" distB="0" distL="0" distR="0" wp14:anchorId="607F6AA1" wp14:editId="132A8A44">
            <wp:extent cx="3866667" cy="1495238"/>
            <wp:effectExtent l="0" t="0" r="635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9ECA" w14:textId="77777777" w:rsidR="00A5230D" w:rsidRDefault="00A5230D" w:rsidP="00A5230D">
      <w:pPr>
        <w:pStyle w:val="Maintext"/>
        <w:ind w:left="720"/>
        <w:rPr>
          <w:lang w:val="en-US"/>
        </w:rPr>
      </w:pPr>
    </w:p>
    <w:p w14:paraId="61907197" w14:textId="6BED6255" w:rsidR="00A5230D" w:rsidRDefault="00A5230D" w:rsidP="00511865">
      <w:pPr>
        <w:pStyle w:val="Maintext"/>
      </w:pPr>
      <w:r>
        <w:t xml:space="preserve">Пишемо назву таблиці, </w:t>
      </w:r>
      <w:r w:rsidR="00511865">
        <w:t xml:space="preserve">в </w:t>
      </w:r>
      <w:r>
        <w:t xml:space="preserve">яку </w:t>
      </w:r>
      <w:r w:rsidR="00511865">
        <w:t>будемо додавати дані</w:t>
      </w:r>
      <w:r>
        <w:t>:</w:t>
      </w:r>
    </w:p>
    <w:p w14:paraId="7D628F42" w14:textId="6642B06E" w:rsidR="00A5230D" w:rsidRPr="001301C6" w:rsidRDefault="00511865" w:rsidP="00A5230D">
      <w:pPr>
        <w:pStyle w:val="Maintext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27775C81" wp14:editId="292493F6">
            <wp:extent cx="5114286" cy="2085714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DC46" w14:textId="77777777" w:rsidR="00A5230D" w:rsidRDefault="00A5230D" w:rsidP="00A5230D">
      <w:pPr>
        <w:pStyle w:val="Maintext"/>
        <w:ind w:left="720"/>
        <w:rPr>
          <w:lang w:val="en-US"/>
        </w:rPr>
      </w:pPr>
    </w:p>
    <w:p w14:paraId="70E7D834" w14:textId="11E89D12" w:rsidR="00AC7091" w:rsidRDefault="00AC7091" w:rsidP="00A5230D">
      <w:pPr>
        <w:pStyle w:val="Maintext"/>
        <w:ind w:left="720"/>
        <w:rPr>
          <w:lang w:val="en-US"/>
        </w:rPr>
      </w:pPr>
      <w:r>
        <w:t>Для того, щоб додавати дані, потрібно перевіряти, чи записи не існують вже в таблиці</w:t>
      </w:r>
      <w:r>
        <w:rPr>
          <w:lang w:val="en-US"/>
        </w:rPr>
        <w:t>:</w:t>
      </w:r>
    </w:p>
    <w:p w14:paraId="461DDFA4" w14:textId="4A2024D6" w:rsidR="00AC7091" w:rsidRPr="00AC7091" w:rsidRDefault="0073180F" w:rsidP="0073180F">
      <w:pPr>
        <w:pStyle w:val="Main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31F34B" wp14:editId="1CC844AC">
            <wp:extent cx="5941695" cy="2329815"/>
            <wp:effectExtent l="0" t="0" r="1905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48AA" w14:textId="2FD12080" w:rsidR="00A5230D" w:rsidRPr="0073180F" w:rsidRDefault="0073180F" w:rsidP="00A5230D">
      <w:pPr>
        <w:pStyle w:val="Maintext"/>
        <w:ind w:left="720"/>
      </w:pPr>
      <w:r>
        <w:t xml:space="preserve">Варто зазначити умову, за якою ми додаємо запис: (Якщо </w:t>
      </w:r>
      <w:r>
        <w:rPr>
          <w:lang w:val="en-US"/>
        </w:rPr>
        <w:t xml:space="preserve">ID </w:t>
      </w:r>
      <w:r>
        <w:t>не присутній вже в доданих) і ((група має курс більше 4) або (група була видалена з адмін-панелі викладачем))</w:t>
      </w:r>
    </w:p>
    <w:p w14:paraId="61499063" w14:textId="0DD7F649" w:rsidR="00AC7091" w:rsidRDefault="00AC7091" w:rsidP="00A5230D">
      <w:pPr>
        <w:pStyle w:val="Maintext"/>
        <w:ind w:left="720"/>
        <w:rPr>
          <w:lang w:val="en-US"/>
        </w:rPr>
      </w:pPr>
    </w:p>
    <w:p w14:paraId="31100CC9" w14:textId="4ECB32E5" w:rsidR="003B7389" w:rsidRDefault="003B7389" w:rsidP="00A5230D">
      <w:pPr>
        <w:pStyle w:val="Maintext"/>
        <w:ind w:left="720"/>
      </w:pPr>
      <w:r>
        <w:t xml:space="preserve">Бачимо повідомлення про те, що  буде додано 0 записів (всі існуючі випущені групи вже були додані в </w:t>
      </w:r>
      <w:r>
        <w:rPr>
          <w:lang w:val="en-US"/>
        </w:rPr>
        <w:t>released_groups</w:t>
      </w:r>
      <w:r>
        <w:t>):</w:t>
      </w:r>
    </w:p>
    <w:p w14:paraId="5BC36E95" w14:textId="2B701621" w:rsidR="003B7389" w:rsidRPr="003B7389" w:rsidRDefault="003B7389" w:rsidP="00A5230D">
      <w:pPr>
        <w:pStyle w:val="Maintext"/>
        <w:ind w:left="720"/>
      </w:pPr>
      <w:r>
        <w:rPr>
          <w:noProof/>
        </w:rPr>
        <w:drawing>
          <wp:inline distT="0" distB="0" distL="0" distR="0" wp14:anchorId="060DC14A" wp14:editId="58BCEA6E">
            <wp:extent cx="5123809" cy="1666667"/>
            <wp:effectExtent l="0" t="0" r="127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EFC" w14:textId="4A736A94" w:rsidR="00AC7091" w:rsidRDefault="004A6312" w:rsidP="00A5230D">
      <w:pPr>
        <w:pStyle w:val="Maintext"/>
        <w:ind w:left="720"/>
      </w:pPr>
      <w:r>
        <w:t>Тому додамо нову випущену групу в таблицю та запустимо запит ще раз на виконання:</w:t>
      </w:r>
    </w:p>
    <w:p w14:paraId="48CC7BD1" w14:textId="3B8C46EE" w:rsidR="004A6312" w:rsidRDefault="00260C19" w:rsidP="00A5230D">
      <w:pPr>
        <w:pStyle w:val="Maintext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0F89F00E" wp14:editId="39CB0986">
            <wp:extent cx="5123809" cy="1666667"/>
            <wp:effectExtent l="0" t="0" r="127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20A" w14:textId="31B6DD7E" w:rsidR="00260C19" w:rsidRDefault="00260C19" w:rsidP="00A5230D">
      <w:pPr>
        <w:pStyle w:val="Maintext"/>
        <w:ind w:left="720"/>
      </w:pPr>
    </w:p>
    <w:p w14:paraId="4F5BFB19" w14:textId="5F6FA4A8" w:rsidR="00260C19" w:rsidRDefault="00260C19" w:rsidP="00A5230D">
      <w:pPr>
        <w:pStyle w:val="Maintext"/>
        <w:ind w:left="720"/>
      </w:pPr>
      <w:r>
        <w:t>Переглянувши таблицю, бачимо новий запис:</w:t>
      </w:r>
    </w:p>
    <w:p w14:paraId="590CAEF3" w14:textId="2BCA4258" w:rsidR="00260C19" w:rsidRPr="00260C19" w:rsidRDefault="00260C19" w:rsidP="0056413B">
      <w:pPr>
        <w:pStyle w:val="Maintext"/>
      </w:pPr>
      <w:r>
        <w:rPr>
          <w:noProof/>
        </w:rPr>
        <w:lastRenderedPageBreak/>
        <w:drawing>
          <wp:inline distT="0" distB="0" distL="0" distR="0" wp14:anchorId="095FEDEF" wp14:editId="242B6A5C">
            <wp:extent cx="5941695" cy="1170940"/>
            <wp:effectExtent l="0" t="0" r="1905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21B9" w14:textId="5B582448" w:rsidR="00AC7091" w:rsidRDefault="00AC7091" w:rsidP="00A5230D">
      <w:pPr>
        <w:pStyle w:val="Maintext"/>
        <w:ind w:left="720"/>
        <w:rPr>
          <w:lang w:val="en-US"/>
        </w:rPr>
      </w:pPr>
    </w:p>
    <w:p w14:paraId="5F74D4FE" w14:textId="7A0F9F8D" w:rsidR="00C738E5" w:rsidRDefault="00C738E5" w:rsidP="00C738E5">
      <w:pPr>
        <w:pStyle w:val="Maintext"/>
        <w:numPr>
          <w:ilvl w:val="0"/>
          <w:numId w:val="28"/>
        </w:numPr>
        <w:rPr>
          <w:lang w:val="en-US"/>
        </w:rPr>
      </w:pPr>
      <w:r>
        <w:t xml:space="preserve">Додати в таблицю </w:t>
      </w:r>
      <w:r>
        <w:rPr>
          <w:lang w:val="en-US"/>
        </w:rPr>
        <w:t>released_</w:t>
      </w:r>
      <w:r>
        <w:rPr>
          <w:lang w:val="en-US"/>
        </w:rPr>
        <w:t>student</w:t>
      </w:r>
      <w:r>
        <w:rPr>
          <w:lang w:val="en-US"/>
        </w:rPr>
        <w:t xml:space="preserve">s </w:t>
      </w:r>
      <w:r>
        <w:rPr>
          <w:lang w:val="ru-RU"/>
        </w:rPr>
        <w:t xml:space="preserve">записи </w:t>
      </w:r>
      <w:r>
        <w:t>студентів</w:t>
      </w:r>
      <w:r>
        <w:t>, що вже випущені, але вони ще н</w:t>
      </w:r>
      <w:r>
        <w:t xml:space="preserve">аявні </w:t>
      </w:r>
      <w:r>
        <w:t xml:space="preserve">в </w:t>
      </w:r>
      <w:r>
        <w:t xml:space="preserve">цій </w:t>
      </w:r>
      <w:r>
        <w:t>таблиці</w:t>
      </w:r>
      <w:r>
        <w:t>:</w:t>
      </w:r>
    </w:p>
    <w:p w14:paraId="23EF5465" w14:textId="378E8A6A" w:rsidR="00F212C9" w:rsidRPr="00F212C9" w:rsidRDefault="00F212C9" w:rsidP="00F212C9">
      <w:pPr>
        <w:ind w:left="360"/>
        <w:rPr>
          <w:sz w:val="28"/>
          <w:szCs w:val="28"/>
        </w:rPr>
      </w:pPr>
      <w:r w:rsidRPr="00F212C9">
        <w:rPr>
          <w:sz w:val="28"/>
          <w:szCs w:val="28"/>
        </w:rPr>
        <w:t>Додаємо таблицю груп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 таблицю студентів</w:t>
      </w:r>
      <w:r w:rsidRPr="00F212C9">
        <w:rPr>
          <w:sz w:val="28"/>
          <w:szCs w:val="28"/>
        </w:rPr>
        <w:t>:</w:t>
      </w:r>
    </w:p>
    <w:p w14:paraId="2F856C87" w14:textId="5D811EAE" w:rsidR="00F212C9" w:rsidRPr="00FD776A" w:rsidRDefault="00716DEA" w:rsidP="00F212C9">
      <w:r>
        <w:rPr>
          <w:noProof/>
        </w:rPr>
        <w:drawing>
          <wp:inline distT="0" distB="0" distL="0" distR="0" wp14:anchorId="3D82ED5A" wp14:editId="62D85E00">
            <wp:extent cx="3733333" cy="3561905"/>
            <wp:effectExtent l="0" t="0" r="635" b="63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359C" w14:textId="77777777" w:rsidR="00F212C9" w:rsidRDefault="00F212C9" w:rsidP="00F212C9">
      <w:pPr>
        <w:pStyle w:val="Maintext"/>
        <w:rPr>
          <w:lang w:val="en-US"/>
        </w:rPr>
      </w:pPr>
    </w:p>
    <w:p w14:paraId="3F926ED9" w14:textId="77777777" w:rsidR="00F212C9" w:rsidRDefault="00F212C9" w:rsidP="00F212C9">
      <w:pPr>
        <w:pStyle w:val="Maintext"/>
      </w:pPr>
      <w:r>
        <w:t>Змінимо тип запиту на додавання записів до таблиці:</w:t>
      </w:r>
    </w:p>
    <w:p w14:paraId="6FB3581D" w14:textId="77777777" w:rsidR="00F212C9" w:rsidRPr="002462AD" w:rsidRDefault="00F212C9" w:rsidP="00F212C9">
      <w:pPr>
        <w:pStyle w:val="Maintext"/>
      </w:pPr>
      <w:r>
        <w:rPr>
          <w:noProof/>
        </w:rPr>
        <w:drawing>
          <wp:inline distT="0" distB="0" distL="0" distR="0" wp14:anchorId="2B4285BA" wp14:editId="321100F8">
            <wp:extent cx="3866667" cy="1495238"/>
            <wp:effectExtent l="0" t="0" r="635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635" w14:textId="77777777" w:rsidR="00F212C9" w:rsidRDefault="00F212C9" w:rsidP="00F212C9">
      <w:pPr>
        <w:pStyle w:val="Maintext"/>
        <w:ind w:left="720"/>
        <w:rPr>
          <w:lang w:val="en-US"/>
        </w:rPr>
      </w:pPr>
    </w:p>
    <w:p w14:paraId="48200AE4" w14:textId="77777777" w:rsidR="00F212C9" w:rsidRDefault="00F212C9" w:rsidP="00F212C9">
      <w:pPr>
        <w:pStyle w:val="Maintext"/>
      </w:pPr>
      <w:r>
        <w:t>Пишемо назву таблиці, в яку будемо додавати дані:</w:t>
      </w:r>
    </w:p>
    <w:p w14:paraId="104EAC4A" w14:textId="2CB0B998" w:rsidR="00F212C9" w:rsidRPr="001301C6" w:rsidRDefault="00716DEA" w:rsidP="00F212C9">
      <w:pPr>
        <w:pStyle w:val="Main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CCB8EA" wp14:editId="52DEA16E">
            <wp:extent cx="5114286" cy="2085714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5618" w14:textId="77777777" w:rsidR="00F212C9" w:rsidRDefault="00F212C9" w:rsidP="00F212C9">
      <w:pPr>
        <w:pStyle w:val="Maintext"/>
        <w:ind w:left="360"/>
        <w:rPr>
          <w:lang w:val="en-US"/>
        </w:rPr>
      </w:pPr>
    </w:p>
    <w:p w14:paraId="33D7ADF0" w14:textId="77777777" w:rsidR="00F212C9" w:rsidRDefault="00F212C9" w:rsidP="00F212C9">
      <w:pPr>
        <w:pStyle w:val="Maintext"/>
        <w:rPr>
          <w:lang w:val="en-US"/>
        </w:rPr>
      </w:pPr>
      <w:r>
        <w:t>Для того, щоб додавати дані, потрібно перевіряти, чи записи не існують вже в таблиці</w:t>
      </w:r>
      <w:r>
        <w:rPr>
          <w:lang w:val="en-US"/>
        </w:rPr>
        <w:t>:</w:t>
      </w:r>
    </w:p>
    <w:p w14:paraId="74389425" w14:textId="5C1B48CE" w:rsidR="00F212C9" w:rsidRPr="00AC7091" w:rsidRDefault="00716DEA" w:rsidP="00F212C9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1DC4DECE" wp14:editId="1B73C548">
            <wp:extent cx="5941695" cy="2298700"/>
            <wp:effectExtent l="0" t="0" r="1905" b="635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6F73" w14:textId="5F975896" w:rsidR="00F212C9" w:rsidRPr="00C95C94" w:rsidRDefault="00716DEA" w:rsidP="00F212C9">
      <w:pPr>
        <w:pStyle w:val="Maintext"/>
      </w:pPr>
      <w:r>
        <w:t>М</w:t>
      </w:r>
      <w:r w:rsidR="00F212C9">
        <w:t>и додаємо запис</w:t>
      </w:r>
      <w:r>
        <w:t>и за наступною умовою</w:t>
      </w:r>
      <w:r w:rsidR="00F212C9">
        <w:t xml:space="preserve">: (Якщо </w:t>
      </w:r>
      <w:r w:rsidR="00F212C9">
        <w:rPr>
          <w:lang w:val="en-US"/>
        </w:rPr>
        <w:t xml:space="preserve">ID </w:t>
      </w:r>
      <w:r w:rsidR="00F212C9">
        <w:t>не присутній вже в доданих) і ((група</w:t>
      </w:r>
      <w:r>
        <w:t>, до якої належить студент</w:t>
      </w:r>
      <w:r w:rsidR="00F212C9">
        <w:t xml:space="preserve"> має курс більше 4) або (група</w:t>
      </w:r>
      <w:r>
        <w:t>, до якої належить студент</w:t>
      </w:r>
      <w:r w:rsidR="00F212C9">
        <w:t xml:space="preserve"> була видалена з адмін-панелі викладачем))</w:t>
      </w:r>
    </w:p>
    <w:p w14:paraId="14DD4A46" w14:textId="7B3944E2" w:rsidR="00F212C9" w:rsidRDefault="00F212C9" w:rsidP="00F212C9">
      <w:pPr>
        <w:pStyle w:val="Maintext"/>
      </w:pPr>
      <w:r>
        <w:t xml:space="preserve">Бачимо повідомлення про те, що  буде додано 0 записів (всі існуючі випущені групи вже були додані в </w:t>
      </w:r>
      <w:r>
        <w:rPr>
          <w:lang w:val="en-US"/>
        </w:rPr>
        <w:t>released_</w:t>
      </w:r>
      <w:r w:rsidR="00C95C94">
        <w:rPr>
          <w:lang w:val="en-US"/>
        </w:rPr>
        <w:t>students</w:t>
      </w:r>
      <w:r>
        <w:t>):</w:t>
      </w:r>
    </w:p>
    <w:p w14:paraId="08771B73" w14:textId="77777777" w:rsidR="00F212C9" w:rsidRPr="003B7389" w:rsidRDefault="00F212C9" w:rsidP="00F212C9">
      <w:pPr>
        <w:pStyle w:val="Maintext"/>
        <w:ind w:left="360"/>
      </w:pPr>
      <w:r>
        <w:rPr>
          <w:noProof/>
        </w:rPr>
        <w:drawing>
          <wp:inline distT="0" distB="0" distL="0" distR="0" wp14:anchorId="54D0C600" wp14:editId="6848D493">
            <wp:extent cx="5123809" cy="1666667"/>
            <wp:effectExtent l="0" t="0" r="127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D135" w14:textId="77777777" w:rsidR="00F212C9" w:rsidRDefault="00F212C9" w:rsidP="00F212C9">
      <w:pPr>
        <w:pStyle w:val="Maintext"/>
        <w:ind w:left="360"/>
      </w:pPr>
      <w:r>
        <w:lastRenderedPageBreak/>
        <w:t>Тому додамо нову випущену групу в таблицю та запустимо запит ще раз на виконання:</w:t>
      </w:r>
    </w:p>
    <w:p w14:paraId="22BAD491" w14:textId="77777777" w:rsidR="00F212C9" w:rsidRDefault="00F212C9" w:rsidP="00F212C9">
      <w:pPr>
        <w:pStyle w:val="Maintext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D0FFECB" wp14:editId="79AE8118">
            <wp:extent cx="5123809" cy="1666667"/>
            <wp:effectExtent l="0" t="0" r="127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13E" w14:textId="77777777" w:rsidR="00F212C9" w:rsidRDefault="00F212C9" w:rsidP="00F212C9">
      <w:pPr>
        <w:pStyle w:val="Maintext"/>
        <w:ind w:left="360"/>
      </w:pPr>
    </w:p>
    <w:p w14:paraId="76C5FE2B" w14:textId="77777777" w:rsidR="00F212C9" w:rsidRDefault="00F212C9" w:rsidP="00F212C9">
      <w:pPr>
        <w:pStyle w:val="Maintext"/>
        <w:ind w:left="360"/>
      </w:pPr>
      <w:r>
        <w:t>Переглянувши таблицю, бачимо новий запис:</w:t>
      </w:r>
    </w:p>
    <w:p w14:paraId="24B4A132" w14:textId="7C47CCDB" w:rsidR="00F212C9" w:rsidRPr="00260C19" w:rsidRDefault="00432C17" w:rsidP="00432C17">
      <w:pPr>
        <w:pStyle w:val="Maintext"/>
      </w:pPr>
      <w:r>
        <w:rPr>
          <w:noProof/>
        </w:rPr>
        <w:drawing>
          <wp:inline distT="0" distB="0" distL="0" distR="0" wp14:anchorId="698AE5D1" wp14:editId="17B062D3">
            <wp:extent cx="5941695" cy="763905"/>
            <wp:effectExtent l="0" t="0" r="190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D275" w14:textId="77777777" w:rsidR="00F212C9" w:rsidRDefault="00F212C9" w:rsidP="00432C17">
      <w:pPr>
        <w:pStyle w:val="Maintext"/>
        <w:rPr>
          <w:lang w:val="en-US"/>
        </w:rPr>
      </w:pPr>
    </w:p>
    <w:p w14:paraId="1D2C334E" w14:textId="656C61D5" w:rsidR="00B14CA5" w:rsidRPr="00432C17" w:rsidRDefault="00432C17" w:rsidP="00432C17">
      <w:pPr>
        <w:pStyle w:val="Maintext"/>
        <w:numPr>
          <w:ilvl w:val="0"/>
          <w:numId w:val="28"/>
        </w:numPr>
        <w:rPr>
          <w:lang w:val="en-US"/>
        </w:rPr>
      </w:pPr>
      <w:r>
        <w:t>Додати в таблицю резервних копій тестів всі записи по заданому предмету:</w:t>
      </w:r>
    </w:p>
    <w:p w14:paraId="1895FDA4" w14:textId="05AD9A5C" w:rsidR="00BB06E9" w:rsidRPr="00BB06E9" w:rsidRDefault="00BB06E9" w:rsidP="00BB06E9">
      <w:pPr>
        <w:ind w:left="360"/>
        <w:rPr>
          <w:sz w:val="28"/>
          <w:szCs w:val="28"/>
        </w:rPr>
      </w:pPr>
      <w:r w:rsidRPr="00BB06E9">
        <w:rPr>
          <w:sz w:val="28"/>
          <w:szCs w:val="28"/>
        </w:rPr>
        <w:t>Додаємо таблицю</w:t>
      </w:r>
      <w:r>
        <w:rPr>
          <w:sz w:val="28"/>
          <w:szCs w:val="28"/>
        </w:rPr>
        <w:t xml:space="preserve"> предметів</w:t>
      </w:r>
      <w:r w:rsidRPr="00BB06E9">
        <w:rPr>
          <w:sz w:val="28"/>
          <w:szCs w:val="28"/>
          <w:lang w:val="en-US"/>
        </w:rPr>
        <w:t xml:space="preserve"> </w:t>
      </w:r>
      <w:r w:rsidRPr="00BB06E9">
        <w:rPr>
          <w:sz w:val="28"/>
          <w:szCs w:val="28"/>
        </w:rPr>
        <w:t xml:space="preserve">та таблицю </w:t>
      </w:r>
      <w:r>
        <w:rPr>
          <w:sz w:val="28"/>
          <w:szCs w:val="28"/>
        </w:rPr>
        <w:t>тестів</w:t>
      </w:r>
      <w:r w:rsidRPr="00BB06E9">
        <w:rPr>
          <w:sz w:val="28"/>
          <w:szCs w:val="28"/>
        </w:rPr>
        <w:t>:</w:t>
      </w:r>
    </w:p>
    <w:p w14:paraId="4D303B71" w14:textId="4A81CD8B" w:rsidR="00BB06E9" w:rsidRPr="00FD776A" w:rsidRDefault="00BB06E9" w:rsidP="00BB06E9">
      <w:pPr>
        <w:ind w:left="360"/>
      </w:pPr>
      <w:r>
        <w:rPr>
          <w:noProof/>
        </w:rPr>
        <w:drawing>
          <wp:inline distT="0" distB="0" distL="0" distR="0" wp14:anchorId="70B7193F" wp14:editId="3B50783A">
            <wp:extent cx="3733333" cy="3714286"/>
            <wp:effectExtent l="0" t="0" r="635" b="63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471A" w14:textId="77777777" w:rsidR="00BB06E9" w:rsidRDefault="00BB06E9" w:rsidP="00BB06E9">
      <w:pPr>
        <w:pStyle w:val="Maintext"/>
        <w:ind w:left="360"/>
        <w:rPr>
          <w:lang w:val="en-US"/>
        </w:rPr>
      </w:pPr>
    </w:p>
    <w:p w14:paraId="1E657D40" w14:textId="77777777" w:rsidR="00BB06E9" w:rsidRDefault="00BB06E9" w:rsidP="00BB06E9">
      <w:pPr>
        <w:pStyle w:val="Maintext"/>
        <w:ind w:left="360"/>
      </w:pPr>
      <w:r>
        <w:lastRenderedPageBreak/>
        <w:t>Змінимо тип запиту на додавання записів до таблиці:</w:t>
      </w:r>
    </w:p>
    <w:p w14:paraId="3682BAB2" w14:textId="77777777" w:rsidR="00BB06E9" w:rsidRPr="002462AD" w:rsidRDefault="00BB06E9" w:rsidP="00BB06E9">
      <w:pPr>
        <w:pStyle w:val="Maintext"/>
        <w:ind w:left="360"/>
      </w:pPr>
      <w:r>
        <w:rPr>
          <w:noProof/>
        </w:rPr>
        <w:drawing>
          <wp:inline distT="0" distB="0" distL="0" distR="0" wp14:anchorId="0C454992" wp14:editId="59242D38">
            <wp:extent cx="3866667" cy="1495238"/>
            <wp:effectExtent l="0" t="0" r="63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C37" w14:textId="77777777" w:rsidR="00BB06E9" w:rsidRDefault="00BB06E9" w:rsidP="00BB06E9">
      <w:pPr>
        <w:pStyle w:val="Maintext"/>
        <w:ind w:left="360"/>
        <w:rPr>
          <w:lang w:val="en-US"/>
        </w:rPr>
      </w:pPr>
    </w:p>
    <w:p w14:paraId="6A7E73BE" w14:textId="77777777" w:rsidR="00BB06E9" w:rsidRDefault="00BB06E9" w:rsidP="00BB06E9">
      <w:pPr>
        <w:pStyle w:val="Maintext"/>
        <w:ind w:left="360"/>
      </w:pPr>
      <w:r>
        <w:t>Пишемо назву таблиці, в яку будемо додавати дані:</w:t>
      </w:r>
    </w:p>
    <w:p w14:paraId="102B3118" w14:textId="245DDA47" w:rsidR="00BB06E9" w:rsidRPr="001301C6" w:rsidRDefault="00BB06E9" w:rsidP="00BB06E9">
      <w:pPr>
        <w:pStyle w:val="Maintext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F8BA973" wp14:editId="6BF08631">
            <wp:extent cx="5114286" cy="2085714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CDD" w14:textId="77777777" w:rsidR="00BB06E9" w:rsidRDefault="00BB06E9" w:rsidP="00BB06E9">
      <w:pPr>
        <w:pStyle w:val="Maintext"/>
        <w:ind w:left="360"/>
        <w:rPr>
          <w:lang w:val="en-US"/>
        </w:rPr>
      </w:pPr>
    </w:p>
    <w:p w14:paraId="7FEB3E7F" w14:textId="77777777" w:rsidR="00BB06E9" w:rsidRDefault="00BB06E9" w:rsidP="00BB06E9">
      <w:pPr>
        <w:pStyle w:val="Maintext"/>
        <w:ind w:left="360"/>
        <w:rPr>
          <w:lang w:val="en-US"/>
        </w:rPr>
      </w:pPr>
      <w:r>
        <w:t>Для того, щоб додавати дані, потрібно перевіряти, чи записи не існують вже в таблиці</w:t>
      </w:r>
      <w:r>
        <w:rPr>
          <w:lang w:val="en-US"/>
        </w:rPr>
        <w:t>:</w:t>
      </w:r>
    </w:p>
    <w:p w14:paraId="7EC983C5" w14:textId="654D76DC" w:rsidR="00BB06E9" w:rsidRPr="00AC7091" w:rsidRDefault="00BB06E9" w:rsidP="00BB06E9">
      <w:pPr>
        <w:pStyle w:val="Maintext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7D5B6F4" wp14:editId="4A96B144">
            <wp:extent cx="5941695" cy="2000250"/>
            <wp:effectExtent l="0" t="0" r="1905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3AA" w14:textId="110AC0E9" w:rsidR="00BB06E9" w:rsidRPr="00C95C94" w:rsidRDefault="00BB06E9" w:rsidP="00BB06E9">
      <w:pPr>
        <w:pStyle w:val="Maintext"/>
        <w:ind w:left="360"/>
      </w:pPr>
      <w:r>
        <w:t xml:space="preserve">Ми додаємо записи за наступною умовою: (Якщо </w:t>
      </w:r>
      <w:r>
        <w:rPr>
          <w:lang w:val="en-US"/>
        </w:rPr>
        <w:t xml:space="preserve">ID </w:t>
      </w:r>
      <w:r>
        <w:t>не присутній вже в доданих) і (</w:t>
      </w:r>
      <w:r>
        <w:t xml:space="preserve">предмет, до якого належить тест містить  </w:t>
      </w:r>
      <w:r>
        <w:rPr>
          <w:lang w:val="en-US"/>
        </w:rPr>
        <w:t xml:space="preserve">uri_alias </w:t>
      </w:r>
      <w:r>
        <w:t>такий як вказав користувач</w:t>
      </w:r>
      <w:r>
        <w:t>)</w:t>
      </w:r>
    </w:p>
    <w:p w14:paraId="388D825D" w14:textId="755A5C75" w:rsidR="00BB06E9" w:rsidRPr="003B7389" w:rsidRDefault="00BB06E9" w:rsidP="00BB06E9">
      <w:pPr>
        <w:pStyle w:val="Maintext"/>
        <w:ind w:left="360"/>
      </w:pPr>
    </w:p>
    <w:p w14:paraId="27CEEFFF" w14:textId="1EF0649B" w:rsidR="00BB06E9" w:rsidRDefault="00681465" w:rsidP="00BB06E9">
      <w:pPr>
        <w:pStyle w:val="Maintext"/>
        <w:ind w:left="360"/>
      </w:pPr>
      <w:r>
        <w:lastRenderedPageBreak/>
        <w:t>При запуску бачимо повідомлення про додавання записів</w:t>
      </w:r>
      <w:r w:rsidR="00BB06E9">
        <w:t>:</w:t>
      </w:r>
    </w:p>
    <w:p w14:paraId="48D9C4AE" w14:textId="7B1A7EBE" w:rsidR="00BB06E9" w:rsidRDefault="00F73227" w:rsidP="00BB06E9">
      <w:pPr>
        <w:pStyle w:val="Maintext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9898745" wp14:editId="3CCBA7E0">
            <wp:extent cx="2114327" cy="1136650"/>
            <wp:effectExtent l="0" t="0" r="635" b="635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6982" cy="11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CAB57" wp14:editId="3BDF2851">
            <wp:extent cx="3524250" cy="1146364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3086" cy="11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A76" w14:textId="77777777" w:rsidR="00D12B1A" w:rsidRDefault="00D12B1A" w:rsidP="00BB06E9">
      <w:pPr>
        <w:pStyle w:val="Maintext"/>
        <w:ind w:left="360"/>
      </w:pPr>
    </w:p>
    <w:p w14:paraId="74D33899" w14:textId="40BA7CF3" w:rsidR="00BB06E9" w:rsidRDefault="00BB06E9" w:rsidP="00BB06E9">
      <w:pPr>
        <w:pStyle w:val="Maintext"/>
        <w:ind w:left="360"/>
      </w:pPr>
      <w:r>
        <w:t>Переглянувши таблицю, бачимо новий запис:</w:t>
      </w:r>
    </w:p>
    <w:p w14:paraId="662F39A5" w14:textId="220B3A36" w:rsidR="00BB06E9" w:rsidRPr="00260C19" w:rsidRDefault="00640C22" w:rsidP="00640C22">
      <w:pPr>
        <w:pStyle w:val="Maintext"/>
      </w:pPr>
      <w:r>
        <w:rPr>
          <w:noProof/>
        </w:rPr>
        <w:drawing>
          <wp:inline distT="0" distB="0" distL="0" distR="0" wp14:anchorId="23C4EF61" wp14:editId="6AEF4546">
            <wp:extent cx="5941695" cy="1224280"/>
            <wp:effectExtent l="0" t="0" r="1905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260A" w14:textId="29A9F233" w:rsidR="00432C17" w:rsidRDefault="00432C17" w:rsidP="00432C17">
      <w:pPr>
        <w:pStyle w:val="Maintext"/>
      </w:pPr>
    </w:p>
    <w:p w14:paraId="77BD5A94" w14:textId="167B196A" w:rsidR="00432C17" w:rsidRPr="00EF4BC5" w:rsidRDefault="00EF4BC5" w:rsidP="0053344C">
      <w:pPr>
        <w:pStyle w:val="Maintext"/>
        <w:numPr>
          <w:ilvl w:val="0"/>
          <w:numId w:val="28"/>
        </w:numPr>
        <w:rPr>
          <w:lang w:val="en-US"/>
        </w:rPr>
      </w:pPr>
      <w:r>
        <w:t xml:space="preserve"> Додати в таблицю </w:t>
      </w:r>
      <w:r>
        <w:rPr>
          <w:lang w:val="en-US"/>
        </w:rPr>
        <w:t xml:space="preserve">tests </w:t>
      </w:r>
      <w:r>
        <w:t xml:space="preserve">всі записи з </w:t>
      </w:r>
      <w:r>
        <w:rPr>
          <w:lang w:val="en-US"/>
        </w:rPr>
        <w:t xml:space="preserve">test-reserve. </w:t>
      </w:r>
      <w:r>
        <w:t>Конфліктуючі записи перезаписати.</w:t>
      </w:r>
    </w:p>
    <w:p w14:paraId="0B8AC43D" w14:textId="28A4C70B" w:rsidR="00EF4BC5" w:rsidRDefault="00CB326E" w:rsidP="00EF4BC5">
      <w:pPr>
        <w:pStyle w:val="Maintext"/>
      </w:pPr>
      <w:r>
        <w:t xml:space="preserve">Додаємо таблицю </w:t>
      </w:r>
      <w:r>
        <w:rPr>
          <w:lang w:val="en-US"/>
        </w:rPr>
        <w:t>test-reserve</w:t>
      </w:r>
      <w:r>
        <w:rPr>
          <w:lang w:val="en-US"/>
        </w:rPr>
        <w:t xml:space="preserve"> </w:t>
      </w:r>
      <w:r>
        <w:t>та вказуємо всі поля з цієї таблиці на додавання.</w:t>
      </w:r>
    </w:p>
    <w:p w14:paraId="5474B209" w14:textId="442B4FA1" w:rsidR="00CB326E" w:rsidRDefault="00CB326E" w:rsidP="00EF4BC5">
      <w:pPr>
        <w:pStyle w:val="Maintext"/>
      </w:pPr>
      <w:r>
        <w:t>При цьому, не забуваємо змінити тип запита на додавання:</w:t>
      </w:r>
    </w:p>
    <w:p w14:paraId="4C9ABD36" w14:textId="4C630B1F" w:rsidR="00CB326E" w:rsidRDefault="00CB326E" w:rsidP="00EF4BC5">
      <w:pPr>
        <w:pStyle w:val="Maintext"/>
      </w:pPr>
      <w:r>
        <w:rPr>
          <w:noProof/>
        </w:rPr>
        <w:drawing>
          <wp:inline distT="0" distB="0" distL="0" distR="0" wp14:anchorId="25188512" wp14:editId="38B5D343">
            <wp:extent cx="3152381" cy="1019048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F14" w14:textId="67F0A7B8" w:rsidR="00CB326E" w:rsidRDefault="00CB326E" w:rsidP="00EF4BC5">
      <w:pPr>
        <w:pStyle w:val="Maintext"/>
      </w:pPr>
    </w:p>
    <w:p w14:paraId="165F30DD" w14:textId="10854AAD" w:rsidR="00CB326E" w:rsidRPr="00CB326E" w:rsidRDefault="00630D86" w:rsidP="00EF4BC5">
      <w:pPr>
        <w:pStyle w:val="Maintext"/>
      </w:pPr>
      <w:r>
        <w:rPr>
          <w:noProof/>
        </w:rPr>
        <w:drawing>
          <wp:inline distT="0" distB="0" distL="0" distR="0" wp14:anchorId="648E7F06" wp14:editId="49AC0184">
            <wp:extent cx="5114286" cy="2085714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8F3" w14:textId="2757153A" w:rsidR="00432C17" w:rsidRDefault="00432C17" w:rsidP="00432C17">
      <w:pPr>
        <w:pStyle w:val="Maintext"/>
        <w:rPr>
          <w:lang w:val="en-US"/>
        </w:rPr>
      </w:pPr>
    </w:p>
    <w:p w14:paraId="52D60FF6" w14:textId="4DB48177" w:rsidR="00630D86" w:rsidRDefault="00F56325" w:rsidP="00432C17">
      <w:pPr>
        <w:pStyle w:val="Maintext"/>
      </w:pPr>
      <w:r>
        <w:lastRenderedPageBreak/>
        <w:t>Запустимо запит</w:t>
      </w:r>
      <w:r w:rsidR="002C6E15">
        <w:t>. Бачимо повідомлення про додавання 4-х записів:</w:t>
      </w:r>
    </w:p>
    <w:p w14:paraId="788F4548" w14:textId="6ED0F60B" w:rsidR="00F56325" w:rsidRPr="00F56325" w:rsidRDefault="002C6E15" w:rsidP="00432C17">
      <w:pPr>
        <w:pStyle w:val="Maintext"/>
      </w:pPr>
      <w:r>
        <w:rPr>
          <w:noProof/>
        </w:rPr>
        <w:drawing>
          <wp:inline distT="0" distB="0" distL="0" distR="0" wp14:anchorId="617BE6D3" wp14:editId="69531CF8">
            <wp:extent cx="5123809" cy="1666667"/>
            <wp:effectExtent l="0" t="0" r="127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2D7" w14:textId="32753C67" w:rsidR="007103D7" w:rsidRDefault="00021CCD" w:rsidP="00B14CA5">
      <w:pPr>
        <w:pStyle w:val="Maintext"/>
      </w:pPr>
      <w:r>
        <w:t>Далі бачимо попередження про конфілікти:</w:t>
      </w:r>
    </w:p>
    <w:p w14:paraId="569B1C60" w14:textId="6A1B5305" w:rsidR="00021CCD" w:rsidRDefault="00021CCD" w:rsidP="00B14CA5">
      <w:pPr>
        <w:pStyle w:val="Maintext"/>
      </w:pPr>
      <w:r>
        <w:rPr>
          <w:noProof/>
        </w:rPr>
        <w:drawing>
          <wp:inline distT="0" distB="0" distL="0" distR="0" wp14:anchorId="354CCD8B" wp14:editId="66137337">
            <wp:extent cx="5941695" cy="1130935"/>
            <wp:effectExtent l="0" t="0" r="1905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9ADD" w14:textId="3834633F" w:rsidR="007103D7" w:rsidRDefault="00021CCD" w:rsidP="00B14CA5">
      <w:pPr>
        <w:pStyle w:val="Maintext"/>
      </w:pPr>
      <w:r>
        <w:t xml:space="preserve">Натискаємо </w:t>
      </w:r>
      <w:r>
        <w:rPr>
          <w:lang w:val="en-US"/>
        </w:rPr>
        <w:t>yes</w:t>
      </w:r>
      <w:r>
        <w:t>, і бачимо відновлену з резервної копії таблицю тестів:</w:t>
      </w:r>
    </w:p>
    <w:p w14:paraId="54E2FFDD" w14:textId="7756CC0D" w:rsidR="00021CCD" w:rsidRPr="00021CCD" w:rsidRDefault="00021CCD" w:rsidP="00B14CA5">
      <w:pPr>
        <w:pStyle w:val="Maintext"/>
      </w:pPr>
      <w:r>
        <w:rPr>
          <w:noProof/>
        </w:rPr>
        <w:drawing>
          <wp:inline distT="0" distB="0" distL="0" distR="0" wp14:anchorId="57DEF7EC" wp14:editId="7FFA9DF8">
            <wp:extent cx="5941695" cy="1313180"/>
            <wp:effectExtent l="0" t="0" r="1905" b="127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B3E9" w14:textId="7666DBBD" w:rsidR="000324A3" w:rsidRDefault="000324A3" w:rsidP="004F7ECC">
      <w:pPr>
        <w:pStyle w:val="Maintext"/>
        <w:rPr>
          <w:lang w:val="en-US"/>
        </w:rPr>
      </w:pPr>
    </w:p>
    <w:p w14:paraId="6308E9A7" w14:textId="5DA04C77" w:rsidR="000324A3" w:rsidRPr="008E7BA4" w:rsidRDefault="008E7BA4" w:rsidP="008E7BA4">
      <w:pPr>
        <w:pStyle w:val="Maintext"/>
        <w:numPr>
          <w:ilvl w:val="0"/>
          <w:numId w:val="28"/>
        </w:numPr>
      </w:pPr>
      <w:r>
        <w:t xml:space="preserve">Для всіх випущених груп змінимо </w:t>
      </w:r>
      <w:r>
        <w:rPr>
          <w:lang w:val="en-US"/>
        </w:rPr>
        <w:t>uri_alias</w:t>
      </w:r>
      <w:r>
        <w:t xml:space="preserve"> дописавши префікс </w:t>
      </w:r>
      <w:r>
        <w:rPr>
          <w:lang w:val="en-US"/>
        </w:rPr>
        <w:t>“released”:</w:t>
      </w:r>
    </w:p>
    <w:p w14:paraId="501BCC59" w14:textId="3606444C" w:rsidR="00AD7229" w:rsidRPr="00EC7030" w:rsidRDefault="00EC7030" w:rsidP="004F7ECC">
      <w:pPr>
        <w:pStyle w:val="Maintext"/>
      </w:pPr>
      <w:r>
        <w:rPr>
          <w:lang w:val="ru-RU"/>
        </w:rPr>
        <w:t xml:space="preserve"> </w:t>
      </w:r>
      <w:r>
        <w:t>Додаємо таблицю випущених груп:</w:t>
      </w:r>
    </w:p>
    <w:p w14:paraId="59D38417" w14:textId="28A49FCA" w:rsidR="00EC7030" w:rsidRDefault="00EC7030" w:rsidP="004F7ECC">
      <w:pPr>
        <w:pStyle w:val="Main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92E345" wp14:editId="7425B491">
            <wp:extent cx="3733333" cy="3752381"/>
            <wp:effectExtent l="0" t="0" r="635" b="635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F92F" w14:textId="73803678" w:rsidR="008E7BA4" w:rsidRDefault="008E7BA4" w:rsidP="004F7ECC">
      <w:pPr>
        <w:pStyle w:val="Maintext"/>
        <w:rPr>
          <w:lang w:val="en-US"/>
        </w:rPr>
      </w:pPr>
    </w:p>
    <w:p w14:paraId="18B694DB" w14:textId="1BDF5C1E" w:rsidR="008E7BA4" w:rsidRPr="00EC7030" w:rsidRDefault="00EC7030" w:rsidP="004F7ECC">
      <w:pPr>
        <w:pStyle w:val="Maintext"/>
      </w:pPr>
      <w:r>
        <w:t>В критерії оновлення прописуємо правило додавання префікса:</w:t>
      </w:r>
    </w:p>
    <w:p w14:paraId="59CE7D22" w14:textId="6FE0AE56" w:rsidR="008E7BA4" w:rsidRDefault="00EC7030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198CFE66" wp14:editId="51084AEC">
            <wp:extent cx="4742857" cy="3723809"/>
            <wp:effectExtent l="0" t="0" r="635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F950" w14:textId="312D3B48" w:rsidR="00AD7229" w:rsidRDefault="00AD7229" w:rsidP="004F7ECC">
      <w:pPr>
        <w:pStyle w:val="Maintext"/>
        <w:rPr>
          <w:lang w:val="en-US"/>
        </w:rPr>
      </w:pPr>
    </w:p>
    <w:p w14:paraId="2F481086" w14:textId="7AAEB693" w:rsidR="008858DF" w:rsidRDefault="008858DF" w:rsidP="004F7ECC">
      <w:pPr>
        <w:pStyle w:val="Maintext"/>
        <w:rPr>
          <w:lang w:val="en-US"/>
        </w:rPr>
      </w:pPr>
    </w:p>
    <w:p w14:paraId="1B9F13B3" w14:textId="40C37BE4" w:rsidR="008858DF" w:rsidRDefault="008858DF" w:rsidP="004F7ECC">
      <w:pPr>
        <w:pStyle w:val="Maintext"/>
        <w:rPr>
          <w:lang w:val="en-US"/>
        </w:rPr>
      </w:pPr>
    </w:p>
    <w:p w14:paraId="2674A6B5" w14:textId="738CDD20" w:rsidR="008858DF" w:rsidRPr="008858DF" w:rsidRDefault="008858DF" w:rsidP="004F7ECC">
      <w:pPr>
        <w:pStyle w:val="Maintext"/>
      </w:pPr>
      <w:r>
        <w:t>При запуску бачимо кількість записів для оновлення:</w:t>
      </w:r>
    </w:p>
    <w:p w14:paraId="4B4EEA04" w14:textId="350667CB" w:rsidR="00EC7030" w:rsidRDefault="00EC7030" w:rsidP="004F7ECC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1C896A9" wp14:editId="1748A8EA">
            <wp:extent cx="5123809" cy="1666667"/>
            <wp:effectExtent l="0" t="0" r="127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788" w14:textId="77777777" w:rsidR="00AD7229" w:rsidRDefault="00AD7229" w:rsidP="004F7ECC">
      <w:pPr>
        <w:pStyle w:val="Maintext"/>
        <w:rPr>
          <w:lang w:val="en-US"/>
        </w:rPr>
      </w:pPr>
    </w:p>
    <w:p w14:paraId="00AB219A" w14:textId="31F6D317" w:rsidR="00DC2F52" w:rsidRPr="001D1468" w:rsidRDefault="001D1468" w:rsidP="001D1468">
      <w:pPr>
        <w:pStyle w:val="Maintext"/>
        <w:numPr>
          <w:ilvl w:val="0"/>
          <w:numId w:val="28"/>
        </w:numPr>
        <w:rPr>
          <w:lang w:val="en-US"/>
        </w:rPr>
      </w:pPr>
      <w:r>
        <w:t>Створимо запит на оновлення випущених груп студентів, які ще не були оновлені:</w:t>
      </w:r>
    </w:p>
    <w:p w14:paraId="289404BC" w14:textId="77777777" w:rsidR="003E2D1B" w:rsidRPr="00EC7030" w:rsidRDefault="003E2D1B" w:rsidP="003E2D1B">
      <w:pPr>
        <w:pStyle w:val="Maintext"/>
        <w:ind w:left="360"/>
      </w:pPr>
      <w:r>
        <w:t>Додаємо таблицю випущених груп:</w:t>
      </w:r>
    </w:p>
    <w:p w14:paraId="51866EF9" w14:textId="77777777" w:rsidR="003E2D1B" w:rsidRDefault="003E2D1B" w:rsidP="003E2D1B">
      <w:pPr>
        <w:pStyle w:val="Maintext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B1FBCEF" wp14:editId="2B9FCE47">
            <wp:extent cx="3733333" cy="3752381"/>
            <wp:effectExtent l="0" t="0" r="635" b="63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15A8" w14:textId="77777777" w:rsidR="003E2D1B" w:rsidRDefault="003E2D1B" w:rsidP="003E2D1B">
      <w:pPr>
        <w:pStyle w:val="Maintext"/>
        <w:ind w:left="360"/>
        <w:rPr>
          <w:lang w:val="en-US"/>
        </w:rPr>
      </w:pPr>
    </w:p>
    <w:p w14:paraId="40B7A7A5" w14:textId="58A0D06F" w:rsidR="003E2D1B" w:rsidRPr="00EC7030" w:rsidRDefault="003E2D1B" w:rsidP="003E2D1B">
      <w:pPr>
        <w:pStyle w:val="Maintext"/>
        <w:ind w:left="360"/>
      </w:pPr>
      <w:r>
        <w:t>В критерії оновлення прописуємо правило додавання префікса</w:t>
      </w:r>
      <w:r>
        <w:t xml:space="preserve">, при цьому фільтруємо результати, щоб вони не починались на </w:t>
      </w:r>
      <w:r>
        <w:rPr>
          <w:lang w:val="en-US"/>
        </w:rPr>
        <w:t>“released”</w:t>
      </w:r>
      <w:r>
        <w:t>:</w:t>
      </w:r>
    </w:p>
    <w:p w14:paraId="60A74812" w14:textId="0410D417" w:rsidR="003E2D1B" w:rsidRDefault="003E2D1B" w:rsidP="003E2D1B">
      <w:pPr>
        <w:pStyle w:val="Maintext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A53406" wp14:editId="20C99077">
            <wp:extent cx="3352381" cy="3371429"/>
            <wp:effectExtent l="0" t="0" r="635" b="63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8EA7" w14:textId="77777777" w:rsidR="003E2D1B" w:rsidRDefault="003E2D1B" w:rsidP="003E2D1B">
      <w:pPr>
        <w:pStyle w:val="Maintext"/>
        <w:rPr>
          <w:lang w:val="en-US"/>
        </w:rPr>
      </w:pPr>
    </w:p>
    <w:p w14:paraId="060959BD" w14:textId="73B9C4F5" w:rsidR="003E2D1B" w:rsidRPr="008858DF" w:rsidRDefault="003E2D1B" w:rsidP="003E2D1B">
      <w:pPr>
        <w:pStyle w:val="Maintext"/>
        <w:ind w:left="360"/>
      </w:pPr>
      <w:r>
        <w:t>При запуску бачимо кількість записів для оновлення</w:t>
      </w:r>
      <w:r>
        <w:rPr>
          <w:lang w:val="en-US"/>
        </w:rPr>
        <w:t xml:space="preserve"> (</w:t>
      </w:r>
      <w:r>
        <w:t>їх нуль тому, що в таблиці всі записи вже оновлені</w:t>
      </w:r>
      <w:r>
        <w:rPr>
          <w:lang w:val="en-US"/>
        </w:rPr>
        <w:t>)</w:t>
      </w:r>
      <w:r>
        <w:t>:</w:t>
      </w:r>
    </w:p>
    <w:p w14:paraId="2FC45C90" w14:textId="4035DBEE" w:rsidR="003E2D1B" w:rsidRDefault="003E2D1B" w:rsidP="003E2D1B">
      <w:pPr>
        <w:pStyle w:val="Maintext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D431DA3" wp14:editId="42D4F0CC">
            <wp:extent cx="5123809" cy="1666667"/>
            <wp:effectExtent l="0" t="0" r="127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EE06" w14:textId="77777777" w:rsidR="001D1468" w:rsidRDefault="001D1468" w:rsidP="001D1468">
      <w:pPr>
        <w:pStyle w:val="Maintext"/>
        <w:rPr>
          <w:lang w:val="en-US"/>
        </w:rPr>
      </w:pPr>
    </w:p>
    <w:p w14:paraId="2D62FEFA" w14:textId="6FA966AF" w:rsidR="008858DF" w:rsidRDefault="003E2D1B" w:rsidP="004F7ECC">
      <w:pPr>
        <w:pStyle w:val="Maintext"/>
      </w:pPr>
      <w:r>
        <w:t>Змінимо 1 запис в таблиці, щоб перевірити чи працює запит:</w:t>
      </w:r>
    </w:p>
    <w:p w14:paraId="50D53A70" w14:textId="49BF491B" w:rsidR="003E2D1B" w:rsidRDefault="003E2D1B" w:rsidP="004F7ECC">
      <w:pPr>
        <w:pStyle w:val="Maintext"/>
      </w:pPr>
      <w:r>
        <w:rPr>
          <w:noProof/>
        </w:rPr>
        <w:drawing>
          <wp:inline distT="0" distB="0" distL="0" distR="0" wp14:anchorId="26D5F3BB" wp14:editId="1023D56C">
            <wp:extent cx="5941695" cy="917575"/>
            <wp:effectExtent l="0" t="0" r="1905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657A" w14:textId="13DFD3FF" w:rsidR="003E2D1B" w:rsidRDefault="003E2D1B" w:rsidP="004F7ECC">
      <w:pPr>
        <w:pStyle w:val="Maintext"/>
      </w:pPr>
    </w:p>
    <w:p w14:paraId="0CD49E9A" w14:textId="01966BA9" w:rsidR="0036777C" w:rsidRDefault="0036777C" w:rsidP="004F7ECC">
      <w:pPr>
        <w:pStyle w:val="Maintext"/>
      </w:pPr>
      <w:r>
        <w:t>Повторний запуск показує, що елементів для оновленння 1:</w:t>
      </w:r>
    </w:p>
    <w:p w14:paraId="02ACD564" w14:textId="6B41E624" w:rsidR="0036777C" w:rsidRDefault="0036777C" w:rsidP="004F7ECC">
      <w:pPr>
        <w:pStyle w:val="Maintext"/>
      </w:pPr>
      <w:r>
        <w:rPr>
          <w:noProof/>
        </w:rPr>
        <w:lastRenderedPageBreak/>
        <w:drawing>
          <wp:inline distT="0" distB="0" distL="0" distR="0" wp14:anchorId="28866254" wp14:editId="467703FC">
            <wp:extent cx="5123809" cy="1666667"/>
            <wp:effectExtent l="0" t="0" r="127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DDB3" w14:textId="415CEA69" w:rsidR="0036777C" w:rsidRDefault="0036777C" w:rsidP="004F7ECC">
      <w:pPr>
        <w:pStyle w:val="Maintext"/>
      </w:pPr>
    </w:p>
    <w:p w14:paraId="2499A0FA" w14:textId="4FEE37B8" w:rsidR="0036777C" w:rsidRDefault="00081020" w:rsidP="004F7ECC">
      <w:pPr>
        <w:pStyle w:val="Maintext"/>
      </w:pPr>
      <w:r>
        <w:t>Ще раз переглянувши таблицю, бачимо – записи дійсно оновились</w:t>
      </w:r>
    </w:p>
    <w:p w14:paraId="00DC5BB3" w14:textId="40CC3D75" w:rsidR="00081020" w:rsidRPr="003E2D1B" w:rsidRDefault="00081020" w:rsidP="004F7ECC">
      <w:pPr>
        <w:pStyle w:val="Maintext"/>
      </w:pPr>
      <w:r>
        <w:rPr>
          <w:noProof/>
        </w:rPr>
        <w:drawing>
          <wp:inline distT="0" distB="0" distL="0" distR="0" wp14:anchorId="765E7935" wp14:editId="3AD2F6C2">
            <wp:extent cx="5941695" cy="1018540"/>
            <wp:effectExtent l="0" t="0" r="1905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4BB" w14:textId="08213BD3" w:rsidR="008858DF" w:rsidRDefault="00DB7E87" w:rsidP="00B70D97">
      <w:pPr>
        <w:pStyle w:val="Maintext"/>
        <w:numPr>
          <w:ilvl w:val="0"/>
          <w:numId w:val="28"/>
        </w:numPr>
      </w:pPr>
      <w:r>
        <w:t xml:space="preserve"> Оновимо записи всіх випущених студентів так, щоб в архіві пароль був пустий (щоб його ніхто не зміг переглянути)</w:t>
      </w:r>
      <w:r w:rsidR="00533DCE">
        <w:t>:</w:t>
      </w:r>
    </w:p>
    <w:p w14:paraId="028EC0CD" w14:textId="39872355" w:rsidR="00C7545C" w:rsidRDefault="00C7545C" w:rsidP="00C7545C">
      <w:pPr>
        <w:pStyle w:val="Maintext"/>
      </w:pPr>
      <w:r>
        <w:t>Додаємо таблицю:</w:t>
      </w:r>
    </w:p>
    <w:p w14:paraId="56F2F05A" w14:textId="106349D4" w:rsidR="00C7545C" w:rsidRDefault="00C7545C" w:rsidP="00C7545C">
      <w:pPr>
        <w:pStyle w:val="Maintext"/>
      </w:pPr>
      <w:r>
        <w:rPr>
          <w:noProof/>
        </w:rPr>
        <w:drawing>
          <wp:inline distT="0" distB="0" distL="0" distR="0" wp14:anchorId="6DB7AAF3" wp14:editId="55663505">
            <wp:extent cx="3733002" cy="3714750"/>
            <wp:effectExtent l="0" t="0" r="127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b="37487"/>
                    <a:stretch/>
                  </pic:blipFill>
                  <pic:spPr bwMode="auto">
                    <a:xfrm>
                      <a:off x="0" y="0"/>
                      <a:ext cx="3733333" cy="371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1333" w14:textId="610941DF" w:rsidR="00C7545C" w:rsidRDefault="00C7545C" w:rsidP="00C7545C">
      <w:pPr>
        <w:pStyle w:val="Maintext"/>
        <w:rPr>
          <w:lang w:val="en-US"/>
        </w:rPr>
      </w:pPr>
    </w:p>
    <w:p w14:paraId="3B30E8D2" w14:textId="0AA318A6" w:rsidR="001B267E" w:rsidRDefault="001B267E" w:rsidP="00C7545C">
      <w:pPr>
        <w:pStyle w:val="Maintext"/>
      </w:pPr>
      <w:r>
        <w:t xml:space="preserve">Ставимо оновлення на </w:t>
      </w:r>
      <w:r>
        <w:rPr>
          <w:lang w:val="en-US"/>
        </w:rPr>
        <w:t>Null</w:t>
      </w:r>
      <w:r>
        <w:t>:</w:t>
      </w:r>
    </w:p>
    <w:p w14:paraId="32575203" w14:textId="29038DD9" w:rsidR="001B267E" w:rsidRPr="001B267E" w:rsidRDefault="001B267E" w:rsidP="00C7545C">
      <w:pPr>
        <w:pStyle w:val="Maintext"/>
      </w:pPr>
      <w:r>
        <w:rPr>
          <w:noProof/>
        </w:rPr>
        <w:lastRenderedPageBreak/>
        <w:drawing>
          <wp:inline distT="0" distB="0" distL="0" distR="0" wp14:anchorId="08658278" wp14:editId="394AF7C2">
            <wp:extent cx="2285714" cy="3628571"/>
            <wp:effectExtent l="0" t="0" r="635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3774" w14:textId="7D98C12D" w:rsidR="00C7545C" w:rsidRDefault="00C7545C" w:rsidP="00C7545C">
      <w:pPr>
        <w:pStyle w:val="Maintext"/>
      </w:pPr>
    </w:p>
    <w:p w14:paraId="6837C691" w14:textId="53A493BE" w:rsidR="00401EB5" w:rsidRDefault="00401EB5" w:rsidP="00C7545C">
      <w:pPr>
        <w:pStyle w:val="Maintext"/>
      </w:pPr>
      <w:r>
        <w:t>Запустимо оновлення:</w:t>
      </w:r>
    </w:p>
    <w:p w14:paraId="6BC4C6BF" w14:textId="1D9FA652" w:rsidR="00401EB5" w:rsidRDefault="00112E47" w:rsidP="00C7545C">
      <w:pPr>
        <w:pStyle w:val="Maintext"/>
      </w:pPr>
      <w:r>
        <w:rPr>
          <w:noProof/>
        </w:rPr>
        <w:drawing>
          <wp:inline distT="0" distB="0" distL="0" distR="0" wp14:anchorId="10BC5396" wp14:editId="23DF5306">
            <wp:extent cx="5123809" cy="1666667"/>
            <wp:effectExtent l="0" t="0" r="127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1611" w14:textId="77777777" w:rsidR="00401EB5" w:rsidRDefault="00401EB5" w:rsidP="00C7545C">
      <w:pPr>
        <w:pStyle w:val="Maintext"/>
      </w:pPr>
    </w:p>
    <w:p w14:paraId="20587AC1" w14:textId="7EE3A0B2" w:rsidR="00C7545C" w:rsidRDefault="00401EB5" w:rsidP="00C7545C">
      <w:pPr>
        <w:pStyle w:val="Maintext"/>
      </w:pPr>
      <w:r>
        <w:t>До оновлення ми могли побачити паролі:</w:t>
      </w:r>
    </w:p>
    <w:p w14:paraId="1A06E69E" w14:textId="56937F2C" w:rsidR="00401EB5" w:rsidRDefault="00401EB5" w:rsidP="00C7545C">
      <w:pPr>
        <w:pStyle w:val="Maintext"/>
      </w:pPr>
      <w:r>
        <w:rPr>
          <w:noProof/>
        </w:rPr>
        <w:drawing>
          <wp:inline distT="0" distB="0" distL="0" distR="0" wp14:anchorId="383CC1A8" wp14:editId="373FC843">
            <wp:extent cx="5941695" cy="503555"/>
            <wp:effectExtent l="0" t="0" r="1905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95B8" w14:textId="3D451F8F" w:rsidR="00112E47" w:rsidRDefault="00112E47" w:rsidP="00C7545C">
      <w:pPr>
        <w:pStyle w:val="Maintext"/>
      </w:pPr>
      <w:r>
        <w:t>Після оновлення їх вже не видно:</w:t>
      </w:r>
    </w:p>
    <w:p w14:paraId="1FD873CA" w14:textId="41E3A8A4" w:rsidR="00112E47" w:rsidRDefault="00B230AB" w:rsidP="00C7545C">
      <w:pPr>
        <w:pStyle w:val="Maintext"/>
      </w:pPr>
      <w:r>
        <w:rPr>
          <w:noProof/>
        </w:rPr>
        <w:drawing>
          <wp:inline distT="0" distB="0" distL="0" distR="0" wp14:anchorId="55C9702C" wp14:editId="355DB8AA">
            <wp:extent cx="5941695" cy="503555"/>
            <wp:effectExtent l="0" t="0" r="1905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AB0A" w14:textId="67822BF8" w:rsidR="00112E47" w:rsidRDefault="00112E47" w:rsidP="00C7545C">
      <w:pPr>
        <w:pStyle w:val="Maintext"/>
      </w:pPr>
    </w:p>
    <w:p w14:paraId="7D73CC31" w14:textId="23340242" w:rsidR="00214844" w:rsidRDefault="00214844" w:rsidP="00214844">
      <w:pPr>
        <w:pStyle w:val="Maintext"/>
        <w:numPr>
          <w:ilvl w:val="0"/>
          <w:numId w:val="28"/>
        </w:numPr>
      </w:pPr>
      <w:r>
        <w:t xml:space="preserve"> Видалити всі групи, які вже були перенесені в випущені:</w:t>
      </w:r>
    </w:p>
    <w:p w14:paraId="1D477618" w14:textId="0C990AF7" w:rsidR="00A45C1B" w:rsidRDefault="00A45C1B" w:rsidP="00A45C1B">
      <w:pPr>
        <w:pStyle w:val="Maintext"/>
      </w:pPr>
      <w:r>
        <w:lastRenderedPageBreak/>
        <w:t>Додаємо таблицю:</w:t>
      </w:r>
    </w:p>
    <w:p w14:paraId="35C61A8C" w14:textId="3488700A" w:rsidR="00B5538C" w:rsidRPr="00A45C1B" w:rsidRDefault="00B5538C" w:rsidP="00214844">
      <w:pPr>
        <w:pStyle w:val="Maintext"/>
      </w:pPr>
      <w:r>
        <w:rPr>
          <w:noProof/>
        </w:rPr>
        <w:drawing>
          <wp:inline distT="0" distB="0" distL="0" distR="0" wp14:anchorId="08E04BE4" wp14:editId="227FFDB0">
            <wp:extent cx="3092450" cy="2540227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94078" cy="25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A2A" w14:textId="2CD0FC7D" w:rsidR="00B5538C" w:rsidRDefault="00A45C1B" w:rsidP="00214844">
      <w:pPr>
        <w:pStyle w:val="Maintext"/>
        <w:rPr>
          <w:lang w:val="ru-RU"/>
        </w:rPr>
      </w:pPr>
      <w:r>
        <w:rPr>
          <w:lang w:val="ru-RU"/>
        </w:rPr>
        <w:t>Змінюємо тип запиту на видалення:</w:t>
      </w:r>
    </w:p>
    <w:p w14:paraId="3BAD8294" w14:textId="66465DC6" w:rsidR="009A7F25" w:rsidRDefault="00A45C1B" w:rsidP="00214844">
      <w:pPr>
        <w:pStyle w:val="Maintext"/>
        <w:rPr>
          <w:lang w:val="ru-RU"/>
        </w:rPr>
      </w:pPr>
      <w:r>
        <w:rPr>
          <w:noProof/>
        </w:rPr>
        <w:drawing>
          <wp:inline distT="0" distB="0" distL="0" distR="0" wp14:anchorId="4BB32E52" wp14:editId="3404DB81">
            <wp:extent cx="4047619" cy="132381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DCD5" w14:textId="2A5394E6" w:rsidR="00A45C1B" w:rsidRDefault="00A45C1B" w:rsidP="00214844">
      <w:pPr>
        <w:pStyle w:val="Maintext"/>
        <w:rPr>
          <w:lang w:val="ru-RU"/>
        </w:rPr>
      </w:pPr>
      <w:r>
        <w:rPr>
          <w:lang w:val="ru-RU"/>
        </w:rPr>
        <w:t>Налаштовуємо критерій по якому видаляти:</w:t>
      </w:r>
    </w:p>
    <w:p w14:paraId="6383F626" w14:textId="3DE4408A" w:rsidR="00A45C1B" w:rsidRDefault="00A45C1B" w:rsidP="00214844">
      <w:pPr>
        <w:pStyle w:val="Maintext"/>
        <w:rPr>
          <w:lang w:val="ru-RU"/>
        </w:rPr>
      </w:pPr>
      <w:r>
        <w:rPr>
          <w:noProof/>
        </w:rPr>
        <w:drawing>
          <wp:inline distT="0" distB="0" distL="0" distR="0" wp14:anchorId="788CBFA7" wp14:editId="4AA15B7C">
            <wp:extent cx="4428571" cy="3704762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D47E" w14:textId="19AD0E2E" w:rsidR="009A7F25" w:rsidRDefault="00A45C1B" w:rsidP="00214844">
      <w:pPr>
        <w:pStyle w:val="Maintext"/>
        <w:rPr>
          <w:lang w:val="ru-RU"/>
        </w:rPr>
      </w:pPr>
      <w:r>
        <w:rPr>
          <w:lang w:val="ru-RU"/>
        </w:rPr>
        <w:lastRenderedPageBreak/>
        <w:t>Таблиця д</w:t>
      </w:r>
      <w:r w:rsidR="009A7F25">
        <w:rPr>
          <w:lang w:val="ru-RU"/>
        </w:rPr>
        <w:t>о видалення:</w:t>
      </w:r>
    </w:p>
    <w:p w14:paraId="524F29B9" w14:textId="78EBB6BC" w:rsidR="009A7F25" w:rsidRDefault="009A7F25" w:rsidP="00214844">
      <w:pPr>
        <w:pStyle w:val="Maintext"/>
        <w:rPr>
          <w:lang w:val="ru-RU"/>
        </w:rPr>
      </w:pPr>
      <w:r>
        <w:rPr>
          <w:noProof/>
        </w:rPr>
        <w:drawing>
          <wp:inline distT="0" distB="0" distL="0" distR="0" wp14:anchorId="2A27298C" wp14:editId="2F9B6E85">
            <wp:extent cx="5941695" cy="2082800"/>
            <wp:effectExtent l="0" t="0" r="1905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4303" w14:textId="5A30D080" w:rsidR="009A7F25" w:rsidRDefault="009A7F25" w:rsidP="00214844">
      <w:pPr>
        <w:pStyle w:val="Maintext"/>
        <w:rPr>
          <w:lang w:val="ru-RU"/>
        </w:rPr>
      </w:pPr>
    </w:p>
    <w:p w14:paraId="1DBBA23B" w14:textId="2646C359" w:rsidR="009A7F25" w:rsidRDefault="009A7F25" w:rsidP="00214844">
      <w:pPr>
        <w:pStyle w:val="Maintext"/>
      </w:pPr>
      <w:r>
        <w:rPr>
          <w:lang w:val="ru-RU"/>
        </w:rPr>
        <w:t>Запуска</w:t>
      </w:r>
      <w:r>
        <w:t>ємо видалення:</w:t>
      </w:r>
    </w:p>
    <w:p w14:paraId="03C0E1C9" w14:textId="78B784DE" w:rsidR="009A7F25" w:rsidRDefault="00A803BF" w:rsidP="00214844">
      <w:pPr>
        <w:pStyle w:val="Maintext"/>
      </w:pPr>
      <w:r>
        <w:rPr>
          <w:noProof/>
        </w:rPr>
        <w:drawing>
          <wp:inline distT="0" distB="0" distL="0" distR="0" wp14:anchorId="33711E07" wp14:editId="1599C33E">
            <wp:extent cx="5123809" cy="1666667"/>
            <wp:effectExtent l="0" t="0" r="127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879A" w14:textId="6887389C" w:rsidR="0010194E" w:rsidRDefault="00A45C1B" w:rsidP="00214844">
      <w:pPr>
        <w:pStyle w:val="Maintext"/>
      </w:pPr>
      <w:r>
        <w:t>Після видалення:</w:t>
      </w:r>
    </w:p>
    <w:p w14:paraId="2693A386" w14:textId="47F4D66E" w:rsidR="00A45C1B" w:rsidRDefault="00A45C1B" w:rsidP="00214844">
      <w:pPr>
        <w:pStyle w:val="Maintext"/>
      </w:pPr>
      <w:r>
        <w:rPr>
          <w:noProof/>
        </w:rPr>
        <w:drawing>
          <wp:inline distT="0" distB="0" distL="0" distR="0" wp14:anchorId="16D311DB" wp14:editId="0BEC0341">
            <wp:extent cx="5941695" cy="1541145"/>
            <wp:effectExtent l="0" t="0" r="1905" b="1905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F5B0" w14:textId="3F201840" w:rsidR="00A803BF" w:rsidRDefault="00A803BF" w:rsidP="00214844">
      <w:pPr>
        <w:pStyle w:val="Maintext"/>
      </w:pPr>
    </w:p>
    <w:p w14:paraId="735F50BC" w14:textId="1781735B" w:rsidR="004C0DD1" w:rsidRDefault="004C0DD1" w:rsidP="004C0DD1">
      <w:pPr>
        <w:pStyle w:val="Maintext"/>
        <w:numPr>
          <w:ilvl w:val="0"/>
          <w:numId w:val="28"/>
        </w:numPr>
      </w:pPr>
      <w:r>
        <w:t xml:space="preserve">Видалити </w:t>
      </w:r>
      <w:r>
        <w:t>студентів з основної таблиці</w:t>
      </w:r>
      <w:r>
        <w:t>, які вже були перенесені в</w:t>
      </w:r>
      <w:r>
        <w:t xml:space="preserve"> таблицю</w:t>
      </w:r>
      <w:r>
        <w:t xml:space="preserve"> випущен</w:t>
      </w:r>
      <w:r>
        <w:t>их</w:t>
      </w:r>
      <w:r>
        <w:t>:</w:t>
      </w:r>
    </w:p>
    <w:p w14:paraId="2AA921C0" w14:textId="77777777" w:rsidR="004C0DD1" w:rsidRDefault="004C0DD1" w:rsidP="004C0DD1">
      <w:pPr>
        <w:pStyle w:val="Maintext"/>
      </w:pPr>
      <w:r>
        <w:t>Додаємо таблицю:</w:t>
      </w:r>
    </w:p>
    <w:p w14:paraId="35809A7E" w14:textId="29377484" w:rsidR="004C0DD1" w:rsidRPr="00A45C1B" w:rsidRDefault="00E11A50" w:rsidP="004C0DD1">
      <w:pPr>
        <w:pStyle w:val="Maintext"/>
      </w:pPr>
      <w:r>
        <w:rPr>
          <w:noProof/>
        </w:rPr>
        <w:lastRenderedPageBreak/>
        <w:drawing>
          <wp:inline distT="0" distB="0" distL="0" distR="0" wp14:anchorId="4F7DC1F8" wp14:editId="40DE2D3B">
            <wp:extent cx="2343150" cy="2349128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45364" cy="23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A227" w14:textId="77777777" w:rsidR="004C0DD1" w:rsidRDefault="004C0DD1" w:rsidP="004C0DD1">
      <w:pPr>
        <w:pStyle w:val="Maintext"/>
        <w:rPr>
          <w:lang w:val="ru-RU"/>
        </w:rPr>
      </w:pPr>
      <w:r>
        <w:rPr>
          <w:lang w:val="ru-RU"/>
        </w:rPr>
        <w:t>Змінюємо тип запиту на видалення:</w:t>
      </w:r>
    </w:p>
    <w:p w14:paraId="0360657F" w14:textId="77777777" w:rsidR="004C0DD1" w:rsidRDefault="004C0DD1" w:rsidP="004C0DD1">
      <w:pPr>
        <w:pStyle w:val="Maintext"/>
        <w:rPr>
          <w:lang w:val="ru-RU"/>
        </w:rPr>
      </w:pPr>
      <w:r>
        <w:rPr>
          <w:noProof/>
        </w:rPr>
        <w:drawing>
          <wp:inline distT="0" distB="0" distL="0" distR="0" wp14:anchorId="2B4119DB" wp14:editId="7B89B5E8">
            <wp:extent cx="4047619" cy="132381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7CE0" w14:textId="77777777" w:rsidR="004C0DD1" w:rsidRDefault="004C0DD1" w:rsidP="004C0DD1">
      <w:pPr>
        <w:pStyle w:val="Maintext"/>
        <w:rPr>
          <w:lang w:val="ru-RU"/>
        </w:rPr>
      </w:pPr>
      <w:r>
        <w:rPr>
          <w:lang w:val="ru-RU"/>
        </w:rPr>
        <w:t>Налаштовуємо критерій по якому видаляти:</w:t>
      </w:r>
    </w:p>
    <w:p w14:paraId="5A1D58A4" w14:textId="0267F629" w:rsidR="004C0DD1" w:rsidRDefault="00667F38" w:rsidP="004C0DD1">
      <w:pPr>
        <w:pStyle w:val="Maintext"/>
        <w:rPr>
          <w:lang w:val="ru-RU"/>
        </w:rPr>
      </w:pPr>
      <w:r>
        <w:rPr>
          <w:noProof/>
        </w:rPr>
        <w:drawing>
          <wp:inline distT="0" distB="0" distL="0" distR="0" wp14:anchorId="695B2343" wp14:editId="6864AD29">
            <wp:extent cx="3476190" cy="3904762"/>
            <wp:effectExtent l="0" t="0" r="0" b="635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B4F2" w14:textId="77777777" w:rsidR="004C0DD1" w:rsidRDefault="004C0DD1" w:rsidP="004C0DD1">
      <w:pPr>
        <w:pStyle w:val="Maintext"/>
        <w:rPr>
          <w:lang w:val="ru-RU"/>
        </w:rPr>
      </w:pPr>
    </w:p>
    <w:p w14:paraId="2762850D" w14:textId="77777777" w:rsidR="004C0DD1" w:rsidRDefault="004C0DD1" w:rsidP="004C0DD1">
      <w:pPr>
        <w:pStyle w:val="Maintext"/>
      </w:pPr>
      <w:r>
        <w:rPr>
          <w:lang w:val="ru-RU"/>
        </w:rPr>
        <w:lastRenderedPageBreak/>
        <w:t>Запуска</w:t>
      </w:r>
      <w:r>
        <w:t>ємо видалення:</w:t>
      </w:r>
    </w:p>
    <w:p w14:paraId="09971519" w14:textId="77777777" w:rsidR="004C0DD1" w:rsidRDefault="004C0DD1" w:rsidP="004C0DD1">
      <w:pPr>
        <w:pStyle w:val="Maintext"/>
      </w:pPr>
      <w:r>
        <w:rPr>
          <w:noProof/>
        </w:rPr>
        <w:drawing>
          <wp:inline distT="0" distB="0" distL="0" distR="0" wp14:anchorId="6D746EFA" wp14:editId="26D25B57">
            <wp:extent cx="5123809" cy="1666667"/>
            <wp:effectExtent l="0" t="0" r="127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D9A" w14:textId="187EABA4" w:rsidR="004C0DD1" w:rsidRDefault="004C0DD1" w:rsidP="004C0DD1">
      <w:pPr>
        <w:pStyle w:val="Maintext"/>
      </w:pPr>
      <w:r>
        <w:t>Після видалення</w:t>
      </w:r>
      <w:r w:rsidR="00667F38">
        <w:rPr>
          <w:lang w:val="en-US"/>
        </w:rPr>
        <w:t xml:space="preserve"> </w:t>
      </w:r>
      <w:r w:rsidR="00667F38">
        <w:t xml:space="preserve">бачимо, що студентів з </w:t>
      </w:r>
      <w:r w:rsidR="00667F38">
        <w:rPr>
          <w:lang w:val="en-US"/>
        </w:rPr>
        <w:t xml:space="preserve">ID 22 </w:t>
      </w:r>
      <w:r w:rsidR="00667F38">
        <w:t>та 23 вже немає в основній таблиці</w:t>
      </w:r>
      <w:r>
        <w:t>:</w:t>
      </w:r>
    </w:p>
    <w:p w14:paraId="1FA9554B" w14:textId="075E7182" w:rsidR="004C0DD1" w:rsidRDefault="00667F38" w:rsidP="004C0DD1">
      <w:pPr>
        <w:pStyle w:val="Maintext"/>
      </w:pPr>
      <w:r>
        <w:rPr>
          <w:noProof/>
        </w:rPr>
        <w:drawing>
          <wp:inline distT="0" distB="0" distL="0" distR="0" wp14:anchorId="4D354FC8" wp14:editId="11429768">
            <wp:extent cx="5800000" cy="800000"/>
            <wp:effectExtent l="0" t="0" r="0" b="635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E880" w14:textId="45FCD6A7" w:rsidR="004C0DD1" w:rsidRDefault="00667F38" w:rsidP="004C0DD1">
      <w:pPr>
        <w:pStyle w:val="Maintext"/>
      </w:pPr>
      <w:r>
        <w:rPr>
          <w:noProof/>
        </w:rPr>
        <w:drawing>
          <wp:inline distT="0" distB="0" distL="0" distR="0" wp14:anchorId="0FC3937F" wp14:editId="6B56CC3C">
            <wp:extent cx="5941695" cy="1955165"/>
            <wp:effectExtent l="0" t="0" r="1905" b="698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E58" w14:textId="36A05B0C" w:rsidR="00214844" w:rsidRDefault="00214844" w:rsidP="00214844">
      <w:pPr>
        <w:pStyle w:val="Maintext"/>
      </w:pPr>
    </w:p>
    <w:p w14:paraId="39602E9A" w14:textId="5B03F2A4" w:rsidR="00B230AB" w:rsidRDefault="002A5AB6" w:rsidP="002A5AB6">
      <w:pPr>
        <w:pStyle w:val="Maintext"/>
        <w:numPr>
          <w:ilvl w:val="0"/>
          <w:numId w:val="28"/>
        </w:numPr>
      </w:pPr>
      <w:r>
        <w:t xml:space="preserve">Видалити всі тести, в яких заповнене поле </w:t>
      </w:r>
      <w:r>
        <w:rPr>
          <w:lang w:val="en-US"/>
        </w:rPr>
        <w:t xml:space="preserve">delted_at – </w:t>
      </w:r>
      <w:r>
        <w:t>повне видалення з кошика.</w:t>
      </w:r>
    </w:p>
    <w:p w14:paraId="41806880" w14:textId="7635D80E" w:rsidR="00CA08A4" w:rsidRDefault="00CA08A4" w:rsidP="00CA08A4">
      <w:pPr>
        <w:pStyle w:val="Maintext"/>
      </w:pPr>
    </w:p>
    <w:p w14:paraId="6322F6FE" w14:textId="77777777" w:rsidR="00CA08A4" w:rsidRDefault="00CA08A4" w:rsidP="00CA08A4">
      <w:pPr>
        <w:pStyle w:val="Maintext"/>
      </w:pPr>
      <w:r>
        <w:t>Додаємо таблицю:</w:t>
      </w:r>
    </w:p>
    <w:p w14:paraId="4F6A6A0E" w14:textId="02DB37A2" w:rsidR="00CA08A4" w:rsidRPr="00A45C1B" w:rsidRDefault="00CA08A4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2EF1E1D9" wp14:editId="48F7C2BF">
            <wp:extent cx="2870200" cy="2914131"/>
            <wp:effectExtent l="0" t="0" r="6350" b="635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71805" cy="29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79F" w14:textId="77777777" w:rsidR="00CA08A4" w:rsidRDefault="00CA08A4" w:rsidP="00CA08A4">
      <w:pPr>
        <w:pStyle w:val="Maintext"/>
        <w:rPr>
          <w:lang w:val="ru-RU"/>
        </w:rPr>
      </w:pPr>
      <w:r>
        <w:rPr>
          <w:lang w:val="ru-RU"/>
        </w:rPr>
        <w:t>Змінюємо тип запиту на видалення:</w:t>
      </w:r>
    </w:p>
    <w:p w14:paraId="28C0F51E" w14:textId="77777777" w:rsidR="00CA08A4" w:rsidRDefault="00CA08A4" w:rsidP="00CA08A4">
      <w:pPr>
        <w:pStyle w:val="Maintext"/>
        <w:rPr>
          <w:lang w:val="ru-RU"/>
        </w:rPr>
      </w:pPr>
      <w:r>
        <w:rPr>
          <w:noProof/>
        </w:rPr>
        <w:drawing>
          <wp:inline distT="0" distB="0" distL="0" distR="0" wp14:anchorId="47DD8BE7" wp14:editId="194CEBBF">
            <wp:extent cx="4047619" cy="132381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3806" w14:textId="77777777" w:rsidR="00CA08A4" w:rsidRDefault="00CA08A4" w:rsidP="00CA08A4">
      <w:pPr>
        <w:pStyle w:val="Maintext"/>
        <w:rPr>
          <w:lang w:val="ru-RU"/>
        </w:rPr>
      </w:pPr>
      <w:r>
        <w:rPr>
          <w:lang w:val="ru-RU"/>
        </w:rPr>
        <w:t>Налаштовуємо критерій по якому видаляти:</w:t>
      </w:r>
    </w:p>
    <w:p w14:paraId="3DD9F387" w14:textId="3431D867" w:rsidR="00CA08A4" w:rsidRDefault="00CA08A4" w:rsidP="00CA08A4">
      <w:pPr>
        <w:pStyle w:val="Maintext"/>
        <w:rPr>
          <w:lang w:val="ru-RU"/>
        </w:rPr>
      </w:pPr>
      <w:r>
        <w:rPr>
          <w:noProof/>
        </w:rPr>
        <w:drawing>
          <wp:inline distT="0" distB="0" distL="0" distR="0" wp14:anchorId="7747B291" wp14:editId="161FBEC2">
            <wp:extent cx="3803650" cy="3522477"/>
            <wp:effectExtent l="0" t="0" r="6350" b="1905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09109" cy="35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878" w14:textId="5AE5E248" w:rsidR="00CA08A4" w:rsidRDefault="00CA08A4" w:rsidP="00CA08A4">
      <w:pPr>
        <w:pStyle w:val="Maintext"/>
        <w:rPr>
          <w:lang w:val="ru-RU"/>
        </w:rPr>
      </w:pPr>
    </w:p>
    <w:p w14:paraId="4026BAC6" w14:textId="51C22F3F" w:rsidR="00CA08A4" w:rsidRDefault="00CA08A4" w:rsidP="00CA08A4">
      <w:pPr>
        <w:pStyle w:val="Maintext"/>
      </w:pPr>
      <w:r>
        <w:lastRenderedPageBreak/>
        <w:t>До видалення таблиця мала вигляд:</w:t>
      </w:r>
    </w:p>
    <w:p w14:paraId="219B6BBD" w14:textId="1ADF0284" w:rsidR="00CA08A4" w:rsidRPr="00CA08A4" w:rsidRDefault="00450E88" w:rsidP="00CA08A4">
      <w:pPr>
        <w:pStyle w:val="Maintext"/>
      </w:pPr>
      <w:r>
        <w:rPr>
          <w:noProof/>
        </w:rPr>
        <w:drawing>
          <wp:inline distT="0" distB="0" distL="0" distR="0" wp14:anchorId="78704D54" wp14:editId="69D3E8C7">
            <wp:extent cx="5941695" cy="1630680"/>
            <wp:effectExtent l="0" t="0" r="1905" b="762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D804" w14:textId="77777777" w:rsidR="00CA08A4" w:rsidRDefault="00CA08A4" w:rsidP="00CA08A4">
      <w:pPr>
        <w:pStyle w:val="Maintext"/>
        <w:rPr>
          <w:lang w:val="ru-RU"/>
        </w:rPr>
      </w:pPr>
    </w:p>
    <w:p w14:paraId="2694A90C" w14:textId="77777777" w:rsidR="00CA08A4" w:rsidRDefault="00CA08A4" w:rsidP="00CA08A4">
      <w:pPr>
        <w:pStyle w:val="Maintext"/>
      </w:pPr>
      <w:r>
        <w:rPr>
          <w:lang w:val="ru-RU"/>
        </w:rPr>
        <w:t>Запуска</w:t>
      </w:r>
      <w:r>
        <w:t>ємо видалення:</w:t>
      </w:r>
    </w:p>
    <w:p w14:paraId="3026091A" w14:textId="3FBDDAAB" w:rsidR="00CA08A4" w:rsidRDefault="00450E88" w:rsidP="00CA08A4">
      <w:pPr>
        <w:pStyle w:val="Maintext"/>
      </w:pPr>
      <w:r>
        <w:rPr>
          <w:noProof/>
        </w:rPr>
        <w:drawing>
          <wp:inline distT="0" distB="0" distL="0" distR="0" wp14:anchorId="717A9A0D" wp14:editId="0774CCF4">
            <wp:extent cx="5123809" cy="1666667"/>
            <wp:effectExtent l="0" t="0" r="127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F8D2" w14:textId="349FBFB1" w:rsidR="00CA08A4" w:rsidRPr="002D07E7" w:rsidRDefault="00CA08A4" w:rsidP="00CA08A4">
      <w:pPr>
        <w:pStyle w:val="Maintext"/>
        <w:rPr>
          <w:lang w:val="en-US"/>
        </w:rPr>
      </w:pPr>
      <w:r>
        <w:t>Після видалення</w:t>
      </w:r>
      <w:r>
        <w:rPr>
          <w:lang w:val="en-US"/>
        </w:rPr>
        <w:t xml:space="preserve"> </w:t>
      </w:r>
      <w:r>
        <w:t xml:space="preserve">бачимо, що </w:t>
      </w:r>
      <w:r w:rsidR="002D07E7">
        <w:t xml:space="preserve">в таблиці присутні лише записи з пустим полем </w:t>
      </w:r>
      <w:r w:rsidR="002D07E7">
        <w:rPr>
          <w:lang w:val="en-US"/>
        </w:rPr>
        <w:t>delted_at</w:t>
      </w:r>
      <w:r w:rsidR="002E5AE2">
        <w:rPr>
          <w:lang w:val="en-US"/>
        </w:rPr>
        <w:t xml:space="preserve"> (</w:t>
      </w:r>
      <w:r w:rsidR="002E5AE2">
        <w:t>через те, що таблиця була відкрита під час видалення, спостерігаємо цікавий ефект</w:t>
      </w:r>
      <w:r w:rsidR="002E5AE2">
        <w:rPr>
          <w:lang w:val="en-US"/>
        </w:rPr>
        <w:t>)</w:t>
      </w:r>
      <w:r w:rsidR="002D07E7">
        <w:rPr>
          <w:lang w:val="en-US"/>
        </w:rPr>
        <w:t>:</w:t>
      </w:r>
    </w:p>
    <w:p w14:paraId="045169FB" w14:textId="743B2472" w:rsidR="00CA08A4" w:rsidRDefault="002E5AE2" w:rsidP="00CA08A4">
      <w:pPr>
        <w:pStyle w:val="Maintext"/>
      </w:pPr>
      <w:r>
        <w:rPr>
          <w:noProof/>
        </w:rPr>
        <w:drawing>
          <wp:inline distT="0" distB="0" distL="0" distR="0" wp14:anchorId="1BF21FF4" wp14:editId="3AB72A90">
            <wp:extent cx="5941695" cy="1490980"/>
            <wp:effectExtent l="0" t="0" r="1905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5EB" w14:textId="79C6A790" w:rsidR="00CA08A4" w:rsidRDefault="002E5AE2" w:rsidP="00CA08A4">
      <w:pPr>
        <w:pStyle w:val="Maintext"/>
      </w:pPr>
      <w:r>
        <w:rPr>
          <w:noProof/>
        </w:rPr>
        <w:drawing>
          <wp:inline distT="0" distB="0" distL="0" distR="0" wp14:anchorId="5517309A" wp14:editId="67BEBDCD">
            <wp:extent cx="5941695" cy="1394460"/>
            <wp:effectExtent l="0" t="0" r="1905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7DF6" w14:textId="77777777" w:rsidR="00CA08A4" w:rsidRPr="00401EB5" w:rsidRDefault="00CA08A4" w:rsidP="00CA08A4">
      <w:pPr>
        <w:pStyle w:val="Maintext"/>
      </w:pPr>
    </w:p>
    <w:p w14:paraId="0C53120E" w14:textId="41CD5499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lastRenderedPageBreak/>
        <w:t>Висновки:</w:t>
      </w:r>
    </w:p>
    <w:p w14:paraId="35067807" w14:textId="043B7429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050270" w:rsidRPr="00050270">
        <w:rPr>
          <w:b w:val="0"/>
          <w:i w:val="0"/>
          <w:iCs w:val="0"/>
          <w:lang w:val="uk-UA" w:bidi="ar-SA"/>
        </w:rPr>
        <w:t xml:space="preserve">створювати запити на </w:t>
      </w:r>
      <w:r w:rsidR="00D61561">
        <w:rPr>
          <w:b w:val="0"/>
          <w:i w:val="0"/>
          <w:iCs w:val="0"/>
          <w:lang w:val="uk-UA" w:bidi="ar-SA"/>
        </w:rPr>
        <w:t>дію (створення таблиць, додавання в них даних, оновлення даних в таблицях, видалення за певними критеріями)</w:t>
      </w:r>
      <w:r w:rsidR="00050270" w:rsidRPr="00050270">
        <w:rPr>
          <w:b w:val="0"/>
          <w:i w:val="0"/>
          <w:iCs w:val="0"/>
          <w:lang w:val="uk-UA" w:bidi="ar-SA"/>
        </w:rPr>
        <w:t xml:space="preserve"> використовуючи “Query Design”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73"/>
          <w:footerReference w:type="default" r:id="rId74"/>
          <w:headerReference w:type="first" r:id="rId75"/>
          <w:footerReference w:type="first" r:id="rId76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77"/>
      <w:footerReference w:type="first" r:id="rId78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08B9B" w14:textId="77777777" w:rsidR="0082036D" w:rsidRDefault="0082036D">
      <w:r>
        <w:separator/>
      </w:r>
    </w:p>
  </w:endnote>
  <w:endnote w:type="continuationSeparator" w:id="0">
    <w:p w14:paraId="64523718" w14:textId="77777777" w:rsidR="0082036D" w:rsidRDefault="0082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6F9CDF1E" w:rsidR="00091042" w:rsidRPr="00263858" w:rsidRDefault="007D7AF3" w:rsidP="00336D42">
                          <w:pPr>
                            <w:pStyle w:val="BodyText"/>
                            <w:spacing w:before="120"/>
                          </w:pPr>
                          <w:r w:rsidRPr="00B3638B">
                            <w:rPr>
                              <w:rFonts w:eastAsia="Calibri"/>
                              <w:sz w:val="28"/>
                              <w:szCs w:val="28"/>
                            </w:rPr>
                            <w:t>Створення запитів на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 дію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6F9CDF1E" w:rsidR="00091042" w:rsidRPr="00263858" w:rsidRDefault="007D7AF3" w:rsidP="00336D42">
                    <w:pPr>
                      <w:pStyle w:val="BodyText"/>
                      <w:spacing w:before="120"/>
                    </w:pPr>
                    <w:r w:rsidRPr="00B3638B">
                      <w:rPr>
                        <w:rFonts w:eastAsia="Calibri"/>
                        <w:sz w:val="28"/>
                        <w:szCs w:val="28"/>
                      </w:rPr>
                      <w:t>Створення запитів на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 xml:space="preserve"> дію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40709" w14:textId="77777777" w:rsidR="0082036D" w:rsidRDefault="0082036D">
      <w:r>
        <w:separator/>
      </w:r>
    </w:p>
  </w:footnote>
  <w:footnote w:type="continuationSeparator" w:id="0">
    <w:p w14:paraId="79BACCA1" w14:textId="77777777" w:rsidR="0082036D" w:rsidRDefault="0082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235647">
                            <w:pPr>
                              <w:jc w:val="center"/>
                            </w:pPr>
                            <w:fldSimple w:instr=" NUMPAGES  \* Arabic  \* MERGEFORMAT ">
                              <w:r w:rsidR="0009104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235647">
                      <w:pPr>
                        <w:jc w:val="center"/>
                      </w:pPr>
                      <w:fldSimple w:instr=" NUMPAGES  \* Arabic  \* MERGEFORMAT ">
                        <w:r w:rsidR="0009104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E9A6233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06724C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2057A2C"/>
    <w:multiLevelType w:val="hybridMultilevel"/>
    <w:tmpl w:val="CE2A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</w:num>
  <w:num w:numId="10">
    <w:abstractNumId w:val="12"/>
  </w:num>
  <w:num w:numId="11">
    <w:abstractNumId w:val="9"/>
  </w:num>
  <w:num w:numId="12">
    <w:abstractNumId w:val="6"/>
  </w:num>
  <w:num w:numId="13">
    <w:abstractNumId w:val="25"/>
  </w:num>
  <w:num w:numId="14">
    <w:abstractNumId w:val="22"/>
  </w:num>
  <w:num w:numId="15">
    <w:abstractNumId w:val="4"/>
  </w:num>
  <w:num w:numId="16">
    <w:abstractNumId w:val="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0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4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11D35"/>
    <w:rsid w:val="000168F6"/>
    <w:rsid w:val="00017AB7"/>
    <w:rsid w:val="00021CCD"/>
    <w:rsid w:val="0002366D"/>
    <w:rsid w:val="00031313"/>
    <w:rsid w:val="000321FB"/>
    <w:rsid w:val="000324A3"/>
    <w:rsid w:val="00033D9C"/>
    <w:rsid w:val="00036332"/>
    <w:rsid w:val="00040F06"/>
    <w:rsid w:val="000431E2"/>
    <w:rsid w:val="00045B23"/>
    <w:rsid w:val="00047AB5"/>
    <w:rsid w:val="00050270"/>
    <w:rsid w:val="00052BD9"/>
    <w:rsid w:val="00053498"/>
    <w:rsid w:val="0005357A"/>
    <w:rsid w:val="00056660"/>
    <w:rsid w:val="00071CC8"/>
    <w:rsid w:val="00074C95"/>
    <w:rsid w:val="00081020"/>
    <w:rsid w:val="00084D53"/>
    <w:rsid w:val="00086188"/>
    <w:rsid w:val="00086515"/>
    <w:rsid w:val="000875F6"/>
    <w:rsid w:val="00091042"/>
    <w:rsid w:val="00094777"/>
    <w:rsid w:val="00097D9C"/>
    <w:rsid w:val="000A03F3"/>
    <w:rsid w:val="000A2924"/>
    <w:rsid w:val="000C1CA1"/>
    <w:rsid w:val="000C5859"/>
    <w:rsid w:val="000D041A"/>
    <w:rsid w:val="000D2533"/>
    <w:rsid w:val="000D3721"/>
    <w:rsid w:val="000E21B7"/>
    <w:rsid w:val="000E35BC"/>
    <w:rsid w:val="000E3C21"/>
    <w:rsid w:val="000E5D11"/>
    <w:rsid w:val="000E6B62"/>
    <w:rsid w:val="000F000C"/>
    <w:rsid w:val="000F3127"/>
    <w:rsid w:val="000F5884"/>
    <w:rsid w:val="000F5BDA"/>
    <w:rsid w:val="0010194E"/>
    <w:rsid w:val="00110672"/>
    <w:rsid w:val="00110FA0"/>
    <w:rsid w:val="00112E47"/>
    <w:rsid w:val="001138A3"/>
    <w:rsid w:val="00114045"/>
    <w:rsid w:val="0011418D"/>
    <w:rsid w:val="00114AE2"/>
    <w:rsid w:val="00123F44"/>
    <w:rsid w:val="001243E4"/>
    <w:rsid w:val="00124F02"/>
    <w:rsid w:val="001301C6"/>
    <w:rsid w:val="00135523"/>
    <w:rsid w:val="00144552"/>
    <w:rsid w:val="00144F6E"/>
    <w:rsid w:val="00145C2A"/>
    <w:rsid w:val="00150E98"/>
    <w:rsid w:val="001526F7"/>
    <w:rsid w:val="00155137"/>
    <w:rsid w:val="0015648B"/>
    <w:rsid w:val="0016022B"/>
    <w:rsid w:val="0016084A"/>
    <w:rsid w:val="00164257"/>
    <w:rsid w:val="00166256"/>
    <w:rsid w:val="00177409"/>
    <w:rsid w:val="00192036"/>
    <w:rsid w:val="00192227"/>
    <w:rsid w:val="001A133E"/>
    <w:rsid w:val="001A72AB"/>
    <w:rsid w:val="001B1871"/>
    <w:rsid w:val="001B267E"/>
    <w:rsid w:val="001B37D4"/>
    <w:rsid w:val="001B47CD"/>
    <w:rsid w:val="001C1FEA"/>
    <w:rsid w:val="001C2BFC"/>
    <w:rsid w:val="001C302A"/>
    <w:rsid w:val="001C3166"/>
    <w:rsid w:val="001C69BD"/>
    <w:rsid w:val="001D140B"/>
    <w:rsid w:val="001D1468"/>
    <w:rsid w:val="001D30A9"/>
    <w:rsid w:val="001D41AE"/>
    <w:rsid w:val="001D589F"/>
    <w:rsid w:val="001D5BB9"/>
    <w:rsid w:val="001E0977"/>
    <w:rsid w:val="001E0A26"/>
    <w:rsid w:val="001F0994"/>
    <w:rsid w:val="001F343F"/>
    <w:rsid w:val="001F65D4"/>
    <w:rsid w:val="002012A2"/>
    <w:rsid w:val="00202367"/>
    <w:rsid w:val="0020269A"/>
    <w:rsid w:val="00202CF6"/>
    <w:rsid w:val="00205F18"/>
    <w:rsid w:val="0020768F"/>
    <w:rsid w:val="00210C97"/>
    <w:rsid w:val="00213D88"/>
    <w:rsid w:val="00214618"/>
    <w:rsid w:val="00214844"/>
    <w:rsid w:val="00222339"/>
    <w:rsid w:val="00225D22"/>
    <w:rsid w:val="002325DC"/>
    <w:rsid w:val="00235328"/>
    <w:rsid w:val="00235647"/>
    <w:rsid w:val="00235CEA"/>
    <w:rsid w:val="002365E9"/>
    <w:rsid w:val="00236D64"/>
    <w:rsid w:val="002462AD"/>
    <w:rsid w:val="00252B05"/>
    <w:rsid w:val="00256E91"/>
    <w:rsid w:val="00260C19"/>
    <w:rsid w:val="00260C2F"/>
    <w:rsid w:val="00260E40"/>
    <w:rsid w:val="00263858"/>
    <w:rsid w:val="00264516"/>
    <w:rsid w:val="002730B5"/>
    <w:rsid w:val="00274886"/>
    <w:rsid w:val="00274CA4"/>
    <w:rsid w:val="00274FD0"/>
    <w:rsid w:val="00280EC9"/>
    <w:rsid w:val="002826B1"/>
    <w:rsid w:val="002841EB"/>
    <w:rsid w:val="002860CD"/>
    <w:rsid w:val="00287C56"/>
    <w:rsid w:val="00290AEF"/>
    <w:rsid w:val="002A46E0"/>
    <w:rsid w:val="002A5AB6"/>
    <w:rsid w:val="002B1FBC"/>
    <w:rsid w:val="002B2400"/>
    <w:rsid w:val="002B3E31"/>
    <w:rsid w:val="002B5E7F"/>
    <w:rsid w:val="002B66BC"/>
    <w:rsid w:val="002C2E69"/>
    <w:rsid w:val="002C330E"/>
    <w:rsid w:val="002C3612"/>
    <w:rsid w:val="002C6E15"/>
    <w:rsid w:val="002D07E7"/>
    <w:rsid w:val="002D4B4B"/>
    <w:rsid w:val="002D577D"/>
    <w:rsid w:val="002E0F8A"/>
    <w:rsid w:val="002E5AE2"/>
    <w:rsid w:val="002E5C0C"/>
    <w:rsid w:val="002E7D6B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27FC4"/>
    <w:rsid w:val="00336D42"/>
    <w:rsid w:val="0033728D"/>
    <w:rsid w:val="0035549A"/>
    <w:rsid w:val="0036387A"/>
    <w:rsid w:val="00366631"/>
    <w:rsid w:val="0036777C"/>
    <w:rsid w:val="0037293A"/>
    <w:rsid w:val="003768FF"/>
    <w:rsid w:val="0038228A"/>
    <w:rsid w:val="00383EB8"/>
    <w:rsid w:val="00384598"/>
    <w:rsid w:val="0038495F"/>
    <w:rsid w:val="00391DE2"/>
    <w:rsid w:val="00394DEB"/>
    <w:rsid w:val="0039614E"/>
    <w:rsid w:val="00396423"/>
    <w:rsid w:val="003A69AF"/>
    <w:rsid w:val="003A6CAB"/>
    <w:rsid w:val="003B7389"/>
    <w:rsid w:val="003C40C1"/>
    <w:rsid w:val="003C5ED2"/>
    <w:rsid w:val="003D2022"/>
    <w:rsid w:val="003E2D1B"/>
    <w:rsid w:val="003E4197"/>
    <w:rsid w:val="003F029E"/>
    <w:rsid w:val="003F0AE1"/>
    <w:rsid w:val="003F4EB1"/>
    <w:rsid w:val="00400267"/>
    <w:rsid w:val="00401EB5"/>
    <w:rsid w:val="004040BC"/>
    <w:rsid w:val="00405623"/>
    <w:rsid w:val="00411394"/>
    <w:rsid w:val="00412ED3"/>
    <w:rsid w:val="00416BEF"/>
    <w:rsid w:val="0042109D"/>
    <w:rsid w:val="0042311B"/>
    <w:rsid w:val="0042346F"/>
    <w:rsid w:val="0042536E"/>
    <w:rsid w:val="00425571"/>
    <w:rsid w:val="00425AC4"/>
    <w:rsid w:val="00432C17"/>
    <w:rsid w:val="004435AB"/>
    <w:rsid w:val="0044498B"/>
    <w:rsid w:val="00444FB7"/>
    <w:rsid w:val="00446E3A"/>
    <w:rsid w:val="00450E88"/>
    <w:rsid w:val="0045181B"/>
    <w:rsid w:val="00455D49"/>
    <w:rsid w:val="004624A8"/>
    <w:rsid w:val="0046539B"/>
    <w:rsid w:val="0046659B"/>
    <w:rsid w:val="0047140F"/>
    <w:rsid w:val="0047283B"/>
    <w:rsid w:val="004742EE"/>
    <w:rsid w:val="00476AA4"/>
    <w:rsid w:val="00483119"/>
    <w:rsid w:val="004847D7"/>
    <w:rsid w:val="00491176"/>
    <w:rsid w:val="004A17B2"/>
    <w:rsid w:val="004A6312"/>
    <w:rsid w:val="004A6B9D"/>
    <w:rsid w:val="004A79A5"/>
    <w:rsid w:val="004B100F"/>
    <w:rsid w:val="004B3534"/>
    <w:rsid w:val="004C0DD1"/>
    <w:rsid w:val="004D022A"/>
    <w:rsid w:val="004D1791"/>
    <w:rsid w:val="004D194B"/>
    <w:rsid w:val="004D3CDB"/>
    <w:rsid w:val="004D7EA1"/>
    <w:rsid w:val="004E34F0"/>
    <w:rsid w:val="004E52FF"/>
    <w:rsid w:val="004E5CE9"/>
    <w:rsid w:val="004E6940"/>
    <w:rsid w:val="004E7ABD"/>
    <w:rsid w:val="004F0840"/>
    <w:rsid w:val="004F7ECC"/>
    <w:rsid w:val="00500642"/>
    <w:rsid w:val="00500AE9"/>
    <w:rsid w:val="00511865"/>
    <w:rsid w:val="00515394"/>
    <w:rsid w:val="00520081"/>
    <w:rsid w:val="00524511"/>
    <w:rsid w:val="00530DD1"/>
    <w:rsid w:val="0053344C"/>
    <w:rsid w:val="00533DCE"/>
    <w:rsid w:val="00540389"/>
    <w:rsid w:val="00541D50"/>
    <w:rsid w:val="005421CC"/>
    <w:rsid w:val="00542FE8"/>
    <w:rsid w:val="005522AF"/>
    <w:rsid w:val="00555BBC"/>
    <w:rsid w:val="00561B52"/>
    <w:rsid w:val="00561E18"/>
    <w:rsid w:val="0056262D"/>
    <w:rsid w:val="00563318"/>
    <w:rsid w:val="0056413B"/>
    <w:rsid w:val="00573801"/>
    <w:rsid w:val="00574F4B"/>
    <w:rsid w:val="00577C50"/>
    <w:rsid w:val="0059090F"/>
    <w:rsid w:val="005B53F9"/>
    <w:rsid w:val="005C223F"/>
    <w:rsid w:val="005F0FAA"/>
    <w:rsid w:val="0061199B"/>
    <w:rsid w:val="0062143F"/>
    <w:rsid w:val="00625014"/>
    <w:rsid w:val="00625FB0"/>
    <w:rsid w:val="00630D86"/>
    <w:rsid w:val="006333F5"/>
    <w:rsid w:val="00640C22"/>
    <w:rsid w:val="0064450E"/>
    <w:rsid w:val="006512FE"/>
    <w:rsid w:val="006518BB"/>
    <w:rsid w:val="0065425E"/>
    <w:rsid w:val="00667F38"/>
    <w:rsid w:val="006712AD"/>
    <w:rsid w:val="00680EB9"/>
    <w:rsid w:val="00681465"/>
    <w:rsid w:val="00681497"/>
    <w:rsid w:val="006822F5"/>
    <w:rsid w:val="00685D25"/>
    <w:rsid w:val="006875F4"/>
    <w:rsid w:val="0069092B"/>
    <w:rsid w:val="0069352C"/>
    <w:rsid w:val="006A183B"/>
    <w:rsid w:val="006A1E36"/>
    <w:rsid w:val="006A42A1"/>
    <w:rsid w:val="006A62CE"/>
    <w:rsid w:val="006A7993"/>
    <w:rsid w:val="006B0E16"/>
    <w:rsid w:val="006B19B8"/>
    <w:rsid w:val="006B40BF"/>
    <w:rsid w:val="006B5FAB"/>
    <w:rsid w:val="006C2D32"/>
    <w:rsid w:val="006C3036"/>
    <w:rsid w:val="006C61DE"/>
    <w:rsid w:val="006D67CF"/>
    <w:rsid w:val="006E45E5"/>
    <w:rsid w:val="006F0489"/>
    <w:rsid w:val="006F0C97"/>
    <w:rsid w:val="006F29A3"/>
    <w:rsid w:val="006F439B"/>
    <w:rsid w:val="006F567E"/>
    <w:rsid w:val="00700E4F"/>
    <w:rsid w:val="00704CD8"/>
    <w:rsid w:val="007103D7"/>
    <w:rsid w:val="00711D01"/>
    <w:rsid w:val="007148D7"/>
    <w:rsid w:val="007149E2"/>
    <w:rsid w:val="00715AAE"/>
    <w:rsid w:val="0071665D"/>
    <w:rsid w:val="00716DEA"/>
    <w:rsid w:val="0072278B"/>
    <w:rsid w:val="00722894"/>
    <w:rsid w:val="0073180F"/>
    <w:rsid w:val="00744B1F"/>
    <w:rsid w:val="00754A49"/>
    <w:rsid w:val="007667FC"/>
    <w:rsid w:val="007679E2"/>
    <w:rsid w:val="007717F9"/>
    <w:rsid w:val="00775DF0"/>
    <w:rsid w:val="00790B88"/>
    <w:rsid w:val="00793762"/>
    <w:rsid w:val="007959B3"/>
    <w:rsid w:val="00796107"/>
    <w:rsid w:val="007A50E2"/>
    <w:rsid w:val="007A7017"/>
    <w:rsid w:val="007B067C"/>
    <w:rsid w:val="007B2F31"/>
    <w:rsid w:val="007B7319"/>
    <w:rsid w:val="007B79A4"/>
    <w:rsid w:val="007C0B80"/>
    <w:rsid w:val="007C5329"/>
    <w:rsid w:val="007C72A3"/>
    <w:rsid w:val="007C7AB5"/>
    <w:rsid w:val="007D2C95"/>
    <w:rsid w:val="007D7AF3"/>
    <w:rsid w:val="007E6404"/>
    <w:rsid w:val="007E7470"/>
    <w:rsid w:val="007E7BF8"/>
    <w:rsid w:val="007F339E"/>
    <w:rsid w:val="007F3CC0"/>
    <w:rsid w:val="007F5DBE"/>
    <w:rsid w:val="00805198"/>
    <w:rsid w:val="0081158C"/>
    <w:rsid w:val="00811882"/>
    <w:rsid w:val="00813522"/>
    <w:rsid w:val="00814917"/>
    <w:rsid w:val="00814BCA"/>
    <w:rsid w:val="00815F8C"/>
    <w:rsid w:val="0082036D"/>
    <w:rsid w:val="00821845"/>
    <w:rsid w:val="0082392B"/>
    <w:rsid w:val="008272DF"/>
    <w:rsid w:val="0082791E"/>
    <w:rsid w:val="008319E4"/>
    <w:rsid w:val="008345CD"/>
    <w:rsid w:val="00837D83"/>
    <w:rsid w:val="008437E6"/>
    <w:rsid w:val="00854845"/>
    <w:rsid w:val="00855E31"/>
    <w:rsid w:val="00856880"/>
    <w:rsid w:val="00861DCC"/>
    <w:rsid w:val="008623A2"/>
    <w:rsid w:val="00864334"/>
    <w:rsid w:val="00867696"/>
    <w:rsid w:val="008740A9"/>
    <w:rsid w:val="00874CB8"/>
    <w:rsid w:val="00874D03"/>
    <w:rsid w:val="0088078B"/>
    <w:rsid w:val="0088131E"/>
    <w:rsid w:val="008858DF"/>
    <w:rsid w:val="008A1D0E"/>
    <w:rsid w:val="008A5367"/>
    <w:rsid w:val="008B4D0A"/>
    <w:rsid w:val="008B5947"/>
    <w:rsid w:val="008B5B42"/>
    <w:rsid w:val="008C2DBF"/>
    <w:rsid w:val="008C2ECD"/>
    <w:rsid w:val="008D148E"/>
    <w:rsid w:val="008D5B1B"/>
    <w:rsid w:val="008E030D"/>
    <w:rsid w:val="008E06F0"/>
    <w:rsid w:val="008E5457"/>
    <w:rsid w:val="008E7BA4"/>
    <w:rsid w:val="008F232C"/>
    <w:rsid w:val="008F2899"/>
    <w:rsid w:val="009058E9"/>
    <w:rsid w:val="00907061"/>
    <w:rsid w:val="00912FBB"/>
    <w:rsid w:val="00920F36"/>
    <w:rsid w:val="00923A4F"/>
    <w:rsid w:val="00930043"/>
    <w:rsid w:val="0093126A"/>
    <w:rsid w:val="0093159A"/>
    <w:rsid w:val="009427E9"/>
    <w:rsid w:val="00944AB5"/>
    <w:rsid w:val="00946AD1"/>
    <w:rsid w:val="00955EED"/>
    <w:rsid w:val="00970AC8"/>
    <w:rsid w:val="0097128A"/>
    <w:rsid w:val="00971531"/>
    <w:rsid w:val="00973BAC"/>
    <w:rsid w:val="009764AE"/>
    <w:rsid w:val="0098183C"/>
    <w:rsid w:val="009838F5"/>
    <w:rsid w:val="00983A7C"/>
    <w:rsid w:val="00984461"/>
    <w:rsid w:val="009864C0"/>
    <w:rsid w:val="00987B6C"/>
    <w:rsid w:val="00991B40"/>
    <w:rsid w:val="00994782"/>
    <w:rsid w:val="009971FF"/>
    <w:rsid w:val="009A5CD1"/>
    <w:rsid w:val="009A79B4"/>
    <w:rsid w:val="009A7F25"/>
    <w:rsid w:val="009B0994"/>
    <w:rsid w:val="009B1511"/>
    <w:rsid w:val="009B4A39"/>
    <w:rsid w:val="009B5BDE"/>
    <w:rsid w:val="009B6FAB"/>
    <w:rsid w:val="009C06D0"/>
    <w:rsid w:val="009C10B8"/>
    <w:rsid w:val="009C693D"/>
    <w:rsid w:val="009D497F"/>
    <w:rsid w:val="009D792D"/>
    <w:rsid w:val="009E565F"/>
    <w:rsid w:val="009F1F02"/>
    <w:rsid w:val="009F2761"/>
    <w:rsid w:val="009F6111"/>
    <w:rsid w:val="009F7693"/>
    <w:rsid w:val="00A00745"/>
    <w:rsid w:val="00A0654B"/>
    <w:rsid w:val="00A136A4"/>
    <w:rsid w:val="00A1404A"/>
    <w:rsid w:val="00A17585"/>
    <w:rsid w:val="00A264BA"/>
    <w:rsid w:val="00A26A02"/>
    <w:rsid w:val="00A27166"/>
    <w:rsid w:val="00A27E07"/>
    <w:rsid w:val="00A32538"/>
    <w:rsid w:val="00A32DD1"/>
    <w:rsid w:val="00A35E31"/>
    <w:rsid w:val="00A41744"/>
    <w:rsid w:val="00A43DDD"/>
    <w:rsid w:val="00A45C1B"/>
    <w:rsid w:val="00A5001E"/>
    <w:rsid w:val="00A5230D"/>
    <w:rsid w:val="00A560B1"/>
    <w:rsid w:val="00A60CCB"/>
    <w:rsid w:val="00A6339C"/>
    <w:rsid w:val="00A66DB1"/>
    <w:rsid w:val="00A725F1"/>
    <w:rsid w:val="00A74B60"/>
    <w:rsid w:val="00A77898"/>
    <w:rsid w:val="00A803BF"/>
    <w:rsid w:val="00A832A6"/>
    <w:rsid w:val="00A83DF1"/>
    <w:rsid w:val="00A84B3D"/>
    <w:rsid w:val="00A9370A"/>
    <w:rsid w:val="00A974B9"/>
    <w:rsid w:val="00AA2823"/>
    <w:rsid w:val="00AA4857"/>
    <w:rsid w:val="00AA6A25"/>
    <w:rsid w:val="00AB222E"/>
    <w:rsid w:val="00AB2462"/>
    <w:rsid w:val="00AC1DD3"/>
    <w:rsid w:val="00AC46AA"/>
    <w:rsid w:val="00AC5B95"/>
    <w:rsid w:val="00AC63D3"/>
    <w:rsid w:val="00AC7091"/>
    <w:rsid w:val="00AC796C"/>
    <w:rsid w:val="00AD2D12"/>
    <w:rsid w:val="00AD55AC"/>
    <w:rsid w:val="00AD7229"/>
    <w:rsid w:val="00AD7AA6"/>
    <w:rsid w:val="00AE4A52"/>
    <w:rsid w:val="00AE5A3B"/>
    <w:rsid w:val="00B02B62"/>
    <w:rsid w:val="00B04AD3"/>
    <w:rsid w:val="00B05FB6"/>
    <w:rsid w:val="00B102A6"/>
    <w:rsid w:val="00B14743"/>
    <w:rsid w:val="00B14CA5"/>
    <w:rsid w:val="00B230AB"/>
    <w:rsid w:val="00B25D0F"/>
    <w:rsid w:val="00B3638B"/>
    <w:rsid w:val="00B36667"/>
    <w:rsid w:val="00B402AA"/>
    <w:rsid w:val="00B41B74"/>
    <w:rsid w:val="00B41C2B"/>
    <w:rsid w:val="00B42909"/>
    <w:rsid w:val="00B42EED"/>
    <w:rsid w:val="00B4349C"/>
    <w:rsid w:val="00B45135"/>
    <w:rsid w:val="00B4731F"/>
    <w:rsid w:val="00B50432"/>
    <w:rsid w:val="00B54562"/>
    <w:rsid w:val="00B5538C"/>
    <w:rsid w:val="00B64AE1"/>
    <w:rsid w:val="00B70D97"/>
    <w:rsid w:val="00B759D8"/>
    <w:rsid w:val="00B76009"/>
    <w:rsid w:val="00B77D8D"/>
    <w:rsid w:val="00B80DE0"/>
    <w:rsid w:val="00B873F5"/>
    <w:rsid w:val="00BB06E9"/>
    <w:rsid w:val="00BB12AB"/>
    <w:rsid w:val="00BB1B05"/>
    <w:rsid w:val="00BB2633"/>
    <w:rsid w:val="00BB2991"/>
    <w:rsid w:val="00BB5F99"/>
    <w:rsid w:val="00BD0ECD"/>
    <w:rsid w:val="00BD407C"/>
    <w:rsid w:val="00BD48EF"/>
    <w:rsid w:val="00BE2866"/>
    <w:rsid w:val="00BE6CA2"/>
    <w:rsid w:val="00BF003E"/>
    <w:rsid w:val="00BF3F31"/>
    <w:rsid w:val="00BF5D54"/>
    <w:rsid w:val="00BF79B6"/>
    <w:rsid w:val="00C021C3"/>
    <w:rsid w:val="00C04773"/>
    <w:rsid w:val="00C04B51"/>
    <w:rsid w:val="00C073A4"/>
    <w:rsid w:val="00C111AC"/>
    <w:rsid w:val="00C11F40"/>
    <w:rsid w:val="00C1364F"/>
    <w:rsid w:val="00C153F1"/>
    <w:rsid w:val="00C15BBD"/>
    <w:rsid w:val="00C2264D"/>
    <w:rsid w:val="00C27F74"/>
    <w:rsid w:val="00C412F7"/>
    <w:rsid w:val="00C41E48"/>
    <w:rsid w:val="00C4237D"/>
    <w:rsid w:val="00C46BDD"/>
    <w:rsid w:val="00C52332"/>
    <w:rsid w:val="00C52E89"/>
    <w:rsid w:val="00C54EB4"/>
    <w:rsid w:val="00C569B5"/>
    <w:rsid w:val="00C57AF4"/>
    <w:rsid w:val="00C62984"/>
    <w:rsid w:val="00C62D20"/>
    <w:rsid w:val="00C66C54"/>
    <w:rsid w:val="00C738E5"/>
    <w:rsid w:val="00C751C7"/>
    <w:rsid w:val="00C7545C"/>
    <w:rsid w:val="00C829A9"/>
    <w:rsid w:val="00C8309F"/>
    <w:rsid w:val="00C95C94"/>
    <w:rsid w:val="00C96371"/>
    <w:rsid w:val="00C965E3"/>
    <w:rsid w:val="00CA08A4"/>
    <w:rsid w:val="00CA157F"/>
    <w:rsid w:val="00CA15D1"/>
    <w:rsid w:val="00CA6F43"/>
    <w:rsid w:val="00CB326E"/>
    <w:rsid w:val="00CB3E25"/>
    <w:rsid w:val="00CC2C0D"/>
    <w:rsid w:val="00CC537F"/>
    <w:rsid w:val="00CC5791"/>
    <w:rsid w:val="00CE264D"/>
    <w:rsid w:val="00CF5C69"/>
    <w:rsid w:val="00CF681E"/>
    <w:rsid w:val="00CF73C6"/>
    <w:rsid w:val="00D06937"/>
    <w:rsid w:val="00D10495"/>
    <w:rsid w:val="00D12B1A"/>
    <w:rsid w:val="00D14F7F"/>
    <w:rsid w:val="00D21CE0"/>
    <w:rsid w:val="00D27ABB"/>
    <w:rsid w:val="00D336C2"/>
    <w:rsid w:val="00D37E5D"/>
    <w:rsid w:val="00D458F3"/>
    <w:rsid w:val="00D54FC1"/>
    <w:rsid w:val="00D61561"/>
    <w:rsid w:val="00D627F5"/>
    <w:rsid w:val="00D6283C"/>
    <w:rsid w:val="00D6637C"/>
    <w:rsid w:val="00D666DB"/>
    <w:rsid w:val="00D749FF"/>
    <w:rsid w:val="00D76A4E"/>
    <w:rsid w:val="00D81DCB"/>
    <w:rsid w:val="00D8547E"/>
    <w:rsid w:val="00D87708"/>
    <w:rsid w:val="00D92ABA"/>
    <w:rsid w:val="00D932BC"/>
    <w:rsid w:val="00D93F56"/>
    <w:rsid w:val="00DA0F3E"/>
    <w:rsid w:val="00DB6F43"/>
    <w:rsid w:val="00DB7E87"/>
    <w:rsid w:val="00DC2F52"/>
    <w:rsid w:val="00DD1BDD"/>
    <w:rsid w:val="00DD53C1"/>
    <w:rsid w:val="00DE49F0"/>
    <w:rsid w:val="00DF09F4"/>
    <w:rsid w:val="00DF3EA5"/>
    <w:rsid w:val="00E01B77"/>
    <w:rsid w:val="00E01F37"/>
    <w:rsid w:val="00E0207C"/>
    <w:rsid w:val="00E02336"/>
    <w:rsid w:val="00E0253F"/>
    <w:rsid w:val="00E060FB"/>
    <w:rsid w:val="00E11A50"/>
    <w:rsid w:val="00E129FC"/>
    <w:rsid w:val="00E2182A"/>
    <w:rsid w:val="00E27032"/>
    <w:rsid w:val="00E27228"/>
    <w:rsid w:val="00E35818"/>
    <w:rsid w:val="00E37170"/>
    <w:rsid w:val="00E419BE"/>
    <w:rsid w:val="00E448DB"/>
    <w:rsid w:val="00E44A12"/>
    <w:rsid w:val="00E474BD"/>
    <w:rsid w:val="00E510B0"/>
    <w:rsid w:val="00E5527E"/>
    <w:rsid w:val="00E7136B"/>
    <w:rsid w:val="00E74CCA"/>
    <w:rsid w:val="00E84313"/>
    <w:rsid w:val="00E851AA"/>
    <w:rsid w:val="00E91D94"/>
    <w:rsid w:val="00E920F0"/>
    <w:rsid w:val="00E964DF"/>
    <w:rsid w:val="00EA0204"/>
    <w:rsid w:val="00EA3BAA"/>
    <w:rsid w:val="00EA40B0"/>
    <w:rsid w:val="00EA53B9"/>
    <w:rsid w:val="00EA5823"/>
    <w:rsid w:val="00EB0321"/>
    <w:rsid w:val="00EB496E"/>
    <w:rsid w:val="00EC0A3E"/>
    <w:rsid w:val="00EC15BB"/>
    <w:rsid w:val="00EC1987"/>
    <w:rsid w:val="00EC2FBD"/>
    <w:rsid w:val="00EC7030"/>
    <w:rsid w:val="00ED1205"/>
    <w:rsid w:val="00ED5D40"/>
    <w:rsid w:val="00ED75D2"/>
    <w:rsid w:val="00EE3CAE"/>
    <w:rsid w:val="00EF2C80"/>
    <w:rsid w:val="00EF3E7B"/>
    <w:rsid w:val="00EF4BC5"/>
    <w:rsid w:val="00F02894"/>
    <w:rsid w:val="00F0702D"/>
    <w:rsid w:val="00F13EAA"/>
    <w:rsid w:val="00F1747D"/>
    <w:rsid w:val="00F20CA8"/>
    <w:rsid w:val="00F212C9"/>
    <w:rsid w:val="00F21AAD"/>
    <w:rsid w:val="00F21BF0"/>
    <w:rsid w:val="00F22049"/>
    <w:rsid w:val="00F35EC7"/>
    <w:rsid w:val="00F37504"/>
    <w:rsid w:val="00F517BB"/>
    <w:rsid w:val="00F5394E"/>
    <w:rsid w:val="00F55275"/>
    <w:rsid w:val="00F56325"/>
    <w:rsid w:val="00F5672E"/>
    <w:rsid w:val="00F610EF"/>
    <w:rsid w:val="00F61E15"/>
    <w:rsid w:val="00F635D5"/>
    <w:rsid w:val="00F638A0"/>
    <w:rsid w:val="00F63B95"/>
    <w:rsid w:val="00F64490"/>
    <w:rsid w:val="00F7073E"/>
    <w:rsid w:val="00F718BD"/>
    <w:rsid w:val="00F71CB5"/>
    <w:rsid w:val="00F72273"/>
    <w:rsid w:val="00F73227"/>
    <w:rsid w:val="00F76E8C"/>
    <w:rsid w:val="00F8101B"/>
    <w:rsid w:val="00F9070B"/>
    <w:rsid w:val="00FA2DE5"/>
    <w:rsid w:val="00FB218E"/>
    <w:rsid w:val="00FB528E"/>
    <w:rsid w:val="00FB5E8E"/>
    <w:rsid w:val="00FB7A4F"/>
    <w:rsid w:val="00FC01BF"/>
    <w:rsid w:val="00FD45B4"/>
    <w:rsid w:val="00FD46A4"/>
    <w:rsid w:val="00FD776A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6E9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oter" Target="footer1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4564-B295-4FF8-95C3-ECAC2C6C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1390</TotalTime>
  <Pages>27</Pages>
  <Words>933</Words>
  <Characters>5323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437</cp:revision>
  <cp:lastPrinted>2017-09-21T16:49:00Z</cp:lastPrinted>
  <dcterms:created xsi:type="dcterms:W3CDTF">2019-09-24T09:24:00Z</dcterms:created>
  <dcterms:modified xsi:type="dcterms:W3CDTF">2020-05-05T14:56:00Z</dcterms:modified>
</cp:coreProperties>
</file>