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656027A5" w:rsidR="00446E3A" w:rsidRPr="00327FC4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4E6940">
        <w:rPr>
          <w:lang w:val="en-US"/>
        </w:rPr>
        <w:t>5</w:t>
      </w:r>
      <w:r w:rsidR="00327FC4">
        <w:t>.1</w:t>
      </w:r>
    </w:p>
    <w:p w14:paraId="03E7A298" w14:textId="1B5EC0A5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r w:rsidR="00B3638B" w:rsidRPr="00B3638B">
        <w:rPr>
          <w:rFonts w:eastAsia="Calibri"/>
          <w:sz w:val="28"/>
          <w:szCs w:val="28"/>
        </w:rPr>
        <w:t>Створення запитів на вибірку</w:t>
      </w:r>
      <w:r w:rsidRPr="006471C5">
        <w:rPr>
          <w:sz w:val="28"/>
          <w:szCs w:val="28"/>
        </w:rPr>
        <w:t>.</w:t>
      </w:r>
    </w:p>
    <w:p w14:paraId="685566D3" w14:textId="7E1C8B48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1"/>
      <w:r w:rsidR="00B3638B">
        <w:rPr>
          <w:sz w:val="28"/>
          <w:szCs w:val="28"/>
        </w:rPr>
        <w:t xml:space="preserve"> </w:t>
      </w:r>
      <w:bookmarkStart w:id="2" w:name="_Hlk38370509"/>
      <w:r w:rsidR="00B3638B">
        <w:rPr>
          <w:sz w:val="28"/>
          <w:szCs w:val="28"/>
        </w:rPr>
        <w:t xml:space="preserve">створювати запити на вибірку використовуючи </w:t>
      </w:r>
      <w:bookmarkStart w:id="3" w:name="_Hlk38361456"/>
      <w:r w:rsidR="00B3638B">
        <w:rPr>
          <w:sz w:val="28"/>
          <w:szCs w:val="28"/>
          <w:lang w:val="en-US"/>
        </w:rPr>
        <w:t>“Query Design”</w:t>
      </w:r>
      <w:bookmarkEnd w:id="2"/>
      <w:r w:rsidR="00263858">
        <w:rPr>
          <w:sz w:val="28"/>
          <w:szCs w:val="28"/>
        </w:rPr>
        <w:t>.</w:t>
      </w:r>
    </w:p>
    <w:bookmarkEnd w:id="3"/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11F6F9F3" w14:textId="58011C8A" w:rsidR="00B3638B" w:rsidRPr="00B3638B" w:rsidRDefault="00B3638B" w:rsidP="002012A2">
      <w:pPr>
        <w:pStyle w:val="Maintext"/>
        <w:rPr>
          <w:lang w:val="en-US"/>
        </w:rPr>
      </w:pPr>
      <w:r>
        <w:t xml:space="preserve">Для того, щоб створити запит, на вкладці </w:t>
      </w:r>
      <w:r>
        <w:rPr>
          <w:lang w:val="en-US"/>
        </w:rPr>
        <w:t>“Create”</w:t>
      </w:r>
      <w:r>
        <w:t xml:space="preserve"> в блоці </w:t>
      </w:r>
      <w:r>
        <w:rPr>
          <w:lang w:val="en-US"/>
        </w:rPr>
        <w:t xml:space="preserve">“Queries” </w:t>
      </w:r>
      <w:r>
        <w:t>можна використовувати кноструктор запитів або створювати їх вручну.</w:t>
      </w:r>
    </w:p>
    <w:p w14:paraId="12FB9EC3" w14:textId="3DB0C5CE" w:rsidR="00561E18" w:rsidRDefault="00561E18" w:rsidP="002012A2">
      <w:pPr>
        <w:pStyle w:val="Maintext"/>
      </w:pPr>
      <w:r>
        <w:t>Конструктор запитів:</w:t>
      </w:r>
    </w:p>
    <w:p w14:paraId="41A14A59" w14:textId="3DD3D11B" w:rsidR="00B3638B" w:rsidRDefault="00B3638B" w:rsidP="002012A2">
      <w:pPr>
        <w:pStyle w:val="Maintext"/>
      </w:pPr>
      <w:r>
        <w:rPr>
          <w:noProof/>
        </w:rPr>
        <w:drawing>
          <wp:inline distT="0" distB="0" distL="0" distR="0" wp14:anchorId="4BBB9C36" wp14:editId="73EF0DD0">
            <wp:extent cx="2819400" cy="2590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DCEB" w14:textId="5BF544DB" w:rsidR="00B3638B" w:rsidRPr="00B3638B" w:rsidRDefault="00B3638B" w:rsidP="002012A2">
      <w:pPr>
        <w:pStyle w:val="Maintext"/>
      </w:pPr>
      <w:r>
        <w:t>Створення вручну:</w:t>
      </w:r>
    </w:p>
    <w:p w14:paraId="548F0556" w14:textId="55888655" w:rsidR="002012A2" w:rsidRDefault="00561E18" w:rsidP="002012A2">
      <w:pPr>
        <w:pStyle w:val="Main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D15F7F" wp14:editId="017C41E5">
            <wp:simplePos x="1143000" y="2653145"/>
            <wp:positionH relativeFrom="column">
              <wp:align>left</wp:align>
            </wp:positionH>
            <wp:positionV relativeFrom="paragraph">
              <wp:align>top</wp:align>
            </wp:positionV>
            <wp:extent cx="3329940" cy="2317750"/>
            <wp:effectExtent l="0" t="0" r="381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0" cy="23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14:paraId="71964816" w14:textId="12DD31F1" w:rsidR="00561E18" w:rsidRDefault="00561E18">
      <w:pPr>
        <w:rPr>
          <w:sz w:val="28"/>
          <w:szCs w:val="20"/>
          <w:lang w:val="en-US"/>
        </w:rPr>
      </w:pPr>
      <w:r>
        <w:rPr>
          <w:lang w:val="en-US"/>
        </w:rPr>
        <w:br w:type="page"/>
      </w:r>
    </w:p>
    <w:p w14:paraId="4AD19D34" w14:textId="3297C731" w:rsidR="00561E18" w:rsidRDefault="00AC5B95" w:rsidP="00AC5B95">
      <w:pPr>
        <w:pStyle w:val="Maintext"/>
      </w:pPr>
      <w:r>
        <w:lastRenderedPageBreak/>
        <w:t xml:space="preserve">Щоб створити новий запит, натискаємо </w:t>
      </w:r>
      <w:r w:rsidRPr="00AC5B95">
        <w:t>“Query Design”</w:t>
      </w:r>
      <w:r>
        <w:t>, після чого бачимо вікно з вибором таблиць.</w:t>
      </w:r>
    </w:p>
    <w:p w14:paraId="4313293C" w14:textId="03C1615F" w:rsidR="00561E18" w:rsidRDefault="00561E18" w:rsidP="002012A2">
      <w:pPr>
        <w:pStyle w:val="Maintext"/>
      </w:pPr>
      <w:r>
        <w:rPr>
          <w:noProof/>
        </w:rPr>
        <w:drawing>
          <wp:inline distT="0" distB="0" distL="0" distR="0" wp14:anchorId="4BD9F983" wp14:editId="74A5533D">
            <wp:extent cx="2999509" cy="278525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200" cy="27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B95">
        <w:t xml:space="preserve"> </w:t>
      </w:r>
    </w:p>
    <w:p w14:paraId="0801ED71" w14:textId="77777777" w:rsidR="00AC5B95" w:rsidRDefault="00AC5B95" w:rsidP="00AC5B95">
      <w:pPr>
        <w:pStyle w:val="Maintext"/>
      </w:pPr>
    </w:p>
    <w:p w14:paraId="4AC1557B" w14:textId="5FA505BA" w:rsidR="00561E18" w:rsidRDefault="00AC5B95" w:rsidP="006B0E16">
      <w:pPr>
        <w:pStyle w:val="Maintext"/>
      </w:pPr>
      <w:r>
        <w:t>Обираємо потрібні таблиці</w:t>
      </w:r>
      <w:r>
        <w:t xml:space="preserve"> та натискаємо «</w:t>
      </w:r>
      <w:r>
        <w:rPr>
          <w:lang w:val="en-US"/>
        </w:rPr>
        <w:t>ADD</w:t>
      </w:r>
      <w:r>
        <w:t>»</w:t>
      </w:r>
      <w:r>
        <w:rPr>
          <w:lang w:val="en-US"/>
        </w:rPr>
        <w:t>.</w:t>
      </w:r>
      <w:r w:rsidR="006B0E16">
        <w:rPr>
          <w:lang w:val="en-US"/>
        </w:rPr>
        <w:t xml:space="preserve"> </w:t>
      </w:r>
      <w:r w:rsidR="006B0E16">
        <w:t>Після цього о</w:t>
      </w:r>
      <w:r w:rsidR="00561E18">
        <w:t>бираємо поля, які хочемо відображати в запиті:</w:t>
      </w:r>
    </w:p>
    <w:p w14:paraId="5D6CBF68" w14:textId="00F19FF0" w:rsidR="00561E18" w:rsidRPr="00561E18" w:rsidRDefault="00561E18" w:rsidP="002012A2">
      <w:pPr>
        <w:pStyle w:val="Maintext"/>
      </w:pPr>
      <w:r>
        <w:rPr>
          <w:noProof/>
        </w:rPr>
        <w:drawing>
          <wp:inline distT="0" distB="0" distL="0" distR="0" wp14:anchorId="50917648" wp14:editId="68323744">
            <wp:extent cx="5941695" cy="1784350"/>
            <wp:effectExtent l="0" t="0" r="1905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A88" w14:textId="3BDF0D63" w:rsidR="00561E18" w:rsidRDefault="00561E18" w:rsidP="002012A2">
      <w:pPr>
        <w:pStyle w:val="Maintext"/>
        <w:rPr>
          <w:lang w:val="en-US"/>
        </w:rPr>
      </w:pPr>
    </w:p>
    <w:p w14:paraId="771165E1" w14:textId="68B155D1" w:rsidR="006B0E16" w:rsidRDefault="006B0E16" w:rsidP="002012A2">
      <w:pPr>
        <w:pStyle w:val="Maintext"/>
        <w:rPr>
          <w:lang w:val="en-US"/>
        </w:rPr>
      </w:pPr>
      <w:r>
        <w:t xml:space="preserve">Щоб виконати запит, натискаємо </w:t>
      </w:r>
      <w:r>
        <w:rPr>
          <w:lang w:val="en-US"/>
        </w:rPr>
        <w:t>“Run”:</w:t>
      </w:r>
    </w:p>
    <w:p w14:paraId="7636227E" w14:textId="08119943" w:rsidR="006B0E16" w:rsidRPr="006B0E16" w:rsidRDefault="006B0E16" w:rsidP="002012A2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6315CEF" wp14:editId="4EC6FC23">
            <wp:extent cx="2571429" cy="1876190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C79" w14:textId="441C273A" w:rsidR="00944AB5" w:rsidRDefault="00944AB5" w:rsidP="002012A2">
      <w:pPr>
        <w:pStyle w:val="Maintext"/>
      </w:pPr>
      <w:r>
        <w:lastRenderedPageBreak/>
        <w:t>Тепер бачимо які користувачі мають які ролі та привілегії:</w:t>
      </w:r>
    </w:p>
    <w:p w14:paraId="0719C3DA" w14:textId="26FB68C2" w:rsidR="00944AB5" w:rsidRDefault="00944AB5" w:rsidP="002012A2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4642CF6" wp14:editId="006111FB">
            <wp:extent cx="5941695" cy="4580890"/>
            <wp:effectExtent l="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499" w14:textId="1C8B0638" w:rsidR="002012A2" w:rsidRDefault="002012A2" w:rsidP="002012A2">
      <w:pPr>
        <w:pStyle w:val="Maintext"/>
      </w:pPr>
    </w:p>
    <w:p w14:paraId="1C7A649E" w14:textId="7F6F75C8" w:rsidR="006B0E16" w:rsidRDefault="00CA6F43" w:rsidP="00CA6F43">
      <w:pPr>
        <w:pStyle w:val="Maintext"/>
        <w:numPr>
          <w:ilvl w:val="0"/>
          <w:numId w:val="27"/>
        </w:numPr>
      </w:pPr>
      <w:r w:rsidRPr="00CA6F43">
        <w:t>Вибір всіх адміністраторів чоловіків</w:t>
      </w:r>
      <w:r>
        <w:t>:</w:t>
      </w:r>
    </w:p>
    <w:p w14:paraId="27904BFD" w14:textId="7A549C1B" w:rsidR="00CA6F43" w:rsidRDefault="00CA6F43" w:rsidP="002012A2">
      <w:pPr>
        <w:pStyle w:val="Maintext"/>
      </w:pPr>
      <w:r>
        <w:rPr>
          <w:noProof/>
        </w:rPr>
        <w:drawing>
          <wp:inline distT="0" distB="0" distL="0" distR="0" wp14:anchorId="524E80FD" wp14:editId="57B5F3BE">
            <wp:extent cx="5941695" cy="685800"/>
            <wp:effectExtent l="0" t="0" r="190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114" w14:textId="7146D8E6" w:rsidR="00CA6F43" w:rsidRDefault="00CA6F43" w:rsidP="002012A2">
      <w:pPr>
        <w:pStyle w:val="Maintext"/>
      </w:pPr>
      <w:r>
        <w:t>Результат вибірки:</w:t>
      </w:r>
    </w:p>
    <w:p w14:paraId="0EB83EE1" w14:textId="2A3A3D4E" w:rsidR="00CA6F43" w:rsidRDefault="00CA6F43" w:rsidP="002012A2">
      <w:pPr>
        <w:pStyle w:val="Maintext"/>
      </w:pPr>
      <w:r>
        <w:rPr>
          <w:noProof/>
        </w:rPr>
        <w:drawing>
          <wp:inline distT="0" distB="0" distL="0" distR="0" wp14:anchorId="75962BFC" wp14:editId="1D224ED2">
            <wp:extent cx="5180952" cy="1085714"/>
            <wp:effectExtent l="0" t="0" r="1270" b="63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B593" w14:textId="40C875D4" w:rsidR="00CA6F43" w:rsidRDefault="00CA6F43" w:rsidP="002012A2">
      <w:pPr>
        <w:pStyle w:val="Maintext"/>
      </w:pPr>
    </w:p>
    <w:p w14:paraId="655D2FAA" w14:textId="0B5372ED" w:rsidR="00CA6F43" w:rsidRDefault="00CA6F43" w:rsidP="00CA6F43">
      <w:pPr>
        <w:pStyle w:val="Maintext"/>
        <w:numPr>
          <w:ilvl w:val="0"/>
          <w:numId w:val="27"/>
        </w:numPr>
      </w:pPr>
      <w:r w:rsidRPr="00CA6F43">
        <w:t>Вибір всіх адміністраторів жінок</w:t>
      </w:r>
      <w:r>
        <w:t>:</w:t>
      </w:r>
    </w:p>
    <w:p w14:paraId="1B6C9909" w14:textId="1DF47EE5" w:rsidR="00CA6F43" w:rsidRDefault="00CA6F43" w:rsidP="00CA6F43">
      <w:pPr>
        <w:pStyle w:val="Maintext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0B47BDE" wp14:editId="3B4E7B98">
            <wp:extent cx="4853940" cy="2925229"/>
            <wp:effectExtent l="0" t="0" r="3810" b="889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310" cy="29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0A9" w14:textId="2D9EBEB2" w:rsidR="00CA6F43" w:rsidRDefault="00CA6F43" w:rsidP="00CA6F43">
      <w:pPr>
        <w:pStyle w:val="Maintext"/>
        <w:ind w:left="360"/>
        <w:jc w:val="center"/>
      </w:pPr>
    </w:p>
    <w:p w14:paraId="219F94B4" w14:textId="28B04B3C" w:rsidR="00CA6F43" w:rsidRDefault="00CA6F43" w:rsidP="00CA6F43">
      <w:pPr>
        <w:pStyle w:val="Maintext"/>
      </w:pPr>
      <w:r>
        <w:t>Результат вибірки:</w:t>
      </w:r>
    </w:p>
    <w:p w14:paraId="0E43148B" w14:textId="2E031867" w:rsidR="00CA6F43" w:rsidRDefault="00CA6F43" w:rsidP="00CA6F43">
      <w:pPr>
        <w:pStyle w:val="Maintext"/>
      </w:pPr>
      <w:r>
        <w:rPr>
          <w:noProof/>
        </w:rPr>
        <w:drawing>
          <wp:inline distT="0" distB="0" distL="0" distR="0" wp14:anchorId="47CBF891" wp14:editId="770BA1A6">
            <wp:extent cx="5095238" cy="971429"/>
            <wp:effectExtent l="0" t="0" r="0" b="63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4EB" w14:textId="772C3F1A" w:rsidR="00CA6F43" w:rsidRDefault="00CA6F43" w:rsidP="00CA6F43">
      <w:pPr>
        <w:pStyle w:val="Maintext"/>
      </w:pPr>
    </w:p>
    <w:p w14:paraId="777DD070" w14:textId="6599C4E8" w:rsidR="00CA6F43" w:rsidRDefault="00CA6F43" w:rsidP="00CA6F43">
      <w:pPr>
        <w:pStyle w:val="Maintext"/>
        <w:numPr>
          <w:ilvl w:val="0"/>
          <w:numId w:val="27"/>
        </w:numPr>
      </w:pPr>
      <w:r w:rsidRPr="00CA6F43">
        <w:t>Вибір всіх адміністраторів, в яких довжина пароля менше, ніж 8 символів. Відобразити стать як (чоловік / жінка)</w:t>
      </w:r>
      <w:r>
        <w:t>:</w:t>
      </w:r>
    </w:p>
    <w:p w14:paraId="5723E12E" w14:textId="7B50C5EA" w:rsidR="00CA6F43" w:rsidRDefault="00CA6F43" w:rsidP="00CA6F43">
      <w:pPr>
        <w:pStyle w:val="Maintext"/>
      </w:pPr>
      <w:r>
        <w:rPr>
          <w:noProof/>
        </w:rPr>
        <w:drawing>
          <wp:inline distT="0" distB="0" distL="0" distR="0" wp14:anchorId="0CD25C8C" wp14:editId="61FE6F87">
            <wp:extent cx="5941695" cy="2774950"/>
            <wp:effectExtent l="0" t="0" r="1905" b="63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8EE" w14:textId="436E0A01" w:rsidR="001526F7" w:rsidRDefault="001526F7" w:rsidP="00CA6F43">
      <w:pPr>
        <w:pStyle w:val="Maintext"/>
      </w:pPr>
      <w:r>
        <w:t>Для відображення статі, в побудівнику виразів, прописуємо так</w:t>
      </w:r>
      <w:r w:rsidR="00AE5A3B">
        <w:t>у</w:t>
      </w:r>
      <w:r>
        <w:t xml:space="preserve"> </w:t>
      </w:r>
      <w:r w:rsidR="00AE5A3B">
        <w:t>формулу</w:t>
      </w:r>
      <w:r>
        <w:t>:</w:t>
      </w:r>
    </w:p>
    <w:p w14:paraId="30A8986E" w14:textId="77777777" w:rsidR="001526F7" w:rsidRDefault="001526F7" w:rsidP="00CA6F43">
      <w:pPr>
        <w:pStyle w:val="Maintext"/>
        <w:rPr>
          <w:noProof/>
        </w:rPr>
      </w:pPr>
    </w:p>
    <w:p w14:paraId="1687D7DA" w14:textId="4F632BBF" w:rsidR="001526F7" w:rsidRDefault="001526F7" w:rsidP="00CA6F43">
      <w:pPr>
        <w:pStyle w:val="Maintext"/>
      </w:pPr>
      <w:r>
        <w:rPr>
          <w:noProof/>
        </w:rPr>
        <w:drawing>
          <wp:inline distT="0" distB="0" distL="0" distR="0" wp14:anchorId="0A3093DA" wp14:editId="5D3EC5AA">
            <wp:extent cx="5285105" cy="214122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330"/>
                    <a:stretch/>
                  </pic:blipFill>
                  <pic:spPr bwMode="auto">
                    <a:xfrm>
                      <a:off x="0" y="0"/>
                      <a:ext cx="5285714" cy="214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1E965" w14:textId="77777777" w:rsidR="00B05FB6" w:rsidRDefault="00B05FB6" w:rsidP="00CA6F43">
      <w:pPr>
        <w:pStyle w:val="Maintext"/>
      </w:pPr>
    </w:p>
    <w:p w14:paraId="3CB35242" w14:textId="6D11B24B" w:rsidR="001526F7" w:rsidRDefault="00B05FB6" w:rsidP="00CA6F43">
      <w:pPr>
        <w:pStyle w:val="Maintext"/>
      </w:pPr>
      <w:r>
        <w:t>Результат вибірки:</w:t>
      </w:r>
    </w:p>
    <w:p w14:paraId="7635B08B" w14:textId="4BFF6089" w:rsidR="001526F7" w:rsidRDefault="001526F7" w:rsidP="00CA6F43">
      <w:pPr>
        <w:pStyle w:val="Maintext"/>
      </w:pPr>
      <w:r>
        <w:rPr>
          <w:noProof/>
        </w:rPr>
        <w:drawing>
          <wp:inline distT="0" distB="0" distL="0" distR="0" wp14:anchorId="1F273EC3" wp14:editId="3CEEAA9D">
            <wp:extent cx="5941695" cy="932180"/>
            <wp:effectExtent l="0" t="0" r="1905" b="127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20B0" w14:textId="593AE1BF" w:rsidR="00CA6F43" w:rsidRDefault="00CA6F43" w:rsidP="00CA6F43">
      <w:pPr>
        <w:pStyle w:val="Maintext"/>
      </w:pPr>
    </w:p>
    <w:p w14:paraId="42F342BD" w14:textId="64E166CE" w:rsidR="004E52FF" w:rsidRDefault="004E52FF" w:rsidP="004E52FF">
      <w:pPr>
        <w:pStyle w:val="Maintext"/>
        <w:numPr>
          <w:ilvl w:val="0"/>
          <w:numId w:val="27"/>
        </w:numPr>
        <w:rPr>
          <w:lang w:val="en-US"/>
        </w:rPr>
      </w:pPr>
      <w:r w:rsidRPr="004E52FF">
        <w:rPr>
          <w:lang w:val="en-US"/>
        </w:rPr>
        <w:t>Вибір всіх студентів, в яких стоїть пароль 1234</w:t>
      </w:r>
      <w:r>
        <w:rPr>
          <w:lang w:val="en-US"/>
        </w:rPr>
        <w:t>:</w:t>
      </w:r>
    </w:p>
    <w:p w14:paraId="3631D0A4" w14:textId="0DB23938" w:rsidR="004E52FF" w:rsidRPr="004E52FF" w:rsidRDefault="004E52FF" w:rsidP="004E52FF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949C089" wp14:editId="758DDF9F">
            <wp:extent cx="5941695" cy="758825"/>
            <wp:effectExtent l="0" t="0" r="1905" b="31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5FD2" w14:textId="218A8C55" w:rsidR="004E52FF" w:rsidRPr="004E52FF" w:rsidRDefault="004E52FF" w:rsidP="00CA6F43">
      <w:pPr>
        <w:pStyle w:val="Maintext"/>
      </w:pPr>
      <w:r>
        <w:t>Результат вибірки:</w:t>
      </w:r>
    </w:p>
    <w:p w14:paraId="5FD5AACB" w14:textId="02A8CC6F" w:rsidR="00CA6F43" w:rsidRDefault="004E52FF" w:rsidP="00CA6F43">
      <w:pPr>
        <w:pStyle w:val="Maintext"/>
      </w:pPr>
      <w:r>
        <w:rPr>
          <w:noProof/>
        </w:rPr>
        <w:drawing>
          <wp:inline distT="0" distB="0" distL="0" distR="0" wp14:anchorId="0E8F00F8" wp14:editId="75EC3B38">
            <wp:extent cx="5941695" cy="738505"/>
            <wp:effectExtent l="0" t="0" r="1905" b="444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BB8" w14:textId="1D2EC00D" w:rsidR="00CA6F43" w:rsidRDefault="004E52FF" w:rsidP="004E52FF">
      <w:pPr>
        <w:pStyle w:val="Maintext"/>
        <w:numPr>
          <w:ilvl w:val="0"/>
          <w:numId w:val="27"/>
        </w:numPr>
        <w:rPr>
          <w:lang w:val="en-US"/>
        </w:rPr>
      </w:pPr>
      <w:r w:rsidRPr="004E52FF">
        <w:rPr>
          <w:lang w:val="en-US"/>
        </w:rPr>
        <w:t>Вибір 3 найстарших аккаунта студентів</w:t>
      </w:r>
      <w:r>
        <w:rPr>
          <w:lang w:val="en-US"/>
        </w:rPr>
        <w:t>:</w:t>
      </w:r>
    </w:p>
    <w:p w14:paraId="607CACAA" w14:textId="79539545" w:rsidR="004E52FF" w:rsidRDefault="004E52FF" w:rsidP="004E52FF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F66F53B" wp14:editId="5BA58E5E">
            <wp:extent cx="5941695" cy="800735"/>
            <wp:effectExtent l="0" t="0" r="190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7234" w14:textId="73E186DB" w:rsidR="004E52FF" w:rsidRDefault="004E52FF" w:rsidP="004E52FF">
      <w:pPr>
        <w:pStyle w:val="Maintext"/>
      </w:pPr>
      <w:r>
        <w:t xml:space="preserve">Сортуємо по даті створення аккаунта, а також на вкладці </w:t>
      </w:r>
      <w:r>
        <w:rPr>
          <w:lang w:val="en-US"/>
        </w:rPr>
        <w:t>“Design”</w:t>
      </w:r>
      <w:r>
        <w:t xml:space="preserve"> задаємо кількість елементів для вибору:</w:t>
      </w:r>
    </w:p>
    <w:p w14:paraId="2DFF71FA" w14:textId="49A06DF1" w:rsidR="004E52FF" w:rsidRDefault="004E52FF" w:rsidP="004E52FF">
      <w:pPr>
        <w:pStyle w:val="Maintext"/>
      </w:pPr>
      <w:r>
        <w:rPr>
          <w:noProof/>
        </w:rPr>
        <w:lastRenderedPageBreak/>
        <w:drawing>
          <wp:inline distT="0" distB="0" distL="0" distR="0" wp14:anchorId="2FE9DAEC" wp14:editId="398055CB">
            <wp:extent cx="5580952" cy="1733333"/>
            <wp:effectExtent l="0" t="0" r="127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A49" w14:textId="500ECC4F" w:rsidR="004E52FF" w:rsidRDefault="004E52FF" w:rsidP="004E52FF">
      <w:pPr>
        <w:pStyle w:val="Maintext"/>
      </w:pPr>
      <w:r>
        <w:t>Результат:</w:t>
      </w:r>
    </w:p>
    <w:p w14:paraId="62C0CAE3" w14:textId="548946F6" w:rsidR="004E52FF" w:rsidRDefault="004E52FF" w:rsidP="004E52FF">
      <w:pPr>
        <w:pStyle w:val="Maintext"/>
      </w:pPr>
      <w:r>
        <w:rPr>
          <w:noProof/>
        </w:rPr>
        <w:drawing>
          <wp:inline distT="0" distB="0" distL="0" distR="0" wp14:anchorId="1964874E" wp14:editId="79C34DB6">
            <wp:extent cx="5941695" cy="1053465"/>
            <wp:effectExtent l="0" t="0" r="190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3159" w14:textId="32E9D1E3" w:rsidR="004E52FF" w:rsidRDefault="002C2E69" w:rsidP="002C2E69">
      <w:pPr>
        <w:pStyle w:val="Maintext"/>
        <w:numPr>
          <w:ilvl w:val="0"/>
          <w:numId w:val="27"/>
        </w:numPr>
      </w:pPr>
      <w:r w:rsidRPr="002C2E69">
        <w:t>Вибір всіх аккаунтів адміністаторів, які не заходили більше місяця</w:t>
      </w:r>
      <w:r>
        <w:t>:</w:t>
      </w:r>
    </w:p>
    <w:p w14:paraId="4F25CAA1" w14:textId="601EC89E" w:rsidR="002C2E69" w:rsidRDefault="002C2E69" w:rsidP="002C2E69">
      <w:pPr>
        <w:pStyle w:val="Maintext"/>
      </w:pPr>
      <w:r>
        <w:rPr>
          <w:noProof/>
        </w:rPr>
        <w:drawing>
          <wp:inline distT="0" distB="0" distL="0" distR="0" wp14:anchorId="1FDB0177" wp14:editId="6076DE08">
            <wp:extent cx="5941695" cy="797560"/>
            <wp:effectExtent l="0" t="0" r="1905" b="254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3F6D" w14:textId="5A2F8EAF" w:rsidR="002C2E69" w:rsidRDefault="002C2E69" w:rsidP="002C2E69">
      <w:pPr>
        <w:pStyle w:val="Maintext"/>
      </w:pPr>
      <w:r>
        <w:t>Для того, щоб порахувати скільки днів назад користувач входив в систему, потрібно знайти різницю в днях між поточною датою та датою оновлення:</w:t>
      </w:r>
    </w:p>
    <w:p w14:paraId="6D81C8CE" w14:textId="3861EF9A" w:rsidR="002C2E69" w:rsidRDefault="002C2E69" w:rsidP="002C2E69">
      <w:pPr>
        <w:pStyle w:val="Maintext"/>
      </w:pPr>
      <w:r>
        <w:rPr>
          <w:noProof/>
        </w:rPr>
        <w:drawing>
          <wp:inline distT="0" distB="0" distL="0" distR="0" wp14:anchorId="22C3A270" wp14:editId="73204773">
            <wp:extent cx="4137660" cy="3721667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5526" cy="37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68C5" w14:textId="322150C8" w:rsidR="00A43DDD" w:rsidRDefault="00A43DDD" w:rsidP="002C2E69">
      <w:pPr>
        <w:pStyle w:val="Maintext"/>
      </w:pPr>
      <w:r>
        <w:lastRenderedPageBreak/>
        <w:t>В результаті, отримуємо вибірку:</w:t>
      </w:r>
    </w:p>
    <w:p w14:paraId="4324C785" w14:textId="498254E6" w:rsidR="00A43DDD" w:rsidRDefault="00A43DDD" w:rsidP="002C2E69">
      <w:pPr>
        <w:pStyle w:val="Maintext"/>
      </w:pPr>
      <w:r>
        <w:rPr>
          <w:noProof/>
        </w:rPr>
        <w:drawing>
          <wp:inline distT="0" distB="0" distL="0" distR="0" wp14:anchorId="64AA346C" wp14:editId="24AE305E">
            <wp:extent cx="5941695" cy="665480"/>
            <wp:effectExtent l="0" t="0" r="1905" b="127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1B9" w14:textId="109767CD" w:rsidR="00A43DDD" w:rsidRDefault="00E02336" w:rsidP="00E02336">
      <w:pPr>
        <w:pStyle w:val="Maintext"/>
        <w:numPr>
          <w:ilvl w:val="0"/>
          <w:numId w:val="27"/>
        </w:numPr>
      </w:pPr>
      <w:r w:rsidRPr="00E02336">
        <w:t>Вибір всіх студентів по групі</w:t>
      </w:r>
      <w:r>
        <w:t>:</w:t>
      </w:r>
    </w:p>
    <w:p w14:paraId="1B75CE42" w14:textId="46EF87E4" w:rsidR="00E02336" w:rsidRPr="004E52FF" w:rsidRDefault="00E02336" w:rsidP="00E02336">
      <w:pPr>
        <w:pStyle w:val="Maintext"/>
        <w:ind w:left="360"/>
        <w:jc w:val="left"/>
      </w:pPr>
      <w:r>
        <w:rPr>
          <w:noProof/>
        </w:rPr>
        <w:drawing>
          <wp:inline distT="0" distB="0" distL="0" distR="0" wp14:anchorId="6E3D0690" wp14:editId="1B8686DC">
            <wp:extent cx="5410200" cy="2293712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3915" cy="22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AC3" w14:textId="450A714F" w:rsidR="004E52FF" w:rsidRDefault="00E02336" w:rsidP="00E02336">
      <w:pPr>
        <w:pStyle w:val="Maintext"/>
        <w:jc w:val="left"/>
      </w:pPr>
      <w:r>
        <w:t xml:space="preserve">Для нормалізації інформації, будемо шукати по назві без дефіса, тому від користувача отримуємо інформацю наступним чином: </w:t>
      </w:r>
      <w:r w:rsidRPr="00E02336">
        <w:rPr>
          <w:i/>
          <w:iCs/>
        </w:rPr>
        <w:t>Replace([Введіть</w:t>
      </w:r>
      <w:r w:rsidRPr="00E02336">
        <w:rPr>
          <w:i/>
          <w:iCs/>
        </w:rPr>
        <w:t> </w:t>
      </w:r>
      <w:r w:rsidRPr="00E02336">
        <w:rPr>
          <w:i/>
          <w:iCs/>
        </w:rPr>
        <w:t>назву</w:t>
      </w:r>
      <w:r w:rsidRPr="00E02336">
        <w:rPr>
          <w:i/>
          <w:iCs/>
        </w:rPr>
        <w:t> </w:t>
      </w:r>
      <w:r w:rsidRPr="00E02336">
        <w:rPr>
          <w:i/>
          <w:iCs/>
        </w:rPr>
        <w:t>групи],"-","")</w:t>
      </w:r>
      <w:r>
        <w:rPr>
          <w:i/>
          <w:iCs/>
        </w:rPr>
        <w:t xml:space="preserve"> </w:t>
      </w:r>
      <w:r>
        <w:t xml:space="preserve">. </w:t>
      </w:r>
    </w:p>
    <w:p w14:paraId="3CA9BA8B" w14:textId="0A7964C4" w:rsidR="00E02336" w:rsidRDefault="00E02336" w:rsidP="00E02336">
      <w:pPr>
        <w:pStyle w:val="Maintext"/>
        <w:jc w:val="left"/>
      </w:pPr>
      <w:r>
        <w:t>А також видаляємо дефіси з назви:</w:t>
      </w:r>
    </w:p>
    <w:p w14:paraId="6E1B596A" w14:textId="6E6EFF32" w:rsidR="00E02336" w:rsidRPr="00E02336" w:rsidRDefault="00E02336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334105CB" wp14:editId="00857B01">
            <wp:extent cx="4259580" cy="3831327"/>
            <wp:effectExtent l="0" t="0" r="762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6918" cy="38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5B5" w14:textId="2E1E3978" w:rsidR="004E52FF" w:rsidRDefault="00E02336" w:rsidP="00E02336">
      <w:pPr>
        <w:pStyle w:val="Maintext"/>
        <w:jc w:val="left"/>
      </w:pPr>
      <w:r>
        <w:lastRenderedPageBreak/>
        <w:t>В результаті, при запуску запита, з’являється вікно для введення групи:</w:t>
      </w:r>
    </w:p>
    <w:p w14:paraId="588F8556" w14:textId="218C38A2" w:rsidR="00E02336" w:rsidRDefault="00E02336" w:rsidP="00E02336">
      <w:pPr>
        <w:pStyle w:val="Main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4D47F96" wp14:editId="772F7D66">
            <wp:extent cx="2533333" cy="1361905"/>
            <wp:effectExtent l="0" t="0" r="63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5CBF" w14:textId="29158CEC" w:rsidR="00E02336" w:rsidRDefault="00E02336" w:rsidP="00E02336">
      <w:pPr>
        <w:pStyle w:val="Maintext"/>
        <w:jc w:val="left"/>
      </w:pPr>
      <w:r>
        <w:t>І результат фільтрується по групі, назву якої ми ввели:</w:t>
      </w:r>
    </w:p>
    <w:p w14:paraId="3ACC112D" w14:textId="2A6DEAAA" w:rsidR="00E02336" w:rsidRDefault="00E02336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0C0A69AD" wp14:editId="6043F72A">
            <wp:extent cx="5941695" cy="1591310"/>
            <wp:effectExtent l="0" t="0" r="1905" b="889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2431" w14:textId="7398EFA6" w:rsidR="00E02336" w:rsidRDefault="00E02336" w:rsidP="00E02336">
      <w:pPr>
        <w:pStyle w:val="Maintext"/>
        <w:numPr>
          <w:ilvl w:val="0"/>
          <w:numId w:val="27"/>
        </w:numPr>
        <w:jc w:val="left"/>
      </w:pPr>
      <w:r w:rsidRPr="00E02336">
        <w:t>Знайти популярність чоловічих імен серед коледжу</w:t>
      </w:r>
      <w:r>
        <w:t>:</w:t>
      </w:r>
    </w:p>
    <w:p w14:paraId="6816DCEF" w14:textId="58E56B95" w:rsidR="00E02336" w:rsidRDefault="00E02336" w:rsidP="00E02336">
      <w:pPr>
        <w:pStyle w:val="Maintext"/>
        <w:jc w:val="left"/>
      </w:pPr>
      <w:r>
        <w:t>Для цього запиту потрібно включити «підсумки»:</w:t>
      </w:r>
    </w:p>
    <w:p w14:paraId="745D2518" w14:textId="7CA92E88" w:rsidR="00E02336" w:rsidRDefault="00E02336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5A601ADA" wp14:editId="33F2F889">
            <wp:extent cx="5923809" cy="1495238"/>
            <wp:effectExtent l="0" t="0" r="127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AF3" w14:textId="42836FE9" w:rsidR="00E02336" w:rsidRPr="00E02336" w:rsidRDefault="00E02336" w:rsidP="00E02336">
      <w:pPr>
        <w:pStyle w:val="Maintext"/>
        <w:jc w:val="left"/>
        <w:rPr>
          <w:lang w:val="en-US"/>
        </w:rPr>
      </w:pPr>
      <w:r>
        <w:t xml:space="preserve">Тепер групуємо по прізвищу і знаходимо кількість </w:t>
      </w:r>
      <w:r>
        <w:rPr>
          <w:lang w:val="en-US"/>
        </w:rPr>
        <w:t>“ID”</w:t>
      </w:r>
      <w:r w:rsidR="00084D53">
        <w:rPr>
          <w:lang w:val="en-US"/>
        </w:rPr>
        <w:t xml:space="preserve">, </w:t>
      </w:r>
      <w:r w:rsidR="00084D53">
        <w:t>при цьому не забувши посортувати</w:t>
      </w:r>
      <w:r>
        <w:rPr>
          <w:lang w:val="en-US"/>
        </w:rPr>
        <w:t>:</w:t>
      </w:r>
    </w:p>
    <w:p w14:paraId="1156EA06" w14:textId="044ACCB3" w:rsidR="00E02336" w:rsidRDefault="00E02336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449BA87F" wp14:editId="229BF631">
            <wp:extent cx="4295238" cy="1371429"/>
            <wp:effectExtent l="0" t="0" r="0" b="63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333" w14:textId="1A22289A" w:rsidR="00E02336" w:rsidRDefault="00E02336" w:rsidP="00E02336">
      <w:pPr>
        <w:pStyle w:val="Maintext"/>
        <w:jc w:val="left"/>
      </w:pPr>
    </w:p>
    <w:p w14:paraId="2B7C6AFF" w14:textId="2AEA3950" w:rsidR="00084D53" w:rsidRDefault="00084D53" w:rsidP="00E02336">
      <w:pPr>
        <w:pStyle w:val="Maintext"/>
        <w:jc w:val="left"/>
      </w:pPr>
      <w:r>
        <w:t>Результати вибірки:</w:t>
      </w:r>
    </w:p>
    <w:p w14:paraId="76A5836E" w14:textId="0CC41E79" w:rsidR="00084D53" w:rsidRDefault="00084D53" w:rsidP="00E02336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44ABDEF3" wp14:editId="1094F9B4">
            <wp:extent cx="2561905" cy="267619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2ED" w14:textId="6E5278C8" w:rsidR="00984461" w:rsidRDefault="00984461" w:rsidP="00984461">
      <w:pPr>
        <w:pStyle w:val="Maintext"/>
        <w:numPr>
          <w:ilvl w:val="0"/>
          <w:numId w:val="27"/>
        </w:numPr>
        <w:jc w:val="left"/>
      </w:pPr>
      <w:r w:rsidRPr="00984461">
        <w:t>Знайти популярність жіночих імен серед студентів коледжу</w:t>
      </w:r>
      <w:r>
        <w:t>:</w:t>
      </w:r>
    </w:p>
    <w:p w14:paraId="6CF08FE2" w14:textId="7FA1044E" w:rsidR="00984461" w:rsidRDefault="00984461" w:rsidP="00984461">
      <w:pPr>
        <w:pStyle w:val="Maintext"/>
        <w:jc w:val="left"/>
      </w:pPr>
      <w:r>
        <w:t xml:space="preserve">Не забуваємо включити підсумки. </w:t>
      </w:r>
      <w:r>
        <w:t xml:space="preserve">Тепер групуємо по прізвищу і знаходимо кількість </w:t>
      </w:r>
      <w:r>
        <w:rPr>
          <w:lang w:val="en-US"/>
        </w:rPr>
        <w:t xml:space="preserve">“ID”, </w:t>
      </w:r>
      <w:r>
        <w:t>при цьому не забувши посортувати</w:t>
      </w:r>
      <w:r>
        <w:t>. А також в полі «стать» обираємо жіночу (відповідає цифрі 2):</w:t>
      </w:r>
    </w:p>
    <w:p w14:paraId="389B754C" w14:textId="67D144BB" w:rsidR="00984461" w:rsidRDefault="00984461" w:rsidP="00984461">
      <w:pPr>
        <w:pStyle w:val="Maintext"/>
        <w:jc w:val="left"/>
      </w:pPr>
      <w:r>
        <w:rPr>
          <w:noProof/>
        </w:rPr>
        <w:drawing>
          <wp:inline distT="0" distB="0" distL="0" distR="0" wp14:anchorId="6246B989" wp14:editId="3D2B783E">
            <wp:extent cx="5143500" cy="4698793"/>
            <wp:effectExtent l="0" t="0" r="0" b="698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6601" cy="47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83F" w14:textId="797ED87D" w:rsidR="00E02336" w:rsidRDefault="00984461" w:rsidP="00E02336">
      <w:pPr>
        <w:pStyle w:val="Maintext"/>
        <w:jc w:val="left"/>
      </w:pPr>
      <w:r>
        <w:lastRenderedPageBreak/>
        <w:t>Результати вибірки:</w:t>
      </w:r>
    </w:p>
    <w:p w14:paraId="12442CB9" w14:textId="58347C01" w:rsidR="00984461" w:rsidRDefault="00984461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7B5EA10D" wp14:editId="78556D4D">
            <wp:extent cx="2285714" cy="1466667"/>
            <wp:effectExtent l="0" t="0" r="635" b="6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08C" w14:textId="5523E6BB" w:rsidR="00984461" w:rsidRDefault="00984461" w:rsidP="00984461">
      <w:pPr>
        <w:pStyle w:val="Maintext"/>
        <w:numPr>
          <w:ilvl w:val="0"/>
          <w:numId w:val="27"/>
        </w:numPr>
        <w:jc w:val="left"/>
      </w:pPr>
      <w:r>
        <w:t xml:space="preserve"> </w:t>
      </w:r>
      <w:r w:rsidRPr="00984461">
        <w:t>Вибір викладачів, аккаунти яких були створені менше місяця назад та їх ролей</w:t>
      </w:r>
      <w:r>
        <w:t>:</w:t>
      </w:r>
    </w:p>
    <w:p w14:paraId="5D577424" w14:textId="0B2BDE74" w:rsidR="00984461" w:rsidRDefault="00984461" w:rsidP="00984461">
      <w:pPr>
        <w:pStyle w:val="Maintext"/>
        <w:jc w:val="left"/>
      </w:pPr>
      <w:r>
        <w:rPr>
          <w:noProof/>
        </w:rPr>
        <w:drawing>
          <wp:inline distT="0" distB="0" distL="0" distR="0" wp14:anchorId="2D01CC2D" wp14:editId="1B6E9CD0">
            <wp:extent cx="5941695" cy="3443605"/>
            <wp:effectExtent l="0" t="0" r="1905" b="444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509" w14:textId="4D0F6F49" w:rsidR="00E02336" w:rsidRDefault="00BF003E" w:rsidP="00E02336">
      <w:pPr>
        <w:pStyle w:val="Maintext"/>
        <w:jc w:val="left"/>
      </w:pPr>
      <w:r>
        <w:t>В критерії відбору даних, ставимо що дата створення має бути більше, ніж поточна дата мінус 30 днів.</w:t>
      </w:r>
    </w:p>
    <w:p w14:paraId="642D26F3" w14:textId="487ADC61" w:rsidR="00BF003E" w:rsidRDefault="00BF003E" w:rsidP="00E02336">
      <w:pPr>
        <w:pStyle w:val="Maintext"/>
        <w:jc w:val="left"/>
      </w:pPr>
      <w:r>
        <w:t>Результуюча вибірка:</w:t>
      </w:r>
    </w:p>
    <w:p w14:paraId="2C654C28" w14:textId="3835FB1B" w:rsidR="00BF003E" w:rsidRDefault="00BF003E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09EEFE2C" wp14:editId="2ADFBE1F">
            <wp:extent cx="5941695" cy="894080"/>
            <wp:effectExtent l="0" t="0" r="1905" b="127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E2B4" w14:textId="7221FD1C" w:rsidR="00E02336" w:rsidRDefault="00BF003E" w:rsidP="00BF003E">
      <w:pPr>
        <w:pStyle w:val="Maintext"/>
        <w:numPr>
          <w:ilvl w:val="0"/>
          <w:numId w:val="27"/>
        </w:numPr>
        <w:jc w:val="left"/>
      </w:pPr>
      <w:r>
        <w:t xml:space="preserve"> </w:t>
      </w:r>
      <w:r w:rsidRPr="00BF003E">
        <w:t>Вибрати назви всіх тестів, на які відводиться менше, ніж 15 хв</w:t>
      </w:r>
      <w:r>
        <w:t>:</w:t>
      </w:r>
    </w:p>
    <w:p w14:paraId="1CF8147C" w14:textId="30D11368" w:rsidR="00BF003E" w:rsidRDefault="00BF003E" w:rsidP="00BF003E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7C1E1BE1" wp14:editId="2A207C4D">
            <wp:extent cx="4504762" cy="4066667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A41" w14:textId="1096083E" w:rsidR="00BF003E" w:rsidRDefault="00BF003E" w:rsidP="00BF003E">
      <w:pPr>
        <w:pStyle w:val="Maintext"/>
        <w:jc w:val="left"/>
      </w:pPr>
      <w:r>
        <w:t>В результаті, отримуємо вибірку:</w:t>
      </w:r>
    </w:p>
    <w:p w14:paraId="0AC5CFC0" w14:textId="006AF2F1" w:rsidR="00BF003E" w:rsidRDefault="00BF003E" w:rsidP="00BF003E">
      <w:pPr>
        <w:pStyle w:val="Maintext"/>
        <w:jc w:val="left"/>
      </w:pPr>
      <w:r>
        <w:rPr>
          <w:noProof/>
        </w:rPr>
        <w:drawing>
          <wp:inline distT="0" distB="0" distL="0" distR="0" wp14:anchorId="06D79FDC" wp14:editId="191C6F99">
            <wp:extent cx="3838095" cy="742857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43E" w14:textId="4E6958D1" w:rsidR="00BF003E" w:rsidRPr="00BF003E" w:rsidRDefault="00BF003E" w:rsidP="00BF003E">
      <w:pPr>
        <w:pStyle w:val="Maintext"/>
        <w:numPr>
          <w:ilvl w:val="0"/>
          <w:numId w:val="27"/>
        </w:numPr>
        <w:jc w:val="left"/>
      </w:pPr>
      <w:r>
        <w:t xml:space="preserve"> </w:t>
      </w:r>
      <w:r w:rsidRPr="00BF003E">
        <w:t>Вибір всіх видалених тестів</w:t>
      </w:r>
      <w:r>
        <w:t xml:space="preserve"> (в яких ненулеве поле </w:t>
      </w:r>
      <w:r>
        <w:rPr>
          <w:lang w:val="en-US"/>
        </w:rPr>
        <w:t>deleted_at</w:t>
      </w:r>
      <w:r>
        <w:t>)</w:t>
      </w:r>
      <w:r>
        <w:rPr>
          <w:lang w:val="en-US"/>
        </w:rPr>
        <w:t>:</w:t>
      </w:r>
    </w:p>
    <w:p w14:paraId="3A8122B7" w14:textId="72390588" w:rsidR="00BF003E" w:rsidRDefault="001F65D4" w:rsidP="00BF003E">
      <w:pPr>
        <w:pStyle w:val="Maintext"/>
        <w:jc w:val="left"/>
      </w:pPr>
      <w:r>
        <w:rPr>
          <w:noProof/>
        </w:rPr>
        <w:drawing>
          <wp:inline distT="0" distB="0" distL="0" distR="0" wp14:anchorId="36B63C11" wp14:editId="469AAD20">
            <wp:extent cx="4160520" cy="3208948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1099" cy="32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D25" w14:textId="77777777" w:rsidR="001B37D4" w:rsidRDefault="001B37D4" w:rsidP="00BF003E">
      <w:pPr>
        <w:pStyle w:val="Maintext"/>
        <w:jc w:val="left"/>
      </w:pPr>
      <w:r>
        <w:lastRenderedPageBreak/>
        <w:t xml:space="preserve">Тут я використовував вириз </w:t>
      </w:r>
      <w:r>
        <w:rPr>
          <w:lang w:val="en-US"/>
        </w:rPr>
        <w:t xml:space="preserve">“Is Not Null”, </w:t>
      </w:r>
      <w:r>
        <w:t>що означає не нулевий.</w:t>
      </w:r>
    </w:p>
    <w:p w14:paraId="3D2E0B6C" w14:textId="77777777" w:rsidR="001B37D4" w:rsidRDefault="001B37D4" w:rsidP="00BF003E">
      <w:pPr>
        <w:pStyle w:val="Maintext"/>
        <w:jc w:val="left"/>
      </w:pPr>
      <w:r>
        <w:t>Результат вибірки:</w:t>
      </w:r>
    </w:p>
    <w:p w14:paraId="0A7B3D2E" w14:textId="77777777" w:rsidR="001B37D4" w:rsidRDefault="001B37D4" w:rsidP="00BF003E">
      <w:pPr>
        <w:pStyle w:val="Maintext"/>
        <w:jc w:val="left"/>
      </w:pPr>
      <w:r>
        <w:rPr>
          <w:noProof/>
        </w:rPr>
        <w:drawing>
          <wp:inline distT="0" distB="0" distL="0" distR="0" wp14:anchorId="0A7A73B4" wp14:editId="16B5772B">
            <wp:extent cx="3990476" cy="895238"/>
            <wp:effectExtent l="0" t="0" r="0" b="6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36C" w14:textId="77777777" w:rsidR="001B37D4" w:rsidRDefault="001B37D4" w:rsidP="001B37D4">
      <w:pPr>
        <w:pStyle w:val="Maintext"/>
        <w:numPr>
          <w:ilvl w:val="0"/>
          <w:numId w:val="27"/>
        </w:numPr>
        <w:jc w:val="left"/>
      </w:pPr>
      <w:r>
        <w:t xml:space="preserve"> </w:t>
      </w:r>
      <w:r w:rsidRPr="001B37D4">
        <w:t>Вибір складних тестів (менше хвилини на запитання)</w:t>
      </w:r>
      <w:r>
        <w:t>:</w:t>
      </w:r>
    </w:p>
    <w:p w14:paraId="48C97209" w14:textId="06AB9773" w:rsidR="001B37D4" w:rsidRDefault="001B37D4" w:rsidP="001B37D4">
      <w:pPr>
        <w:pStyle w:val="Maintext"/>
        <w:jc w:val="left"/>
      </w:pPr>
      <w:r>
        <w:t>Для цього запиту потрібно включити підсумки. Групуємо по предметам, тестам, часові. Знаходимо кількість по питаннях.</w:t>
      </w:r>
    </w:p>
    <w:p w14:paraId="7FDDCB73" w14:textId="0895F20C" w:rsidR="001B37D4" w:rsidRDefault="001B37D4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40746528" wp14:editId="213EFDA9">
            <wp:extent cx="5941695" cy="4324985"/>
            <wp:effectExtent l="0" t="0" r="190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BEE" w14:textId="0B86A24E" w:rsidR="001B37D4" w:rsidRDefault="001B37D4" w:rsidP="001B37D4">
      <w:pPr>
        <w:pStyle w:val="Maintext"/>
        <w:jc w:val="left"/>
      </w:pPr>
      <w:r>
        <w:t>А також в параметрі відбору ставимо, що кількість питань повинна бути більшою, ніж час на тест.</w:t>
      </w:r>
    </w:p>
    <w:p w14:paraId="470D3BB7" w14:textId="2206C99F" w:rsidR="001B37D4" w:rsidRDefault="001B37D4" w:rsidP="001B37D4">
      <w:pPr>
        <w:pStyle w:val="Maintext"/>
        <w:jc w:val="left"/>
      </w:pPr>
      <w:r>
        <w:t>Результат виконання запиту:</w:t>
      </w:r>
    </w:p>
    <w:p w14:paraId="79718D95" w14:textId="378FB340" w:rsidR="001B37D4" w:rsidRDefault="001B37D4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34A76705" wp14:editId="1527F8F8">
            <wp:extent cx="4876190" cy="942857"/>
            <wp:effectExtent l="0" t="0" r="63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764B" w14:textId="52538F72" w:rsidR="001B37D4" w:rsidRDefault="001B37D4" w:rsidP="001B37D4">
      <w:pPr>
        <w:pStyle w:val="Maintext"/>
        <w:numPr>
          <w:ilvl w:val="0"/>
          <w:numId w:val="27"/>
        </w:numPr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 w:rsidRPr="001B37D4">
        <w:rPr>
          <w:lang w:val="en-US"/>
        </w:rPr>
        <w:t xml:space="preserve">Вибір студентів, які зареєстровані більше </w:t>
      </w:r>
      <w:r>
        <w:rPr>
          <w:lang w:val="en-US"/>
        </w:rPr>
        <w:t xml:space="preserve">n </w:t>
      </w:r>
      <w:r>
        <w:t xml:space="preserve">днів </w:t>
      </w:r>
      <w:r w:rsidRPr="001B37D4">
        <w:rPr>
          <w:lang w:val="en-US"/>
        </w:rPr>
        <w:t>назад, але досі не заходили (не змінений пароль)</w:t>
      </w:r>
      <w:r>
        <w:rPr>
          <w:lang w:val="en-US"/>
        </w:rPr>
        <w:t>:</w:t>
      </w:r>
    </w:p>
    <w:p w14:paraId="16C5AC6D" w14:textId="7BAD5FBB" w:rsidR="001B37D4" w:rsidRDefault="001B37D4" w:rsidP="001B37D4">
      <w:pPr>
        <w:pStyle w:val="Main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E4EB8A2" wp14:editId="750FD6B9">
            <wp:extent cx="5941695" cy="2800985"/>
            <wp:effectExtent l="0" t="0" r="190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71C2" w14:textId="38FEAA2D" w:rsidR="001B37D4" w:rsidRDefault="001B37D4" w:rsidP="001B37D4">
      <w:pPr>
        <w:pStyle w:val="Maintext"/>
        <w:jc w:val="left"/>
      </w:pPr>
      <w:r>
        <w:t>(</w:t>
      </w:r>
      <w:r w:rsidR="00DA0F3E">
        <w:t xml:space="preserve">В полі </w:t>
      </w:r>
      <w:r w:rsidR="00DA0F3E" w:rsidRPr="00DA0F3E">
        <w:rPr>
          <w:i/>
          <w:iCs/>
          <w:lang w:val="en-US"/>
        </w:rPr>
        <w:t>password</w:t>
      </w:r>
      <w:r w:rsidR="00DA0F3E">
        <w:rPr>
          <w:lang w:val="en-US"/>
        </w:rPr>
        <w:t>_</w:t>
      </w:r>
      <w:r w:rsidR="00DA0F3E" w:rsidRPr="00DA0F3E">
        <w:rPr>
          <w:i/>
          <w:iCs/>
          <w:lang w:val="en-US"/>
        </w:rPr>
        <w:t>changed</w:t>
      </w:r>
      <w:r w:rsidR="00DA0F3E">
        <w:t xml:space="preserve"> виставляємо логічне з</w:t>
      </w:r>
      <w:r w:rsidR="00DA0F3E">
        <w:rPr>
          <w:lang w:val="ru-RU"/>
        </w:rPr>
        <w:t>начення</w:t>
      </w:r>
      <w:r w:rsidR="00DA0F3E">
        <w:rPr>
          <w:lang w:val="en-US"/>
        </w:rPr>
        <w:t xml:space="preserve"> </w:t>
      </w:r>
      <w:r w:rsidR="00DA0F3E" w:rsidRPr="00DA0F3E">
        <w:rPr>
          <w:i/>
          <w:iCs/>
          <w:lang w:val="en-US"/>
        </w:rPr>
        <w:t>False</w:t>
      </w:r>
      <w:r>
        <w:t>)</w:t>
      </w:r>
      <w:r w:rsidR="00DA0F3E">
        <w:rPr>
          <w:lang w:val="en-US"/>
        </w:rPr>
        <w:t xml:space="preserve">, </w:t>
      </w:r>
      <w:r w:rsidR="00DA0F3E">
        <w:t>а також виставляємо критерій по даті створення (</w:t>
      </w:r>
      <w:r w:rsidR="00DA0F3E" w:rsidRPr="00DA0F3E">
        <w:rPr>
          <w:i/>
          <w:iCs/>
        </w:rPr>
        <w:t>&lt;Date()-[Введіть кількість днів]</w:t>
      </w:r>
      <w:r w:rsidR="00DA0F3E">
        <w:t>)</w:t>
      </w:r>
    </w:p>
    <w:p w14:paraId="1CD35EAF" w14:textId="2990476A" w:rsidR="00DA0F3E" w:rsidRDefault="00FA2DE5" w:rsidP="001B37D4">
      <w:pPr>
        <w:pStyle w:val="Maintext"/>
        <w:jc w:val="left"/>
      </w:pPr>
      <w:r>
        <w:t>Виконаємо запит:</w:t>
      </w:r>
    </w:p>
    <w:p w14:paraId="1F106389" w14:textId="2651CD7D" w:rsidR="00FA2DE5" w:rsidRDefault="00FA2DE5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60594F41" wp14:editId="5D425B4F">
            <wp:extent cx="2533333" cy="1361905"/>
            <wp:effectExtent l="0" t="0" r="63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0D6D" w14:textId="18435C46" w:rsidR="00FA2DE5" w:rsidRDefault="00FA2DE5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31C97A81" wp14:editId="293603FA">
            <wp:extent cx="5941695" cy="1642745"/>
            <wp:effectExtent l="0" t="0" r="190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3B9" w14:textId="296F764B" w:rsidR="00FA2DE5" w:rsidRDefault="00FA2DE5" w:rsidP="001B37D4">
      <w:pPr>
        <w:pStyle w:val="Maintext"/>
        <w:jc w:val="left"/>
      </w:pPr>
      <w:r>
        <w:t>Щоб переконатись в правильності складеного запиту, запустимо його ще раз:</w:t>
      </w:r>
    </w:p>
    <w:p w14:paraId="3419E008" w14:textId="3FD1AF1B" w:rsidR="00FA2DE5" w:rsidRDefault="00FA2DE5" w:rsidP="001B37D4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6A7E9ED3" wp14:editId="16A00023">
            <wp:extent cx="2533333" cy="1361905"/>
            <wp:effectExtent l="0" t="0" r="63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23E" w14:textId="534AA74B" w:rsidR="00FA2DE5" w:rsidRDefault="00FA2DE5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18630B9D" wp14:editId="41862BC9">
            <wp:extent cx="5941695" cy="436880"/>
            <wp:effectExtent l="0" t="0" r="1905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C9F3" w14:textId="45AA9C10" w:rsidR="00FA2DE5" w:rsidRDefault="00FA2DE5" w:rsidP="001B37D4">
      <w:pPr>
        <w:pStyle w:val="Maintext"/>
        <w:jc w:val="left"/>
      </w:pPr>
      <w:r>
        <w:t>Бачимо, все працює так, як повинно.</w:t>
      </w:r>
    </w:p>
    <w:p w14:paraId="3D31FBC3" w14:textId="0D1348F0" w:rsidR="00FA2DE5" w:rsidRDefault="001D5BB9" w:rsidP="001D5BB9">
      <w:pPr>
        <w:pStyle w:val="Maintext"/>
        <w:numPr>
          <w:ilvl w:val="0"/>
          <w:numId w:val="27"/>
        </w:numPr>
        <w:jc w:val="left"/>
      </w:pPr>
      <w:r>
        <w:t xml:space="preserve"> </w:t>
      </w:r>
      <w:r w:rsidRPr="001D5BB9">
        <w:t>Вибір викладачів, аккаунти яких були створені більше, ніж n днів тому</w:t>
      </w:r>
      <w:r>
        <w:t>:</w:t>
      </w:r>
    </w:p>
    <w:p w14:paraId="37E1C88C" w14:textId="2D766351" w:rsidR="001D5BB9" w:rsidRDefault="001D5BB9" w:rsidP="001D5BB9">
      <w:pPr>
        <w:pStyle w:val="Maintext"/>
        <w:jc w:val="left"/>
      </w:pPr>
      <w:r>
        <w:rPr>
          <w:noProof/>
        </w:rPr>
        <w:drawing>
          <wp:inline distT="0" distB="0" distL="0" distR="0" wp14:anchorId="6681882D" wp14:editId="1A4A3F98">
            <wp:extent cx="5941695" cy="2905125"/>
            <wp:effectExtent l="0" t="0" r="190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DA3" w14:textId="7697959C" w:rsidR="001D5BB9" w:rsidRDefault="001D5BB9" w:rsidP="001D5BB9">
      <w:pPr>
        <w:pStyle w:val="Maintext"/>
        <w:jc w:val="left"/>
      </w:pPr>
      <w:r>
        <w:t>Виконання запиту:</w:t>
      </w:r>
    </w:p>
    <w:p w14:paraId="30536A20" w14:textId="4742363D" w:rsidR="001D5BB9" w:rsidRDefault="001D5BB9" w:rsidP="001D5BB9">
      <w:pPr>
        <w:pStyle w:val="Maintext"/>
        <w:jc w:val="left"/>
      </w:pPr>
      <w:r>
        <w:rPr>
          <w:noProof/>
        </w:rPr>
        <w:drawing>
          <wp:inline distT="0" distB="0" distL="0" distR="0" wp14:anchorId="5EBC2BB9" wp14:editId="73E63231">
            <wp:extent cx="2533333" cy="1361905"/>
            <wp:effectExtent l="0" t="0" r="63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D3B" w14:textId="2A113916" w:rsidR="001D5BB9" w:rsidRDefault="001D5BB9" w:rsidP="001D5BB9">
      <w:pPr>
        <w:pStyle w:val="Maintext"/>
        <w:jc w:val="left"/>
      </w:pPr>
      <w:r>
        <w:rPr>
          <w:noProof/>
        </w:rPr>
        <w:drawing>
          <wp:inline distT="0" distB="0" distL="0" distR="0" wp14:anchorId="7E7FF7B7" wp14:editId="1D358A8E">
            <wp:extent cx="5941695" cy="1012190"/>
            <wp:effectExtent l="0" t="0" r="190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D01D" w14:textId="517266DC" w:rsidR="001D5BB9" w:rsidRDefault="001D5BB9" w:rsidP="001D5BB9">
      <w:pPr>
        <w:pStyle w:val="Maintext"/>
        <w:numPr>
          <w:ilvl w:val="0"/>
          <w:numId w:val="27"/>
        </w:numPr>
        <w:jc w:val="left"/>
      </w:pPr>
      <w:r>
        <w:lastRenderedPageBreak/>
        <w:t xml:space="preserve"> Вибрати</w:t>
      </w:r>
      <w:r w:rsidRPr="001D5BB9">
        <w:t xml:space="preserve"> 10 найдовших прізвищ по коледжу</w:t>
      </w:r>
      <w:r w:rsidR="0088131E">
        <w:t xml:space="preserve">. </w:t>
      </w:r>
    </w:p>
    <w:p w14:paraId="08C25E1E" w14:textId="7FEF2397" w:rsidR="001D5BB9" w:rsidRDefault="0088131E" w:rsidP="001D5BB9">
      <w:pPr>
        <w:pStyle w:val="Maintext"/>
        <w:jc w:val="left"/>
      </w:pPr>
      <w:r>
        <w:t>Для створення цього запита, потрібно включити підсумки. Будемо групуваи по прізвищу та по його довжині</w:t>
      </w:r>
      <w:r w:rsidR="00E35818">
        <w:t>, і рахувати кількість студентів. При цьому сортування має йти по довжині прізвища.</w:t>
      </w:r>
    </w:p>
    <w:p w14:paraId="6477B33B" w14:textId="456072B4" w:rsidR="0088131E" w:rsidRDefault="0088131E" w:rsidP="001D5BB9">
      <w:pPr>
        <w:pStyle w:val="Maintext"/>
        <w:jc w:val="left"/>
      </w:pPr>
      <w:r>
        <w:rPr>
          <w:noProof/>
        </w:rPr>
        <w:drawing>
          <wp:inline distT="0" distB="0" distL="0" distR="0" wp14:anchorId="201D4E64" wp14:editId="1F55147E">
            <wp:extent cx="4771429" cy="14000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BB9" w14:textId="3FAE3C6A" w:rsidR="00DA0F3E" w:rsidRDefault="00E35818" w:rsidP="001B37D4">
      <w:pPr>
        <w:pStyle w:val="Maintext"/>
        <w:jc w:val="left"/>
      </w:pPr>
      <w:r>
        <w:t>Не забуваємо виставити обмеження в 10 записів:</w:t>
      </w:r>
    </w:p>
    <w:p w14:paraId="1A507A6A" w14:textId="0ABB2D37" w:rsidR="00E35818" w:rsidRDefault="00E35818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40E71294" wp14:editId="7BC0865D">
            <wp:extent cx="3866667" cy="1190476"/>
            <wp:effectExtent l="0" t="0" r="63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59E4" w14:textId="01EE912B" w:rsidR="00E35818" w:rsidRDefault="00E35818" w:rsidP="001B37D4">
      <w:pPr>
        <w:pStyle w:val="Maintext"/>
        <w:jc w:val="left"/>
      </w:pPr>
    </w:p>
    <w:p w14:paraId="3843DFBC" w14:textId="279B5398" w:rsidR="009F7693" w:rsidRDefault="009F7693" w:rsidP="001B37D4">
      <w:pPr>
        <w:pStyle w:val="Maintext"/>
        <w:jc w:val="left"/>
      </w:pPr>
      <w:r>
        <w:t>Виконаємо запит:</w:t>
      </w:r>
    </w:p>
    <w:p w14:paraId="0CE2B195" w14:textId="7B37356A" w:rsidR="009F7693" w:rsidRPr="00DA0F3E" w:rsidRDefault="009F7693" w:rsidP="001B37D4">
      <w:pPr>
        <w:pStyle w:val="Maintext"/>
        <w:jc w:val="left"/>
      </w:pPr>
      <w:r>
        <w:rPr>
          <w:noProof/>
        </w:rPr>
        <w:drawing>
          <wp:inline distT="0" distB="0" distL="0" distR="0" wp14:anchorId="10090D89" wp14:editId="4658F525">
            <wp:extent cx="4219048" cy="2876190"/>
            <wp:effectExtent l="0" t="0" r="0" b="63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01B" w14:textId="146D8664" w:rsidR="001B37D4" w:rsidRPr="001B37D4" w:rsidRDefault="001B37D4" w:rsidP="001B37D4">
      <w:pPr>
        <w:pStyle w:val="Maintext"/>
        <w:jc w:val="left"/>
      </w:pPr>
      <w:r>
        <w:t xml:space="preserve"> </w:t>
      </w:r>
    </w:p>
    <w:p w14:paraId="2573555E" w14:textId="233DB4E0" w:rsidR="009F7693" w:rsidRDefault="009F7693" w:rsidP="009F7693">
      <w:pPr>
        <w:pStyle w:val="Maintext"/>
        <w:numPr>
          <w:ilvl w:val="0"/>
          <w:numId w:val="27"/>
        </w:numPr>
        <w:jc w:val="left"/>
      </w:pPr>
      <w:r>
        <w:t xml:space="preserve"> Виберемо всіх викладачів з ролями та привілегіями:</w:t>
      </w:r>
    </w:p>
    <w:p w14:paraId="6E40A8AC" w14:textId="0299F2AA" w:rsidR="00E02336" w:rsidRDefault="009F7693" w:rsidP="00E02336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66FF0C4B" wp14:editId="20D5BCEA">
            <wp:extent cx="5941695" cy="1547495"/>
            <wp:effectExtent l="0" t="0" r="190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17A" w14:textId="3FEA3631" w:rsidR="00E02336" w:rsidRDefault="009F7693" w:rsidP="00E02336">
      <w:pPr>
        <w:pStyle w:val="Maintext"/>
        <w:jc w:val="left"/>
      </w:pPr>
      <w:r>
        <w:t>Результат виконання:</w:t>
      </w:r>
    </w:p>
    <w:p w14:paraId="172DBE7C" w14:textId="5235BD98" w:rsidR="009F7693" w:rsidRDefault="009F7693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665CA8FD" wp14:editId="3F80FB4E">
            <wp:extent cx="5941695" cy="6204585"/>
            <wp:effectExtent l="0" t="0" r="1905" b="571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D63" w14:textId="306013B6" w:rsidR="009F7693" w:rsidRDefault="009F7693" w:rsidP="009F7693">
      <w:pPr>
        <w:pStyle w:val="Maintext"/>
        <w:numPr>
          <w:ilvl w:val="0"/>
          <w:numId w:val="27"/>
        </w:numPr>
        <w:jc w:val="left"/>
      </w:pPr>
      <w:r>
        <w:t xml:space="preserve"> Виберемо всіх адміністраторів, в яких ім’я починається з заданої послідовності символів:</w:t>
      </w:r>
    </w:p>
    <w:p w14:paraId="70E0F14D" w14:textId="1D10242D" w:rsidR="009F7693" w:rsidRDefault="009F7693" w:rsidP="009F7693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0F48A273" wp14:editId="6D85950E">
            <wp:extent cx="5941695" cy="3991610"/>
            <wp:effectExtent l="0" t="0" r="1905" b="889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0D2" w14:textId="6CD35D01" w:rsidR="00E02336" w:rsidRDefault="009F7693" w:rsidP="00E02336">
      <w:pPr>
        <w:pStyle w:val="Maintext"/>
        <w:jc w:val="left"/>
      </w:pPr>
      <w:r>
        <w:t xml:space="preserve">В цьому запиті використовуємо оператор </w:t>
      </w:r>
      <w:r w:rsidRPr="009F7693">
        <w:rPr>
          <w:i/>
          <w:iCs/>
          <w:lang w:val="en-US"/>
        </w:rPr>
        <w:t>Like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, </w:t>
      </w:r>
      <w:r>
        <w:t xml:space="preserve">який буде обмежувати вибірку за заданим критерієм: </w:t>
      </w:r>
      <w:r w:rsidRPr="009F7693">
        <w:rPr>
          <w:i/>
          <w:iCs/>
        </w:rPr>
        <w:t>Like [Введіть початок імені] &amp; "*"</w:t>
      </w:r>
      <w:r>
        <w:rPr>
          <w:i/>
          <w:iCs/>
        </w:rPr>
        <w:t>.</w:t>
      </w:r>
      <w:r w:rsidR="00235CEA">
        <w:t>За</w:t>
      </w:r>
    </w:p>
    <w:p w14:paraId="6DDD9E4E" w14:textId="584354B5" w:rsidR="00E02336" w:rsidRDefault="00E02336" w:rsidP="00E02336">
      <w:pPr>
        <w:pStyle w:val="Maintext"/>
        <w:jc w:val="left"/>
      </w:pPr>
    </w:p>
    <w:p w14:paraId="2A15817E" w14:textId="5A009E16" w:rsidR="00235CEA" w:rsidRDefault="00235CEA" w:rsidP="00E02336">
      <w:pPr>
        <w:pStyle w:val="Maintext"/>
        <w:jc w:val="left"/>
      </w:pPr>
      <w:r>
        <w:t>Запустимо запит на виконання:</w:t>
      </w:r>
    </w:p>
    <w:p w14:paraId="64BDA574" w14:textId="66A59CCE" w:rsidR="00235CEA" w:rsidRDefault="00235CEA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203C3E46" wp14:editId="422DBC4D">
            <wp:extent cx="2533333" cy="1361905"/>
            <wp:effectExtent l="0" t="0" r="63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C8A" w14:textId="4AE7355B" w:rsidR="00235CEA" w:rsidRDefault="00FB218E" w:rsidP="00E02336">
      <w:pPr>
        <w:pStyle w:val="Maintext"/>
        <w:jc w:val="left"/>
      </w:pPr>
      <w:r>
        <w:t>Результат:</w:t>
      </w:r>
    </w:p>
    <w:p w14:paraId="22F6CC49" w14:textId="2F9075CF" w:rsidR="00FB218E" w:rsidRDefault="00FB218E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6CA9B969" wp14:editId="463AEE46">
            <wp:extent cx="4971429" cy="1171429"/>
            <wp:effectExtent l="0" t="0" r="63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49A2" w14:textId="6A80E665" w:rsidR="00FB218E" w:rsidRDefault="00FB218E" w:rsidP="00E02336">
      <w:pPr>
        <w:pStyle w:val="Maintext"/>
        <w:jc w:val="left"/>
      </w:pPr>
    </w:p>
    <w:p w14:paraId="6E13A115" w14:textId="7BC022C3" w:rsidR="00D21CE0" w:rsidRDefault="00D21CE0" w:rsidP="00D21CE0">
      <w:pPr>
        <w:pStyle w:val="Maintext"/>
        <w:numPr>
          <w:ilvl w:val="0"/>
          <w:numId w:val="27"/>
        </w:numPr>
        <w:jc w:val="left"/>
      </w:pPr>
      <w:r>
        <w:t xml:space="preserve"> Вибір всіх адміністраторів, що можуть щось створювати:</w:t>
      </w:r>
    </w:p>
    <w:p w14:paraId="15028B07" w14:textId="5AFB3FCB" w:rsidR="00D21CE0" w:rsidRDefault="00D21CE0" w:rsidP="00D21CE0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16726494" wp14:editId="5DBA4CBF">
            <wp:extent cx="5941695" cy="1807845"/>
            <wp:effectExtent l="0" t="0" r="1905" b="190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4DF" w14:textId="4CAA752D" w:rsidR="00D21CE0" w:rsidRDefault="00D21CE0" w:rsidP="00D21CE0">
      <w:pPr>
        <w:pStyle w:val="Maintext"/>
        <w:jc w:val="left"/>
      </w:pPr>
      <w:r>
        <w:t xml:space="preserve">Тут також використовуємо оператор </w:t>
      </w:r>
      <w:r>
        <w:rPr>
          <w:lang w:val="en-US"/>
        </w:rPr>
        <w:t>Like</w:t>
      </w:r>
      <w:r>
        <w:t xml:space="preserve">, і обираємо всі записи, що містять </w:t>
      </w:r>
      <w:r>
        <w:rPr>
          <w:lang w:val="en-US"/>
        </w:rPr>
        <w:t xml:space="preserve">“create” </w:t>
      </w:r>
      <w:r>
        <w:t>всередині назви дозволу.</w:t>
      </w:r>
    </w:p>
    <w:p w14:paraId="425E2074" w14:textId="0E34C093" w:rsidR="00123F44" w:rsidRDefault="00123F44" w:rsidP="00D21CE0">
      <w:pPr>
        <w:pStyle w:val="Maintext"/>
        <w:jc w:val="left"/>
      </w:pPr>
      <w:r>
        <w:t>Результат:</w:t>
      </w:r>
    </w:p>
    <w:p w14:paraId="5D25FD3B" w14:textId="25FF2673" w:rsidR="00E02336" w:rsidRDefault="00123F44" w:rsidP="00E02336">
      <w:pPr>
        <w:pStyle w:val="Maintext"/>
        <w:jc w:val="left"/>
      </w:pPr>
      <w:r>
        <w:rPr>
          <w:noProof/>
        </w:rPr>
        <w:drawing>
          <wp:inline distT="0" distB="0" distL="0" distR="0" wp14:anchorId="5783C8A2" wp14:editId="48FCD188">
            <wp:extent cx="5941695" cy="1898015"/>
            <wp:effectExtent l="0" t="0" r="1905" b="698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B07" w14:textId="09B0DCB7" w:rsidR="00E02336" w:rsidRDefault="00E920F0" w:rsidP="00E920F0">
      <w:pPr>
        <w:pStyle w:val="Maintext"/>
        <w:numPr>
          <w:ilvl w:val="0"/>
          <w:numId w:val="27"/>
        </w:numPr>
        <w:jc w:val="left"/>
      </w:pPr>
      <w:r>
        <w:t xml:space="preserve"> Виберемо кількість дозволів по кожному адміністратору:</w:t>
      </w:r>
    </w:p>
    <w:p w14:paraId="61101732" w14:textId="24C33D04" w:rsidR="00C15BBD" w:rsidRDefault="00C15BBD" w:rsidP="00C15BBD">
      <w:pPr>
        <w:pStyle w:val="Maintext"/>
        <w:jc w:val="left"/>
      </w:pPr>
      <w:r>
        <w:t>Для цього запиту, потрібно включити «Підсумки». Групуємо по прізвищу, імені, по-батькові та назві ролі. знаходимо кількість по дозволах</w:t>
      </w:r>
      <w:r w:rsidR="00050270">
        <w:t>.</w:t>
      </w:r>
    </w:p>
    <w:p w14:paraId="562BA194" w14:textId="2996BDB7" w:rsidR="00E920F0" w:rsidRPr="00CA6F43" w:rsidRDefault="00C15BBD" w:rsidP="00E920F0">
      <w:pPr>
        <w:pStyle w:val="Maintext"/>
        <w:jc w:val="left"/>
      </w:pPr>
      <w:r>
        <w:rPr>
          <w:noProof/>
        </w:rPr>
        <w:drawing>
          <wp:inline distT="0" distB="0" distL="0" distR="0" wp14:anchorId="16F8D985" wp14:editId="5FDF0432">
            <wp:extent cx="5941695" cy="2334260"/>
            <wp:effectExtent l="0" t="0" r="1905" b="889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BD4C" w14:textId="71087CAC" w:rsidR="006B0E16" w:rsidRDefault="006B0E16" w:rsidP="002012A2">
      <w:pPr>
        <w:pStyle w:val="Maintext"/>
      </w:pPr>
    </w:p>
    <w:p w14:paraId="6DA3C87E" w14:textId="28AC5CCF" w:rsidR="00050270" w:rsidRDefault="00050270" w:rsidP="002012A2">
      <w:pPr>
        <w:pStyle w:val="Maintext"/>
      </w:pPr>
      <w:r>
        <w:t>Результат виконання запиту:</w:t>
      </w:r>
    </w:p>
    <w:p w14:paraId="777142CB" w14:textId="782AA819" w:rsidR="00050270" w:rsidRDefault="00050270" w:rsidP="002012A2">
      <w:pPr>
        <w:pStyle w:val="Maintext"/>
      </w:pPr>
      <w:r>
        <w:rPr>
          <w:noProof/>
        </w:rPr>
        <w:lastRenderedPageBreak/>
        <w:drawing>
          <wp:inline distT="0" distB="0" distL="0" distR="0" wp14:anchorId="177FCC15" wp14:editId="1CC504FE">
            <wp:extent cx="5819048" cy="1504762"/>
            <wp:effectExtent l="0" t="0" r="0" b="63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7624C7AA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050270" w:rsidRPr="00050270">
        <w:rPr>
          <w:b w:val="0"/>
          <w:i w:val="0"/>
          <w:iCs w:val="0"/>
          <w:lang w:val="uk-UA" w:bidi="ar-SA"/>
        </w:rPr>
        <w:t>створювати запити на вибірку використовуючи “Query Design”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70"/>
      <w:footerReference w:type="first" r:id="rId71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FD300" w14:textId="77777777" w:rsidR="00AC63D3" w:rsidRDefault="00AC63D3">
      <w:r>
        <w:separator/>
      </w:r>
    </w:p>
  </w:endnote>
  <w:endnote w:type="continuationSeparator" w:id="0">
    <w:p w14:paraId="01887E58" w14:textId="77777777" w:rsidR="00AC63D3" w:rsidRDefault="00AC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7AD936E0" w:rsidR="00091042" w:rsidRPr="00263858" w:rsidRDefault="004E6940" w:rsidP="00336D42">
                          <w:pPr>
                            <w:pStyle w:val="BodyText"/>
                            <w:spacing w:before="120"/>
                          </w:pPr>
                          <w:r w:rsidRPr="004E6940">
                            <w:rPr>
                              <w:sz w:val="28"/>
                              <w:szCs w:val="28"/>
                            </w:rPr>
                            <w:t xml:space="preserve">Майстер запитів, в режимі конструктора.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4E6940">
                            <w:rPr>
                              <w:sz w:val="28"/>
                              <w:szCs w:val="28"/>
                            </w:rPr>
                            <w:t>Запити на вибірку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7AD936E0" w:rsidR="00091042" w:rsidRPr="00263858" w:rsidRDefault="004E6940" w:rsidP="00336D42">
                    <w:pPr>
                      <w:pStyle w:val="BodyText"/>
                      <w:spacing w:before="120"/>
                    </w:pPr>
                    <w:r w:rsidRPr="004E6940">
                      <w:rPr>
                        <w:sz w:val="28"/>
                        <w:szCs w:val="28"/>
                      </w:rPr>
                      <w:t xml:space="preserve">Майстер запитів, в режимі конструктора. </w:t>
                    </w:r>
                    <w:r>
                      <w:rPr>
                        <w:sz w:val="28"/>
                        <w:szCs w:val="28"/>
                      </w:rPr>
                      <w:br/>
                    </w:r>
                    <w:r w:rsidRPr="004E6940">
                      <w:rPr>
                        <w:sz w:val="28"/>
                        <w:szCs w:val="28"/>
                      </w:rPr>
                      <w:t>Запити на вибірку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4DADC" w14:textId="77777777" w:rsidR="00AC63D3" w:rsidRDefault="00AC63D3">
      <w:r>
        <w:separator/>
      </w:r>
    </w:p>
  </w:footnote>
  <w:footnote w:type="continuationSeparator" w:id="0">
    <w:p w14:paraId="0F6B6F48" w14:textId="77777777" w:rsidR="00AC63D3" w:rsidRDefault="00AC6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F8101B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F8101B">
                      <w:pPr>
                        <w:jc w:val="center"/>
                      </w:pPr>
                      <w:fldSimple w:instr=" NUMPAGES  \* Arabic  \* MERGEFORMAT ">
                        <w:r w:rsidR="0009104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3"/>
  </w:num>
  <w:num w:numId="14">
    <w:abstractNumId w:val="20"/>
  </w:num>
  <w:num w:numId="15">
    <w:abstractNumId w:val="3"/>
  </w:num>
  <w:num w:numId="16">
    <w:abstractNumId w:val="5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0270"/>
    <w:rsid w:val="00052BD9"/>
    <w:rsid w:val="00053498"/>
    <w:rsid w:val="0005357A"/>
    <w:rsid w:val="00071CC8"/>
    <w:rsid w:val="00084D53"/>
    <w:rsid w:val="00086188"/>
    <w:rsid w:val="000875F6"/>
    <w:rsid w:val="00091042"/>
    <w:rsid w:val="00094777"/>
    <w:rsid w:val="00097D9C"/>
    <w:rsid w:val="000A03F3"/>
    <w:rsid w:val="000A2924"/>
    <w:rsid w:val="000C5859"/>
    <w:rsid w:val="000D041A"/>
    <w:rsid w:val="000D2533"/>
    <w:rsid w:val="000D3721"/>
    <w:rsid w:val="000E35BC"/>
    <w:rsid w:val="000E3C21"/>
    <w:rsid w:val="000E6B62"/>
    <w:rsid w:val="000F000C"/>
    <w:rsid w:val="000F3127"/>
    <w:rsid w:val="000F5884"/>
    <w:rsid w:val="00110672"/>
    <w:rsid w:val="00110FA0"/>
    <w:rsid w:val="001138A3"/>
    <w:rsid w:val="0011418D"/>
    <w:rsid w:val="00114AE2"/>
    <w:rsid w:val="00123F44"/>
    <w:rsid w:val="00135523"/>
    <w:rsid w:val="00144552"/>
    <w:rsid w:val="00144F6E"/>
    <w:rsid w:val="00145C2A"/>
    <w:rsid w:val="00150E98"/>
    <w:rsid w:val="001526F7"/>
    <w:rsid w:val="0015648B"/>
    <w:rsid w:val="0016022B"/>
    <w:rsid w:val="0016084A"/>
    <w:rsid w:val="00166256"/>
    <w:rsid w:val="00177409"/>
    <w:rsid w:val="00192036"/>
    <w:rsid w:val="00192227"/>
    <w:rsid w:val="001A133E"/>
    <w:rsid w:val="001A72AB"/>
    <w:rsid w:val="001B1871"/>
    <w:rsid w:val="001B37D4"/>
    <w:rsid w:val="001B47CD"/>
    <w:rsid w:val="001C2BFC"/>
    <w:rsid w:val="001C3166"/>
    <w:rsid w:val="001C69BD"/>
    <w:rsid w:val="001D140B"/>
    <w:rsid w:val="001D30A9"/>
    <w:rsid w:val="001D41AE"/>
    <w:rsid w:val="001D589F"/>
    <w:rsid w:val="001D5BB9"/>
    <w:rsid w:val="001E0977"/>
    <w:rsid w:val="001E0A26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5CEA"/>
    <w:rsid w:val="002365E9"/>
    <w:rsid w:val="00236D64"/>
    <w:rsid w:val="00252B05"/>
    <w:rsid w:val="00256E91"/>
    <w:rsid w:val="00260C2F"/>
    <w:rsid w:val="00263858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3E31"/>
    <w:rsid w:val="002B5E7F"/>
    <w:rsid w:val="002B66BC"/>
    <w:rsid w:val="002C2E69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27FC4"/>
    <w:rsid w:val="00336D42"/>
    <w:rsid w:val="0033728D"/>
    <w:rsid w:val="0035549A"/>
    <w:rsid w:val="0036387A"/>
    <w:rsid w:val="00366631"/>
    <w:rsid w:val="0037293A"/>
    <w:rsid w:val="003768FF"/>
    <w:rsid w:val="00383EB8"/>
    <w:rsid w:val="00384598"/>
    <w:rsid w:val="0038495F"/>
    <w:rsid w:val="00391DE2"/>
    <w:rsid w:val="0039614E"/>
    <w:rsid w:val="00396423"/>
    <w:rsid w:val="003A69AF"/>
    <w:rsid w:val="003A6CAB"/>
    <w:rsid w:val="003C40C1"/>
    <w:rsid w:val="003C5ED2"/>
    <w:rsid w:val="003D2022"/>
    <w:rsid w:val="003F029E"/>
    <w:rsid w:val="003F0AE1"/>
    <w:rsid w:val="003F4EB1"/>
    <w:rsid w:val="00400267"/>
    <w:rsid w:val="004040BC"/>
    <w:rsid w:val="00405623"/>
    <w:rsid w:val="00411394"/>
    <w:rsid w:val="00412ED3"/>
    <w:rsid w:val="00416BEF"/>
    <w:rsid w:val="0042109D"/>
    <w:rsid w:val="0042311B"/>
    <w:rsid w:val="0042536E"/>
    <w:rsid w:val="00425AC4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3119"/>
    <w:rsid w:val="00491176"/>
    <w:rsid w:val="004A17B2"/>
    <w:rsid w:val="004A6B9D"/>
    <w:rsid w:val="004A79A5"/>
    <w:rsid w:val="004B3534"/>
    <w:rsid w:val="004D022A"/>
    <w:rsid w:val="004D1791"/>
    <w:rsid w:val="004D194B"/>
    <w:rsid w:val="004D3CDB"/>
    <w:rsid w:val="004D7EA1"/>
    <w:rsid w:val="004E52FF"/>
    <w:rsid w:val="004E6940"/>
    <w:rsid w:val="004E7ABD"/>
    <w:rsid w:val="00500642"/>
    <w:rsid w:val="00515394"/>
    <w:rsid w:val="00520081"/>
    <w:rsid w:val="00524511"/>
    <w:rsid w:val="00530DD1"/>
    <w:rsid w:val="00541D50"/>
    <w:rsid w:val="005522AF"/>
    <w:rsid w:val="00561B52"/>
    <w:rsid w:val="00561E18"/>
    <w:rsid w:val="0056262D"/>
    <w:rsid w:val="00563318"/>
    <w:rsid w:val="00574F4B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0E16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00E4F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959B3"/>
    <w:rsid w:val="007A50E2"/>
    <w:rsid w:val="007A7017"/>
    <w:rsid w:val="007B067C"/>
    <w:rsid w:val="007B2F31"/>
    <w:rsid w:val="007B7319"/>
    <w:rsid w:val="007B79A4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4917"/>
    <w:rsid w:val="00815F8C"/>
    <w:rsid w:val="0082392B"/>
    <w:rsid w:val="008272DF"/>
    <w:rsid w:val="008319E4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8131E"/>
    <w:rsid w:val="008B4D0A"/>
    <w:rsid w:val="008B5947"/>
    <w:rsid w:val="008B5B42"/>
    <w:rsid w:val="008C2DBF"/>
    <w:rsid w:val="008C2ECD"/>
    <w:rsid w:val="008D148E"/>
    <w:rsid w:val="008D5B1B"/>
    <w:rsid w:val="008E06F0"/>
    <w:rsid w:val="008E5457"/>
    <w:rsid w:val="008F232C"/>
    <w:rsid w:val="008F2899"/>
    <w:rsid w:val="009058E9"/>
    <w:rsid w:val="00907061"/>
    <w:rsid w:val="00912FBB"/>
    <w:rsid w:val="00930043"/>
    <w:rsid w:val="0093126A"/>
    <w:rsid w:val="009427E9"/>
    <w:rsid w:val="00944AB5"/>
    <w:rsid w:val="00946AD1"/>
    <w:rsid w:val="00970AC8"/>
    <w:rsid w:val="0097128A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9F7693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41744"/>
    <w:rsid w:val="00A43DDD"/>
    <w:rsid w:val="00A560B1"/>
    <w:rsid w:val="00A60CCB"/>
    <w:rsid w:val="00A66DB1"/>
    <w:rsid w:val="00A725F1"/>
    <w:rsid w:val="00A74B60"/>
    <w:rsid w:val="00A77898"/>
    <w:rsid w:val="00A832A6"/>
    <w:rsid w:val="00A84B3D"/>
    <w:rsid w:val="00A9370A"/>
    <w:rsid w:val="00AA2823"/>
    <w:rsid w:val="00AA4857"/>
    <w:rsid w:val="00AA6A25"/>
    <w:rsid w:val="00AB222E"/>
    <w:rsid w:val="00AB2462"/>
    <w:rsid w:val="00AC1DD3"/>
    <w:rsid w:val="00AC46AA"/>
    <w:rsid w:val="00AC5B95"/>
    <w:rsid w:val="00AC63D3"/>
    <w:rsid w:val="00AC796C"/>
    <w:rsid w:val="00AD2D12"/>
    <w:rsid w:val="00AD55AC"/>
    <w:rsid w:val="00AD7AA6"/>
    <w:rsid w:val="00AE4A52"/>
    <w:rsid w:val="00AE5A3B"/>
    <w:rsid w:val="00B02B62"/>
    <w:rsid w:val="00B04AD3"/>
    <w:rsid w:val="00B05FB6"/>
    <w:rsid w:val="00B102A6"/>
    <w:rsid w:val="00B14743"/>
    <w:rsid w:val="00B25D0F"/>
    <w:rsid w:val="00B3638B"/>
    <w:rsid w:val="00B41B74"/>
    <w:rsid w:val="00B41C2B"/>
    <w:rsid w:val="00B42EED"/>
    <w:rsid w:val="00B4349C"/>
    <w:rsid w:val="00B45135"/>
    <w:rsid w:val="00B4731F"/>
    <w:rsid w:val="00B50432"/>
    <w:rsid w:val="00B759D8"/>
    <w:rsid w:val="00B76009"/>
    <w:rsid w:val="00B80DE0"/>
    <w:rsid w:val="00B873F5"/>
    <w:rsid w:val="00BB12AB"/>
    <w:rsid w:val="00BB1B05"/>
    <w:rsid w:val="00BB2633"/>
    <w:rsid w:val="00BB2991"/>
    <w:rsid w:val="00BB5F99"/>
    <w:rsid w:val="00BD407C"/>
    <w:rsid w:val="00BE2866"/>
    <w:rsid w:val="00BE6CA2"/>
    <w:rsid w:val="00BF003E"/>
    <w:rsid w:val="00BF79B6"/>
    <w:rsid w:val="00C021C3"/>
    <w:rsid w:val="00C04773"/>
    <w:rsid w:val="00C04B51"/>
    <w:rsid w:val="00C073A4"/>
    <w:rsid w:val="00C111AC"/>
    <w:rsid w:val="00C11F40"/>
    <w:rsid w:val="00C1364F"/>
    <w:rsid w:val="00C15BBD"/>
    <w:rsid w:val="00C2264D"/>
    <w:rsid w:val="00C412F7"/>
    <w:rsid w:val="00C41E48"/>
    <w:rsid w:val="00C4237D"/>
    <w:rsid w:val="00C46BD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A6F43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21CE0"/>
    <w:rsid w:val="00D27ABB"/>
    <w:rsid w:val="00D336C2"/>
    <w:rsid w:val="00D37E5D"/>
    <w:rsid w:val="00D458F3"/>
    <w:rsid w:val="00D627F5"/>
    <w:rsid w:val="00D6283C"/>
    <w:rsid w:val="00D6637C"/>
    <w:rsid w:val="00D749FF"/>
    <w:rsid w:val="00D76A4E"/>
    <w:rsid w:val="00D81DCB"/>
    <w:rsid w:val="00D87708"/>
    <w:rsid w:val="00D92ABA"/>
    <w:rsid w:val="00D932BC"/>
    <w:rsid w:val="00D93F56"/>
    <w:rsid w:val="00DA0F3E"/>
    <w:rsid w:val="00DB6F43"/>
    <w:rsid w:val="00DE49F0"/>
    <w:rsid w:val="00DF3EA5"/>
    <w:rsid w:val="00E01B77"/>
    <w:rsid w:val="00E01F37"/>
    <w:rsid w:val="00E0207C"/>
    <w:rsid w:val="00E02336"/>
    <w:rsid w:val="00E0253F"/>
    <w:rsid w:val="00E060FB"/>
    <w:rsid w:val="00E129FC"/>
    <w:rsid w:val="00E27228"/>
    <w:rsid w:val="00E35818"/>
    <w:rsid w:val="00E37170"/>
    <w:rsid w:val="00E419BE"/>
    <w:rsid w:val="00E474BD"/>
    <w:rsid w:val="00E510B0"/>
    <w:rsid w:val="00E5527E"/>
    <w:rsid w:val="00E7136B"/>
    <w:rsid w:val="00E74CCA"/>
    <w:rsid w:val="00E84313"/>
    <w:rsid w:val="00E851AA"/>
    <w:rsid w:val="00E91D94"/>
    <w:rsid w:val="00E920F0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37504"/>
    <w:rsid w:val="00F517BB"/>
    <w:rsid w:val="00F5394E"/>
    <w:rsid w:val="00F55275"/>
    <w:rsid w:val="00F610EF"/>
    <w:rsid w:val="00F61E15"/>
    <w:rsid w:val="00F635D5"/>
    <w:rsid w:val="00F638A0"/>
    <w:rsid w:val="00F63B95"/>
    <w:rsid w:val="00F7073E"/>
    <w:rsid w:val="00F718BD"/>
    <w:rsid w:val="00F71CB5"/>
    <w:rsid w:val="00F72273"/>
    <w:rsid w:val="00F8101B"/>
    <w:rsid w:val="00F9070B"/>
    <w:rsid w:val="00FA2DE5"/>
    <w:rsid w:val="00FB218E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E7CD-F38F-48EF-AB8B-E756EC17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803</TotalTime>
  <Pages>19</Pages>
  <Words>709</Words>
  <Characters>4042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246</cp:revision>
  <cp:lastPrinted>2017-09-21T16:49:00Z</cp:lastPrinted>
  <dcterms:created xsi:type="dcterms:W3CDTF">2019-09-24T09:24:00Z</dcterms:created>
  <dcterms:modified xsi:type="dcterms:W3CDTF">2020-04-21T11:08:00Z</dcterms:modified>
</cp:coreProperties>
</file>