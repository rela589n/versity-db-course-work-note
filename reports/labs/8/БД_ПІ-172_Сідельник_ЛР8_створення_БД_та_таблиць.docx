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1376A" w14:textId="69EE1861" w:rsidR="00446E3A" w:rsidRPr="00DE1B9D" w:rsidRDefault="00446E3A" w:rsidP="00446E3A">
      <w:pPr>
        <w:pStyle w:val="Mainheader"/>
      </w:pPr>
      <w:bookmarkStart w:id="0" w:name="_Toc442793071"/>
      <w:r w:rsidRPr="00E91D94">
        <w:t>Лабораторна робота №</w:t>
      </w:r>
      <w:bookmarkEnd w:id="0"/>
      <w:r w:rsidR="00DE1B9D">
        <w:t>8</w:t>
      </w:r>
    </w:p>
    <w:p w14:paraId="03E7A298" w14:textId="35F6FA71" w:rsidR="00446E3A" w:rsidRPr="008437E6" w:rsidRDefault="00446E3A" w:rsidP="00446E3A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152ABF">
        <w:rPr>
          <w:rFonts w:eastAsia="Calibri"/>
          <w:b/>
          <w:sz w:val="28"/>
          <w:szCs w:val="28"/>
        </w:rPr>
        <w:t>Тема</w:t>
      </w:r>
      <w:r w:rsidRPr="00152ABF">
        <w:rPr>
          <w:rFonts w:eastAsia="Calibri"/>
          <w:sz w:val="28"/>
          <w:szCs w:val="28"/>
        </w:rPr>
        <w:t>:</w:t>
      </w:r>
      <w:r w:rsidR="00B3638B" w:rsidRPr="00B3638B">
        <w:t xml:space="preserve"> </w:t>
      </w:r>
      <w:bookmarkStart w:id="1" w:name="_Hlk39747699"/>
      <w:r w:rsidR="00B3638B" w:rsidRPr="00B3638B">
        <w:rPr>
          <w:rFonts w:eastAsia="Calibri"/>
          <w:sz w:val="28"/>
          <w:szCs w:val="28"/>
        </w:rPr>
        <w:t xml:space="preserve">Створення </w:t>
      </w:r>
      <w:bookmarkEnd w:id="1"/>
      <w:r w:rsidR="00DE1B9D">
        <w:rPr>
          <w:rFonts w:eastAsia="Calibri"/>
          <w:sz w:val="28"/>
          <w:szCs w:val="28"/>
        </w:rPr>
        <w:t>схеми бази даних. Оператори опису схеми баз даних</w:t>
      </w:r>
      <w:r w:rsidRPr="006471C5">
        <w:rPr>
          <w:sz w:val="28"/>
          <w:szCs w:val="28"/>
        </w:rPr>
        <w:t>.</w:t>
      </w:r>
    </w:p>
    <w:p w14:paraId="685566D3" w14:textId="550A0C39" w:rsidR="00446E3A" w:rsidRPr="004A6B9D" w:rsidRDefault="00446E3A" w:rsidP="00446E3A">
      <w:pPr>
        <w:spacing w:line="360" w:lineRule="auto"/>
        <w:jc w:val="both"/>
        <w:rPr>
          <w:sz w:val="28"/>
          <w:szCs w:val="28"/>
        </w:rPr>
      </w:pPr>
      <w:r w:rsidRPr="00152ABF">
        <w:rPr>
          <w:rFonts w:eastAsia="Calibri"/>
          <w:b/>
          <w:sz w:val="28"/>
          <w:szCs w:val="28"/>
        </w:rPr>
        <w:t>Мета</w:t>
      </w:r>
      <w:r w:rsidR="008B5947" w:rsidRPr="008B5947">
        <w:rPr>
          <w:rFonts w:eastAsia="Calibri"/>
          <w:sz w:val="28"/>
          <w:szCs w:val="28"/>
          <w:lang w:val="ru-RU"/>
        </w:rPr>
        <w:t>:</w:t>
      </w:r>
      <w:bookmarkStart w:id="2" w:name="_Hlk26802798"/>
      <w:r w:rsidR="00DF3EA5" w:rsidRPr="00DF3EA5">
        <w:rPr>
          <w:rFonts w:eastAsia="Calibri"/>
          <w:sz w:val="28"/>
          <w:szCs w:val="28"/>
          <w:lang w:val="ru-RU"/>
        </w:rPr>
        <w:t xml:space="preserve"> </w:t>
      </w:r>
      <w:r w:rsidR="00DF3EA5" w:rsidRPr="00DF3EA5">
        <w:rPr>
          <w:sz w:val="28"/>
          <w:szCs w:val="28"/>
        </w:rPr>
        <w:t>Навчитись</w:t>
      </w:r>
      <w:bookmarkEnd w:id="2"/>
      <w:r w:rsidR="00B3638B">
        <w:rPr>
          <w:sz w:val="28"/>
          <w:szCs w:val="28"/>
        </w:rPr>
        <w:t xml:space="preserve"> </w:t>
      </w:r>
      <w:bookmarkStart w:id="3" w:name="_Hlk38370509"/>
      <w:r w:rsidR="00B3638B">
        <w:rPr>
          <w:sz w:val="28"/>
          <w:szCs w:val="28"/>
        </w:rPr>
        <w:t>створювати</w:t>
      </w:r>
      <w:bookmarkStart w:id="4" w:name="_Hlk38361456"/>
      <w:bookmarkEnd w:id="3"/>
      <w:r w:rsidR="00AA43FF">
        <w:rPr>
          <w:sz w:val="28"/>
          <w:szCs w:val="28"/>
        </w:rPr>
        <w:t xml:space="preserve"> бази даних та оголошувати схеми таблиць використовуючи </w:t>
      </w:r>
      <w:r w:rsidR="00AA43FF">
        <w:rPr>
          <w:sz w:val="28"/>
          <w:szCs w:val="28"/>
          <w:lang w:val="en-US"/>
        </w:rPr>
        <w:t>Microsoft Sql Server</w:t>
      </w:r>
      <w:r w:rsidR="0058626A">
        <w:rPr>
          <w:sz w:val="28"/>
          <w:szCs w:val="28"/>
        </w:rPr>
        <w:t xml:space="preserve">, заповнити </w:t>
      </w:r>
      <w:r w:rsidR="0058626A" w:rsidRPr="0058626A">
        <w:rPr>
          <w:sz w:val="28"/>
          <w:szCs w:val="28"/>
        </w:rPr>
        <w:t>створені таблиці бази даних значеннями</w:t>
      </w:r>
      <w:r w:rsidR="00263858">
        <w:rPr>
          <w:sz w:val="28"/>
          <w:szCs w:val="28"/>
        </w:rPr>
        <w:t>.</w:t>
      </w:r>
    </w:p>
    <w:bookmarkEnd w:id="4"/>
    <w:p w14:paraId="161B6323" w14:textId="0E962F3E" w:rsidR="00005963" w:rsidRPr="007F339E" w:rsidRDefault="00DF3EA5" w:rsidP="00446E3A">
      <w:pPr>
        <w:spacing w:line="360" w:lineRule="auto"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</w:rPr>
        <w:t>Предметна область</w:t>
      </w:r>
      <w:r w:rsidRPr="008B5947">
        <w:rPr>
          <w:rFonts w:eastAsia="Calibri"/>
          <w:sz w:val="28"/>
          <w:szCs w:val="28"/>
          <w:lang w:val="ru-RU"/>
        </w:rPr>
        <w:t>:</w:t>
      </w:r>
      <w:r w:rsidR="007F339E" w:rsidRPr="007F339E">
        <w:rPr>
          <w:rFonts w:eastAsia="Calibri"/>
          <w:sz w:val="28"/>
          <w:szCs w:val="28"/>
          <w:lang w:val="ru-RU"/>
        </w:rPr>
        <w:t xml:space="preserve"> “Перевірка знань студента використовуючи тести”</w:t>
      </w:r>
    </w:p>
    <w:p w14:paraId="5CD4F7BD" w14:textId="31D81D98" w:rsidR="00561E18" w:rsidRPr="00561E18" w:rsidRDefault="00A832A6" w:rsidP="00561E18">
      <w:pPr>
        <w:pStyle w:val="Taskheader"/>
      </w:pPr>
      <w:r>
        <w:rPr>
          <w:lang w:val="uk-UA"/>
        </w:rPr>
        <w:t>Порядок виконання</w:t>
      </w:r>
      <w:r w:rsidR="00005963">
        <w:t>:</w:t>
      </w:r>
    </w:p>
    <w:p w14:paraId="1C2F06E5" w14:textId="4D134BA6" w:rsidR="000914B3" w:rsidRDefault="000D18DA" w:rsidP="00F34FC8">
      <w:pPr>
        <w:pStyle w:val="Maintext"/>
      </w:pPr>
      <w:r>
        <w:t>Переходимо в панель написання запитів:</w:t>
      </w:r>
    </w:p>
    <w:p w14:paraId="7849EC2E" w14:textId="3308726C" w:rsidR="000D18DA" w:rsidRDefault="000D18DA" w:rsidP="00F34FC8">
      <w:pPr>
        <w:pStyle w:val="Maintext"/>
      </w:pPr>
      <w:r>
        <w:rPr>
          <w:noProof/>
        </w:rPr>
        <w:drawing>
          <wp:inline distT="0" distB="0" distL="0" distR="0" wp14:anchorId="661A59BF" wp14:editId="1BF1DD4A">
            <wp:extent cx="4761905" cy="5123809"/>
            <wp:effectExtent l="0" t="0" r="635" b="127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FC9A" w14:textId="13BC8B7E" w:rsidR="000D18DA" w:rsidRDefault="000D18DA">
      <w:pPr>
        <w:rPr>
          <w:sz w:val="28"/>
          <w:szCs w:val="20"/>
        </w:rPr>
      </w:pPr>
      <w:r>
        <w:br w:type="page"/>
      </w:r>
    </w:p>
    <w:p w14:paraId="43401B38" w14:textId="2CE5CE16" w:rsidR="00891487" w:rsidRPr="00BB4789" w:rsidRDefault="000D18DA" w:rsidP="00F34FC8">
      <w:pPr>
        <w:pStyle w:val="Maintext"/>
        <w:rPr>
          <w:lang w:val="en-US"/>
        </w:rPr>
      </w:pPr>
      <w:r>
        <w:lastRenderedPageBreak/>
        <w:t xml:space="preserve">Для того, щоб створити базу даних, пишемо наступну </w:t>
      </w:r>
      <w:r>
        <w:rPr>
          <w:lang w:val="en-US"/>
        </w:rPr>
        <w:t>SQL-</w:t>
      </w:r>
      <w:r>
        <w:t>команду:</w:t>
      </w:r>
    </w:p>
    <w:p w14:paraId="5D6C2AF4" w14:textId="2F7529A3" w:rsidR="000D18DA" w:rsidRDefault="00BB4789" w:rsidP="00F34FC8">
      <w:pPr>
        <w:pStyle w:val="Maintext"/>
      </w:pPr>
      <w:r>
        <w:rPr>
          <w:noProof/>
        </w:rPr>
        <w:drawing>
          <wp:inline distT="0" distB="0" distL="0" distR="0" wp14:anchorId="3CCB28AF" wp14:editId="58E48C94">
            <wp:extent cx="3800000" cy="1009524"/>
            <wp:effectExtent l="0" t="0" r="0" b="635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D443" w14:textId="7F34028D" w:rsidR="000D18DA" w:rsidRDefault="000D18DA" w:rsidP="00F34FC8">
      <w:pPr>
        <w:pStyle w:val="Maintext"/>
      </w:pPr>
    </w:p>
    <w:p w14:paraId="0952D0DD" w14:textId="37DCA368" w:rsidR="000D18DA" w:rsidRDefault="00BB4789" w:rsidP="00F34FC8">
      <w:pPr>
        <w:pStyle w:val="Maintext"/>
      </w:pPr>
      <w:r>
        <w:t xml:space="preserve">Натискаємо </w:t>
      </w:r>
      <w:r>
        <w:rPr>
          <w:lang w:val="en-US"/>
        </w:rPr>
        <w:t xml:space="preserve">ctrl + f5 </w:t>
      </w:r>
      <w:r>
        <w:t>для перевірки синтаксиса:</w:t>
      </w:r>
    </w:p>
    <w:p w14:paraId="2675A99F" w14:textId="3BF6721E" w:rsidR="00BB4789" w:rsidRPr="00BB4789" w:rsidRDefault="00BB4789" w:rsidP="00F34FC8">
      <w:pPr>
        <w:pStyle w:val="Maintext"/>
      </w:pPr>
      <w:r>
        <w:rPr>
          <w:noProof/>
        </w:rPr>
        <w:drawing>
          <wp:inline distT="0" distB="0" distL="0" distR="0" wp14:anchorId="7884ABBB" wp14:editId="14BD260A">
            <wp:extent cx="2647619" cy="857143"/>
            <wp:effectExtent l="0" t="0" r="635" b="635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BB9C" w14:textId="429453EC" w:rsidR="000D18DA" w:rsidRDefault="000D18DA" w:rsidP="00F34FC8">
      <w:pPr>
        <w:pStyle w:val="Maintext"/>
      </w:pPr>
    </w:p>
    <w:p w14:paraId="4F644F23" w14:textId="7B248F1B" w:rsidR="000D18DA" w:rsidRDefault="00BB4789" w:rsidP="00F34FC8">
      <w:pPr>
        <w:pStyle w:val="Maintext"/>
      </w:pPr>
      <w:r>
        <w:rPr>
          <w:noProof/>
        </w:rPr>
        <w:drawing>
          <wp:inline distT="0" distB="0" distL="0" distR="0" wp14:anchorId="44930621" wp14:editId="575EFBA0">
            <wp:extent cx="4057143" cy="1419048"/>
            <wp:effectExtent l="0" t="0" r="635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5BD8" w14:textId="2DDBD5DA" w:rsidR="000D18DA" w:rsidRDefault="000D18DA" w:rsidP="00F34FC8">
      <w:pPr>
        <w:pStyle w:val="Maintext"/>
      </w:pPr>
    </w:p>
    <w:p w14:paraId="65A7E80E" w14:textId="491477EB" w:rsidR="00BB4789" w:rsidRDefault="00BB4789" w:rsidP="00F34FC8">
      <w:pPr>
        <w:pStyle w:val="Maintext"/>
        <w:rPr>
          <w:lang w:val="en-US"/>
        </w:rPr>
      </w:pPr>
      <w:r>
        <w:t xml:space="preserve">Та запускаємо команду на виконання, натиснувши </w:t>
      </w:r>
      <w:r>
        <w:rPr>
          <w:lang w:val="en-US"/>
        </w:rPr>
        <w:t>f5:</w:t>
      </w:r>
    </w:p>
    <w:p w14:paraId="31495407" w14:textId="4753DEAA" w:rsidR="00BB4789" w:rsidRPr="00BB4789" w:rsidRDefault="00BB4789" w:rsidP="00F34FC8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7791F5B3" wp14:editId="358BBAFB">
            <wp:extent cx="2085714" cy="1019048"/>
            <wp:effectExtent l="0" t="0" r="0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C870" w14:textId="391D30C0" w:rsidR="000D18DA" w:rsidRDefault="000D18DA" w:rsidP="00F34FC8">
      <w:pPr>
        <w:pStyle w:val="Maintext"/>
      </w:pPr>
    </w:p>
    <w:p w14:paraId="2FE41B34" w14:textId="556EB833" w:rsidR="000D18DA" w:rsidRDefault="000D18DA" w:rsidP="00F34FC8">
      <w:pPr>
        <w:pStyle w:val="Maintext"/>
      </w:pPr>
    </w:p>
    <w:p w14:paraId="139D6CFF" w14:textId="341FCDBE" w:rsidR="00BB4789" w:rsidRDefault="00F55BA3" w:rsidP="00F34FC8">
      <w:pPr>
        <w:pStyle w:val="Maintext"/>
      </w:pPr>
      <w:r>
        <w:t>Після цього, можемо побачити новостворену базу в списку:</w:t>
      </w:r>
    </w:p>
    <w:p w14:paraId="4324B5C2" w14:textId="5B5ECA45" w:rsidR="00F55BA3" w:rsidRPr="00F55BA3" w:rsidRDefault="00F55BA3" w:rsidP="00F34FC8">
      <w:pPr>
        <w:pStyle w:val="Maintext"/>
      </w:pPr>
      <w:r>
        <w:rPr>
          <w:noProof/>
        </w:rPr>
        <w:drawing>
          <wp:inline distT="0" distB="0" distL="0" distR="0" wp14:anchorId="5E82A663" wp14:editId="5535FE54">
            <wp:extent cx="2419048" cy="876190"/>
            <wp:effectExtent l="0" t="0" r="635" b="635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627D" w14:textId="1E64520C" w:rsidR="000D18DA" w:rsidRDefault="000D18DA" w:rsidP="00F34FC8">
      <w:pPr>
        <w:pStyle w:val="Maintext"/>
      </w:pPr>
    </w:p>
    <w:p w14:paraId="09AC4977" w14:textId="318B1773" w:rsidR="00F55BA3" w:rsidRDefault="00F55BA3" w:rsidP="00F34FC8">
      <w:pPr>
        <w:pStyle w:val="Maintext"/>
      </w:pPr>
    </w:p>
    <w:p w14:paraId="400F599D" w14:textId="5184BCDF" w:rsidR="00F55BA3" w:rsidRDefault="00F55BA3" w:rsidP="00F34FC8">
      <w:pPr>
        <w:pStyle w:val="Maintext"/>
      </w:pPr>
    </w:p>
    <w:p w14:paraId="6C4EA4EE" w14:textId="629CC9E0" w:rsidR="00E90A85" w:rsidRDefault="00E90A85" w:rsidP="00F34FC8">
      <w:pPr>
        <w:pStyle w:val="Maintext"/>
        <w:rPr>
          <w:lang w:val="en-US"/>
        </w:rPr>
      </w:pPr>
      <w:r>
        <w:t xml:space="preserve">Перейдемо до створення таблиць. Для цього, будемо виконувати запити в чистому  </w:t>
      </w:r>
      <w:r>
        <w:rPr>
          <w:lang w:val="en-US"/>
        </w:rPr>
        <w:t>SQL:</w:t>
      </w:r>
    </w:p>
    <w:p w14:paraId="33F991A2" w14:textId="329018FF" w:rsidR="00E90A85" w:rsidRPr="00E90A85" w:rsidRDefault="00E90A85" w:rsidP="00F34FC8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5D1BC34E" wp14:editId="395C1EC6">
            <wp:extent cx="3837709" cy="3658305"/>
            <wp:effectExtent l="0" t="0" r="0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1165" cy="36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A27E" w14:textId="6C2BB06F" w:rsidR="00F55BA3" w:rsidRDefault="00F55BA3" w:rsidP="00F34FC8">
      <w:pPr>
        <w:pStyle w:val="Maintext"/>
      </w:pPr>
    </w:p>
    <w:p w14:paraId="631C8B68" w14:textId="0BAD402B" w:rsidR="00F55BA3" w:rsidRDefault="003B4622" w:rsidP="00F34FC8">
      <w:pPr>
        <w:pStyle w:val="Maintext"/>
        <w:rPr>
          <w:lang w:val="en-US"/>
        </w:rPr>
      </w:pPr>
      <w:r>
        <w:t>Далі, створюємо таб</w:t>
      </w:r>
      <w:r w:rsidR="0079439D">
        <w:t xml:space="preserve">лицю </w:t>
      </w:r>
      <w:r w:rsidR="0079439D">
        <w:rPr>
          <w:lang w:val="en-US"/>
        </w:rPr>
        <w:t>administrators</w:t>
      </w:r>
      <w:r w:rsidR="005E0926">
        <w:rPr>
          <w:lang w:val="en-US"/>
        </w:rPr>
        <w:t xml:space="preserve"> (</w:t>
      </w:r>
      <w:r w:rsidR="005E0926">
        <w:t xml:space="preserve">зробимо поле </w:t>
      </w:r>
      <w:r w:rsidR="005E0926">
        <w:rPr>
          <w:lang w:val="en-US"/>
        </w:rPr>
        <w:t xml:space="preserve">id </w:t>
      </w:r>
      <w:r w:rsidR="005E0926">
        <w:t xml:space="preserve">первинним ключом та задамо йому авто інкремент </w:t>
      </w:r>
      <w:r w:rsidR="005E0926">
        <w:t>на 1</w:t>
      </w:r>
      <w:r w:rsidR="005E0926">
        <w:t xml:space="preserve"> починаючи зі значення 1</w:t>
      </w:r>
      <w:r w:rsidR="005E0926">
        <w:rPr>
          <w:lang w:val="en-US"/>
        </w:rPr>
        <w:t>)</w:t>
      </w:r>
      <w:r w:rsidR="0079439D">
        <w:rPr>
          <w:lang w:val="en-US"/>
        </w:rPr>
        <w:t>:</w:t>
      </w:r>
    </w:p>
    <w:p w14:paraId="4C441309" w14:textId="1CF3DD55" w:rsidR="0079439D" w:rsidRDefault="0079439D" w:rsidP="00F34FC8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3F2E13C1" wp14:editId="65B8A6BB">
            <wp:extent cx="3838095" cy="3247619"/>
            <wp:effectExtent l="0" t="0" r="0" b="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C977" w14:textId="20C87ABB" w:rsidR="00A2590A" w:rsidRPr="00496710" w:rsidRDefault="00496710" w:rsidP="00F34FC8">
      <w:pPr>
        <w:pStyle w:val="Maintext"/>
      </w:pPr>
      <w:r>
        <w:lastRenderedPageBreak/>
        <w:t>Можемо перейти в базу даних та побачити в списку новостворену таблицю:</w:t>
      </w:r>
    </w:p>
    <w:p w14:paraId="593432D0" w14:textId="6B74A4C1" w:rsidR="00A2590A" w:rsidRDefault="00496710" w:rsidP="00F34FC8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5A9E1A7F" wp14:editId="7E6B5013">
            <wp:extent cx="3276190" cy="2942857"/>
            <wp:effectExtent l="0" t="0" r="635" b="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F67A" w14:textId="77777777" w:rsidR="00496710" w:rsidRDefault="00496710" w:rsidP="00F34FC8">
      <w:pPr>
        <w:pStyle w:val="Maintext"/>
      </w:pPr>
    </w:p>
    <w:p w14:paraId="74E16856" w14:textId="3D1D96D0" w:rsidR="00496710" w:rsidRPr="00496710" w:rsidRDefault="00496710" w:rsidP="00F34FC8">
      <w:pPr>
        <w:pStyle w:val="Maintext"/>
        <w:rPr>
          <w:lang w:val="en-US"/>
        </w:rPr>
      </w:pPr>
      <w:r>
        <w:t>Якщо перейдемо в дизайн таблиці, то побачимо параметри, які ми задали в запиті</w:t>
      </w:r>
      <w:r>
        <w:rPr>
          <w:lang w:val="en-US"/>
        </w:rPr>
        <w:t xml:space="preserve"> SQL:</w:t>
      </w:r>
    </w:p>
    <w:p w14:paraId="68521F53" w14:textId="502AA579" w:rsidR="00A2590A" w:rsidRDefault="00496710" w:rsidP="00F34FC8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0F1AF903" wp14:editId="6852B6BC">
            <wp:extent cx="5941695" cy="3870325"/>
            <wp:effectExtent l="0" t="0" r="1905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7357" w14:textId="0432B158" w:rsidR="00A2590A" w:rsidRDefault="00A2590A" w:rsidP="00F34FC8">
      <w:pPr>
        <w:pStyle w:val="Maintext"/>
        <w:rPr>
          <w:lang w:val="en-US"/>
        </w:rPr>
      </w:pPr>
    </w:p>
    <w:p w14:paraId="27CA1D31" w14:textId="1B13726F" w:rsidR="00A2590A" w:rsidRDefault="00A2590A" w:rsidP="00F34FC8">
      <w:pPr>
        <w:pStyle w:val="Maintext"/>
        <w:rPr>
          <w:lang w:val="en-US"/>
        </w:rPr>
      </w:pPr>
    </w:p>
    <w:p w14:paraId="5419BB14" w14:textId="2408795D" w:rsidR="008B1B4A" w:rsidRDefault="008B1B4A" w:rsidP="00F34FC8">
      <w:pPr>
        <w:pStyle w:val="Maintext"/>
      </w:pPr>
      <w:r>
        <w:lastRenderedPageBreak/>
        <w:t>Аналогічно, створюємо інші таблиці.</w:t>
      </w:r>
    </w:p>
    <w:p w14:paraId="7424AE10" w14:textId="7E1AA19C" w:rsidR="008B1B4A" w:rsidRPr="008B1B4A" w:rsidRDefault="008B1B4A" w:rsidP="00F34FC8">
      <w:pPr>
        <w:pStyle w:val="Maintext"/>
        <w:rPr>
          <w:lang w:val="en-US"/>
        </w:rPr>
      </w:pPr>
      <w:r>
        <w:t xml:space="preserve">Створюємо таблицю </w:t>
      </w:r>
      <w:r>
        <w:rPr>
          <w:lang w:val="en-US"/>
        </w:rPr>
        <w:t>tests:</w:t>
      </w:r>
    </w:p>
    <w:p w14:paraId="58456EB8" w14:textId="7604C3D9" w:rsidR="008B1B4A" w:rsidRDefault="008B1B4A" w:rsidP="00F34FC8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2FDA5BD0" wp14:editId="6700F754">
            <wp:extent cx="4352381" cy="2361905"/>
            <wp:effectExtent l="0" t="0" r="0" b="635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1F8F" w14:textId="17C56E9E" w:rsidR="008B1B4A" w:rsidRDefault="008B1B4A" w:rsidP="00F34FC8">
      <w:pPr>
        <w:pStyle w:val="Maintext"/>
        <w:rPr>
          <w:lang w:val="en-US"/>
        </w:rPr>
      </w:pPr>
    </w:p>
    <w:p w14:paraId="4E5C14A9" w14:textId="33FF45CD" w:rsidR="008B1B4A" w:rsidRPr="008B1B4A" w:rsidRDefault="008B1B4A" w:rsidP="008B1B4A">
      <w:pPr>
        <w:pStyle w:val="Maintext"/>
        <w:rPr>
          <w:lang w:val="en-US"/>
        </w:rPr>
      </w:pPr>
      <w:r>
        <w:t xml:space="preserve">Створюємо таблицю </w:t>
      </w:r>
      <w:r w:rsidRPr="008B1B4A">
        <w:rPr>
          <w:lang w:val="en-US"/>
        </w:rPr>
        <w:t>test_composite</w:t>
      </w:r>
      <w:r>
        <w:rPr>
          <w:lang w:val="en-US"/>
        </w:rPr>
        <w:t>:</w:t>
      </w:r>
    </w:p>
    <w:p w14:paraId="0C3169AF" w14:textId="73781721" w:rsidR="008B1B4A" w:rsidRDefault="008B1B4A" w:rsidP="00F34FC8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611C5249" wp14:editId="168D99C2">
            <wp:extent cx="4047619" cy="1638095"/>
            <wp:effectExtent l="0" t="0" r="0" b="635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727C" w14:textId="0952B9B8" w:rsidR="00A2590A" w:rsidRDefault="00A2590A" w:rsidP="00F34FC8">
      <w:pPr>
        <w:pStyle w:val="Maintext"/>
        <w:rPr>
          <w:lang w:val="en-US"/>
        </w:rPr>
      </w:pPr>
    </w:p>
    <w:p w14:paraId="2F5E7648" w14:textId="21F3BC28" w:rsidR="008B1B4A" w:rsidRPr="008B1B4A" w:rsidRDefault="008B1B4A" w:rsidP="008B1B4A">
      <w:pPr>
        <w:pStyle w:val="Maintext"/>
        <w:rPr>
          <w:lang w:val="en-US"/>
        </w:rPr>
      </w:pPr>
      <w:r>
        <w:t xml:space="preserve">Створюємо таблицю </w:t>
      </w:r>
      <w:r w:rsidRPr="008B1B4A">
        <w:rPr>
          <w:lang w:val="en-US"/>
        </w:rPr>
        <w:t>test_subjects</w:t>
      </w:r>
      <w:r>
        <w:rPr>
          <w:lang w:val="en-US"/>
        </w:rPr>
        <w:t>:</w:t>
      </w:r>
    </w:p>
    <w:p w14:paraId="45AB83F0" w14:textId="1AFF0246" w:rsidR="00A2590A" w:rsidRDefault="00D74133" w:rsidP="00F34FC8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4406F4F2" wp14:editId="59EFC69F">
            <wp:extent cx="3571429" cy="1457143"/>
            <wp:effectExtent l="0" t="0" r="0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7BAF" w14:textId="6489F725" w:rsidR="00A2590A" w:rsidRPr="00AF6D63" w:rsidRDefault="00AF6D63" w:rsidP="00F34FC8">
      <w:pPr>
        <w:pStyle w:val="Maintext"/>
        <w:rPr>
          <w:lang w:val="en-US"/>
        </w:rPr>
      </w:pPr>
      <w:r>
        <w:t>Створюємо таблицю</w:t>
      </w:r>
      <w:r>
        <w:rPr>
          <w:lang w:val="en-US"/>
        </w:rPr>
        <w:t xml:space="preserve"> </w:t>
      </w:r>
      <w:r w:rsidRPr="00AF6D63">
        <w:rPr>
          <w:lang w:val="en-US"/>
        </w:rPr>
        <w:t>courses</w:t>
      </w:r>
      <w:r>
        <w:rPr>
          <w:lang w:val="en-US"/>
        </w:rPr>
        <w:t>:</w:t>
      </w:r>
    </w:p>
    <w:p w14:paraId="3A2CA560" w14:textId="21B47FA7" w:rsidR="00AF6D63" w:rsidRPr="0079439D" w:rsidRDefault="00AF6D63" w:rsidP="00F34FC8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2491E8AF" wp14:editId="0C985233">
            <wp:extent cx="3847619" cy="990476"/>
            <wp:effectExtent l="0" t="0" r="635" b="635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1D8F" w14:textId="7BAE298C" w:rsidR="00E90A85" w:rsidRDefault="00E90A85" w:rsidP="00F34FC8">
      <w:pPr>
        <w:pStyle w:val="Maintext"/>
      </w:pPr>
    </w:p>
    <w:p w14:paraId="0C983BE9" w14:textId="206EE545" w:rsidR="004450FA" w:rsidRPr="00AF6D63" w:rsidRDefault="004450FA" w:rsidP="004450FA">
      <w:pPr>
        <w:pStyle w:val="Maintext"/>
        <w:rPr>
          <w:lang w:val="en-US"/>
        </w:rPr>
      </w:pPr>
      <w:r>
        <w:t>Створюємо таблицю</w:t>
      </w:r>
      <w:r>
        <w:rPr>
          <w:lang w:val="en-US"/>
        </w:rPr>
        <w:t xml:space="preserve"> </w:t>
      </w:r>
      <w:r w:rsidR="00FB2D41" w:rsidRPr="00FB2D41">
        <w:rPr>
          <w:lang w:val="en-US"/>
        </w:rPr>
        <w:t>course_test_subject</w:t>
      </w:r>
      <w:r w:rsidR="00FB2D41">
        <w:rPr>
          <w:lang w:val="en-US"/>
        </w:rPr>
        <w:t xml:space="preserve"> </w:t>
      </w:r>
      <w:r w:rsidR="00FB2D41">
        <w:t>для того, щоб зв’язати таблиці</w:t>
      </w:r>
      <w:r w:rsidR="00FB2D41">
        <w:rPr>
          <w:lang w:val="en-US"/>
        </w:rPr>
        <w:t xml:space="preserve"> courses </w:t>
      </w:r>
      <w:r w:rsidR="00FB2D41">
        <w:t xml:space="preserve">та </w:t>
      </w:r>
      <w:r w:rsidR="00FB2D41">
        <w:rPr>
          <w:lang w:val="en-US"/>
        </w:rPr>
        <w:t xml:space="preserve">test_subjects. </w:t>
      </w:r>
      <w:r w:rsidR="00FB2D41">
        <w:t xml:space="preserve">Тут немає поля </w:t>
      </w:r>
      <w:r w:rsidR="00FB2D41">
        <w:rPr>
          <w:lang w:val="en-US"/>
        </w:rPr>
        <w:t xml:space="preserve">id, </w:t>
      </w:r>
      <w:r w:rsidR="00FB2D41">
        <w:t xml:space="preserve">але є </w:t>
      </w:r>
      <w:r w:rsidR="00FB2D41" w:rsidRPr="00FB2D41">
        <w:t>складений первинний ключ</w:t>
      </w:r>
      <w:r w:rsidR="00FB2D41">
        <w:t xml:space="preserve"> (</w:t>
      </w:r>
      <w:r w:rsidR="00FB2D41" w:rsidRPr="00FB2D41">
        <w:t>course_id</w:t>
      </w:r>
      <w:r w:rsidR="00FB2D41">
        <w:t xml:space="preserve"> та </w:t>
      </w:r>
      <w:r w:rsidR="00FB2D41" w:rsidRPr="00FB2D41">
        <w:t>test_subject_id</w:t>
      </w:r>
      <w:r w:rsidR="00FB2D41">
        <w:t xml:space="preserve"> унікально ідентифікують запис)</w:t>
      </w:r>
      <w:r>
        <w:rPr>
          <w:lang w:val="en-US"/>
        </w:rPr>
        <w:t>:</w:t>
      </w:r>
    </w:p>
    <w:p w14:paraId="637CD33F" w14:textId="418C786E" w:rsidR="00D74133" w:rsidRPr="00FB2D41" w:rsidRDefault="00033855" w:rsidP="00F34FC8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44F4E2EF" wp14:editId="5825F74D">
            <wp:extent cx="5941695" cy="833120"/>
            <wp:effectExtent l="0" t="0" r="1905" b="508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8E21" w14:textId="75632937" w:rsidR="00D74133" w:rsidRDefault="00D74133" w:rsidP="00F34FC8">
      <w:pPr>
        <w:pStyle w:val="Maintext"/>
      </w:pPr>
    </w:p>
    <w:p w14:paraId="78311611" w14:textId="11939ADD" w:rsidR="00033855" w:rsidRPr="00033855" w:rsidRDefault="00033855" w:rsidP="00F34FC8">
      <w:pPr>
        <w:pStyle w:val="Maintext"/>
        <w:rPr>
          <w:lang w:val="en-US"/>
        </w:rPr>
      </w:pPr>
      <w:r>
        <w:t>Створюємо таблицю</w:t>
      </w:r>
      <w:r>
        <w:rPr>
          <w:lang w:val="en-US"/>
        </w:rPr>
        <w:t xml:space="preserve"> questions</w:t>
      </w:r>
      <w:r>
        <w:rPr>
          <w:lang w:val="en-US"/>
        </w:rPr>
        <w:t>:</w:t>
      </w:r>
    </w:p>
    <w:p w14:paraId="1A4267F3" w14:textId="25D289E6" w:rsidR="00033855" w:rsidRDefault="00033855" w:rsidP="00F34FC8">
      <w:pPr>
        <w:pStyle w:val="Maintext"/>
      </w:pPr>
      <w:r>
        <w:rPr>
          <w:noProof/>
        </w:rPr>
        <w:drawing>
          <wp:inline distT="0" distB="0" distL="0" distR="0" wp14:anchorId="19010769" wp14:editId="5A391A0F">
            <wp:extent cx="3619500" cy="1531678"/>
            <wp:effectExtent l="0" t="0" r="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2924" cy="153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C31E" w14:textId="04FE76C4" w:rsidR="0079439D" w:rsidRDefault="0079439D" w:rsidP="00F34FC8">
      <w:pPr>
        <w:pStyle w:val="Maintext"/>
      </w:pPr>
    </w:p>
    <w:p w14:paraId="3EBA002D" w14:textId="2EF5C817" w:rsidR="00A471F8" w:rsidRPr="00033855" w:rsidRDefault="00A471F8" w:rsidP="00A471F8">
      <w:pPr>
        <w:pStyle w:val="Maintext"/>
        <w:rPr>
          <w:lang w:val="en-US"/>
        </w:rPr>
      </w:pPr>
      <w:r>
        <w:t>Створюємо таблицю</w:t>
      </w:r>
      <w:r>
        <w:rPr>
          <w:lang w:val="en-US"/>
        </w:rPr>
        <w:t xml:space="preserve"> </w:t>
      </w:r>
      <w:r>
        <w:rPr>
          <w:lang w:val="en-US"/>
        </w:rPr>
        <w:t>answer_options</w:t>
      </w:r>
      <w:r>
        <w:rPr>
          <w:lang w:val="en-US"/>
        </w:rPr>
        <w:t>:</w:t>
      </w:r>
    </w:p>
    <w:p w14:paraId="311EE7FD" w14:textId="0045E024" w:rsidR="00A471F8" w:rsidRDefault="004C582E" w:rsidP="00F34FC8">
      <w:pPr>
        <w:pStyle w:val="Maintext"/>
      </w:pPr>
      <w:r>
        <w:rPr>
          <w:noProof/>
        </w:rPr>
        <w:drawing>
          <wp:inline distT="0" distB="0" distL="0" distR="0" wp14:anchorId="13B4842C" wp14:editId="4A8B9294">
            <wp:extent cx="4038600" cy="1608212"/>
            <wp:effectExtent l="0" t="0" r="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4033" cy="161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B5DA" w14:textId="188C135C" w:rsidR="0079439D" w:rsidRDefault="0079439D" w:rsidP="00F34FC8">
      <w:pPr>
        <w:pStyle w:val="Maintext"/>
      </w:pPr>
    </w:p>
    <w:p w14:paraId="457D8A0F" w14:textId="3D73BB8C" w:rsidR="004C582E" w:rsidRPr="00033855" w:rsidRDefault="004C582E" w:rsidP="004C582E">
      <w:pPr>
        <w:pStyle w:val="Maintext"/>
        <w:rPr>
          <w:lang w:val="en-US"/>
        </w:rPr>
      </w:pPr>
      <w:r>
        <w:t>Створюємо таблицю</w:t>
      </w:r>
      <w:r w:rsidRPr="004C582E">
        <w:t xml:space="preserve"> </w:t>
      </w:r>
      <w:r w:rsidRPr="004C582E">
        <w:t>departments</w:t>
      </w:r>
      <w:r>
        <w:rPr>
          <w:lang w:val="en-US"/>
        </w:rPr>
        <w:t>:</w:t>
      </w:r>
    </w:p>
    <w:p w14:paraId="50CF6DDD" w14:textId="07F89862" w:rsidR="004C582E" w:rsidRDefault="004C582E" w:rsidP="00F34FC8">
      <w:pPr>
        <w:pStyle w:val="Maintext"/>
      </w:pPr>
      <w:r>
        <w:rPr>
          <w:noProof/>
        </w:rPr>
        <w:drawing>
          <wp:inline distT="0" distB="0" distL="0" distR="0" wp14:anchorId="66FA8CFD" wp14:editId="39760BF8">
            <wp:extent cx="3524250" cy="1589368"/>
            <wp:effectExtent l="0" t="0" r="0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8061" cy="159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D894" w14:textId="6B21BBCF" w:rsidR="006D3694" w:rsidRPr="00AF6D63" w:rsidRDefault="006D3694" w:rsidP="006D3694">
      <w:pPr>
        <w:pStyle w:val="Maintext"/>
        <w:rPr>
          <w:lang w:val="en-US"/>
        </w:rPr>
      </w:pPr>
      <w:r>
        <w:lastRenderedPageBreak/>
        <w:t>Створюємо таблицю</w:t>
      </w:r>
      <w:r>
        <w:rPr>
          <w:lang w:val="en-US"/>
        </w:rPr>
        <w:t xml:space="preserve"> </w:t>
      </w:r>
      <w:r w:rsidRPr="006D3694">
        <w:rPr>
          <w:lang w:val="en-US"/>
        </w:rPr>
        <w:t>department_test_subject</w:t>
      </w:r>
      <w:r>
        <w:rPr>
          <w:lang w:val="en-US"/>
        </w:rPr>
        <w:t xml:space="preserve"> </w:t>
      </w:r>
      <w:r>
        <w:t>для того, щоб зв’язати таблиці</w:t>
      </w:r>
      <w:r>
        <w:rPr>
          <w:lang w:val="en-US"/>
        </w:rPr>
        <w:t xml:space="preserve"> </w:t>
      </w:r>
      <w:r>
        <w:rPr>
          <w:lang w:val="en-US"/>
        </w:rPr>
        <w:t>departments</w:t>
      </w:r>
      <w:r>
        <w:rPr>
          <w:lang w:val="en-US"/>
        </w:rPr>
        <w:t xml:space="preserve"> </w:t>
      </w:r>
      <w:r>
        <w:t xml:space="preserve">та </w:t>
      </w:r>
      <w:r>
        <w:rPr>
          <w:lang w:val="en-US"/>
        </w:rPr>
        <w:t xml:space="preserve">test_subjects. </w:t>
      </w:r>
      <w:r>
        <w:t xml:space="preserve">Тут немає поля </w:t>
      </w:r>
      <w:r>
        <w:rPr>
          <w:lang w:val="en-US"/>
        </w:rPr>
        <w:t xml:space="preserve">id, </w:t>
      </w:r>
      <w:r>
        <w:t xml:space="preserve">але є </w:t>
      </w:r>
      <w:r w:rsidRPr="00FB2D41">
        <w:t>складений первинний ключ</w:t>
      </w:r>
      <w:r>
        <w:t xml:space="preserve"> (</w:t>
      </w:r>
      <w:r>
        <w:rPr>
          <w:lang w:val="en-US"/>
        </w:rPr>
        <w:t>department</w:t>
      </w:r>
      <w:r w:rsidRPr="00FB2D41">
        <w:t>_id</w:t>
      </w:r>
      <w:r>
        <w:t xml:space="preserve"> та </w:t>
      </w:r>
      <w:r w:rsidRPr="00FB2D41">
        <w:t>test_subject_id</w:t>
      </w:r>
      <w:r>
        <w:t xml:space="preserve"> унікально ідентифікують запис)</w:t>
      </w:r>
      <w:r>
        <w:rPr>
          <w:lang w:val="en-US"/>
        </w:rPr>
        <w:t>:</w:t>
      </w:r>
    </w:p>
    <w:p w14:paraId="1F346B40" w14:textId="715CBDA3" w:rsidR="0079439D" w:rsidRDefault="007368F6" w:rsidP="00F34FC8">
      <w:pPr>
        <w:pStyle w:val="Maintext"/>
      </w:pPr>
      <w:r>
        <w:rPr>
          <w:noProof/>
        </w:rPr>
        <w:drawing>
          <wp:inline distT="0" distB="0" distL="0" distR="0" wp14:anchorId="0DE416CC" wp14:editId="68BFE5E6">
            <wp:extent cx="5941695" cy="797560"/>
            <wp:effectExtent l="0" t="0" r="1905" b="254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4284" w14:textId="24E3980D" w:rsidR="004C582E" w:rsidRDefault="004C582E" w:rsidP="00F34FC8">
      <w:pPr>
        <w:pStyle w:val="Maintext"/>
      </w:pPr>
    </w:p>
    <w:p w14:paraId="4A4CE8FD" w14:textId="317A5040" w:rsidR="007368F6" w:rsidRPr="007368F6" w:rsidRDefault="007368F6" w:rsidP="00F34FC8">
      <w:pPr>
        <w:pStyle w:val="Maintext"/>
        <w:rPr>
          <w:lang w:val="en-US"/>
        </w:rPr>
      </w:pPr>
      <w:r>
        <w:t xml:space="preserve">Створимо таблицю </w:t>
      </w:r>
      <w:r w:rsidRPr="007368F6">
        <w:t>student_groups</w:t>
      </w:r>
      <w:r>
        <w:rPr>
          <w:lang w:val="en-US"/>
        </w:rPr>
        <w:t>:</w:t>
      </w:r>
    </w:p>
    <w:p w14:paraId="615EF21E" w14:textId="48387D97" w:rsidR="004C582E" w:rsidRDefault="007368F6" w:rsidP="00F34FC8">
      <w:pPr>
        <w:pStyle w:val="Maintext"/>
      </w:pPr>
      <w:r>
        <w:rPr>
          <w:noProof/>
        </w:rPr>
        <w:drawing>
          <wp:inline distT="0" distB="0" distL="0" distR="0" wp14:anchorId="3A36ECB0" wp14:editId="6822E5D1">
            <wp:extent cx="3971429" cy="2295238"/>
            <wp:effectExtent l="0" t="0" r="0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82EB" w14:textId="77777777" w:rsidR="004C582E" w:rsidRDefault="004C582E" w:rsidP="00F34FC8">
      <w:pPr>
        <w:pStyle w:val="Maintext"/>
      </w:pPr>
    </w:p>
    <w:p w14:paraId="4908F842" w14:textId="31CA6780" w:rsidR="00F55BA3" w:rsidRDefault="00DA05C3" w:rsidP="00F34FC8">
      <w:pPr>
        <w:pStyle w:val="Maintext"/>
      </w:pPr>
      <w:r>
        <w:t>Створимо таблицю користувачів (студентів):</w:t>
      </w:r>
    </w:p>
    <w:p w14:paraId="3CF173A4" w14:textId="07C07848" w:rsidR="00DA05C3" w:rsidRDefault="00DA05C3" w:rsidP="00F34FC8">
      <w:pPr>
        <w:pStyle w:val="Maintext"/>
      </w:pPr>
      <w:r>
        <w:rPr>
          <w:noProof/>
        </w:rPr>
        <w:drawing>
          <wp:inline distT="0" distB="0" distL="0" distR="0" wp14:anchorId="30EB800F" wp14:editId="559C92B2">
            <wp:extent cx="3990476" cy="3238095"/>
            <wp:effectExtent l="0" t="0" r="0" b="635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1182" w14:textId="06AA3A10" w:rsidR="00DA05C3" w:rsidRPr="00DA05C3" w:rsidRDefault="00DA05C3" w:rsidP="00F34FC8">
      <w:pPr>
        <w:pStyle w:val="Maintext"/>
      </w:pPr>
      <w:r>
        <w:lastRenderedPageBreak/>
        <w:t>Створимо таблицю</w:t>
      </w:r>
      <w:r w:rsidRPr="00DA05C3">
        <w:t xml:space="preserve"> </w:t>
      </w:r>
      <w:r w:rsidRPr="00DA05C3">
        <w:t>test_results</w:t>
      </w:r>
      <w:r>
        <w:t>:</w:t>
      </w:r>
    </w:p>
    <w:p w14:paraId="337E2BB2" w14:textId="18DBA026" w:rsidR="00DA05C3" w:rsidRPr="00DA05C3" w:rsidRDefault="00671DEC" w:rsidP="00F34FC8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3C9B9072" wp14:editId="3701398F">
            <wp:extent cx="3514286" cy="1380952"/>
            <wp:effectExtent l="0" t="0" r="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E468" w14:textId="16897076" w:rsidR="00DA05C3" w:rsidRDefault="00DA05C3" w:rsidP="00F34FC8">
      <w:pPr>
        <w:pStyle w:val="Maintext"/>
      </w:pPr>
    </w:p>
    <w:p w14:paraId="31AC29B9" w14:textId="20630B01" w:rsidR="00671DEC" w:rsidRDefault="00E13D0B" w:rsidP="00F34FC8">
      <w:pPr>
        <w:pStyle w:val="Maintext"/>
      </w:pPr>
      <w:r>
        <w:t>Створимо таблицю</w:t>
      </w:r>
      <w:r w:rsidRPr="00DA05C3">
        <w:t xml:space="preserve"> </w:t>
      </w:r>
      <w:r>
        <w:rPr>
          <w:lang w:val="en-US"/>
        </w:rPr>
        <w:t>asked_questions</w:t>
      </w:r>
      <w:r>
        <w:t>:</w:t>
      </w:r>
    </w:p>
    <w:p w14:paraId="19A96D85" w14:textId="02262031" w:rsidR="00E13D0B" w:rsidRDefault="00E13D0B" w:rsidP="00F34FC8">
      <w:pPr>
        <w:pStyle w:val="Maintext"/>
      </w:pPr>
      <w:r>
        <w:rPr>
          <w:noProof/>
        </w:rPr>
        <w:drawing>
          <wp:inline distT="0" distB="0" distL="0" distR="0" wp14:anchorId="0BADB7F1" wp14:editId="22765E9D">
            <wp:extent cx="3619048" cy="1238095"/>
            <wp:effectExtent l="0" t="0" r="635" b="635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2BAB" w14:textId="77777777" w:rsidR="00671DEC" w:rsidRDefault="00671DEC" w:rsidP="00F34FC8">
      <w:pPr>
        <w:pStyle w:val="Maintext"/>
      </w:pPr>
    </w:p>
    <w:p w14:paraId="726D4601" w14:textId="611F28BE" w:rsidR="00692CFB" w:rsidRDefault="00692CFB" w:rsidP="00692CFB">
      <w:pPr>
        <w:pStyle w:val="Maintext"/>
      </w:pPr>
      <w:r>
        <w:t>Створимо таблицю</w:t>
      </w:r>
      <w:r w:rsidR="003D1834">
        <w:rPr>
          <w:lang w:val="en-US"/>
        </w:rPr>
        <w:t xml:space="preserve"> answers</w:t>
      </w:r>
      <w:r>
        <w:t>:</w:t>
      </w:r>
    </w:p>
    <w:p w14:paraId="293F5798" w14:textId="2040DF42" w:rsidR="00DA05C3" w:rsidRPr="00692CFB" w:rsidRDefault="00692CFB" w:rsidP="00F34FC8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73C1A8B0" wp14:editId="67714D3D">
            <wp:extent cx="3714286" cy="1561905"/>
            <wp:effectExtent l="0" t="0" r="635" b="635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D61E" w14:textId="6B843724" w:rsidR="00692CFB" w:rsidRDefault="00692CFB" w:rsidP="00F34FC8">
      <w:pPr>
        <w:pStyle w:val="Maintext"/>
      </w:pPr>
    </w:p>
    <w:p w14:paraId="4A445CAF" w14:textId="63B17D14" w:rsidR="00692CFB" w:rsidRPr="00692CFB" w:rsidRDefault="00C172C0" w:rsidP="00F34FC8">
      <w:pPr>
        <w:pStyle w:val="Maintext"/>
      </w:pPr>
      <w:r>
        <w:t>Далі, коли вже створено таблиці бази даних, можемо перейти до оголошення зовнішніх ключів.</w:t>
      </w:r>
    </w:p>
    <w:p w14:paraId="4D41FB20" w14:textId="506957F8" w:rsidR="00DA05C3" w:rsidRPr="00D31370" w:rsidRDefault="00D31370" w:rsidP="00F34FC8">
      <w:pPr>
        <w:pStyle w:val="Maintext"/>
      </w:pPr>
      <w:r>
        <w:t xml:space="preserve">В таблиці </w:t>
      </w:r>
      <w:r>
        <w:rPr>
          <w:lang w:val="en-US"/>
        </w:rPr>
        <w:t xml:space="preserve">tests </w:t>
      </w:r>
      <w:r>
        <w:t xml:space="preserve">поле </w:t>
      </w:r>
      <w:r>
        <w:rPr>
          <w:lang w:val="en-US"/>
        </w:rPr>
        <w:t xml:space="preserve">created_by </w:t>
      </w:r>
      <w:r>
        <w:t xml:space="preserve">посилається на запис з таблиці </w:t>
      </w:r>
      <w:r>
        <w:rPr>
          <w:lang w:val="en-US"/>
        </w:rPr>
        <w:t xml:space="preserve">administrators. </w:t>
      </w:r>
      <w:r>
        <w:t xml:space="preserve">Опишемо </w:t>
      </w:r>
      <w:r>
        <w:rPr>
          <w:lang w:val="en-US"/>
        </w:rPr>
        <w:t xml:space="preserve">foreign key </w:t>
      </w:r>
      <w:r>
        <w:t>для цього зв’язку:</w:t>
      </w:r>
    </w:p>
    <w:p w14:paraId="32A43098" w14:textId="287F2A42" w:rsidR="00DA05C3" w:rsidRDefault="0091762F" w:rsidP="00F34FC8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4E56D2BC" wp14:editId="73DF584D">
            <wp:extent cx="5457143" cy="1276190"/>
            <wp:effectExtent l="0" t="0" r="0" b="635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ED62" w14:textId="5393A669" w:rsidR="0091762F" w:rsidRDefault="0091762F" w:rsidP="00F34FC8">
      <w:pPr>
        <w:pStyle w:val="Maintext"/>
        <w:rPr>
          <w:lang w:val="en-US"/>
        </w:rPr>
      </w:pPr>
    </w:p>
    <w:p w14:paraId="4277D8C7" w14:textId="7EDFF8B7" w:rsidR="0091762F" w:rsidRPr="00D31370" w:rsidRDefault="0091762F" w:rsidP="0091762F">
      <w:pPr>
        <w:pStyle w:val="Maintext"/>
      </w:pPr>
      <w:r>
        <w:t xml:space="preserve">В таблиці </w:t>
      </w:r>
      <w:r>
        <w:rPr>
          <w:lang w:val="en-US"/>
        </w:rPr>
        <w:t xml:space="preserve">tests </w:t>
      </w:r>
      <w:r>
        <w:t xml:space="preserve">поле </w:t>
      </w:r>
      <w:r w:rsidRPr="0091762F">
        <w:rPr>
          <w:lang w:val="en-US"/>
        </w:rPr>
        <w:t>test_subject_id</w:t>
      </w:r>
      <w:r>
        <w:rPr>
          <w:lang w:val="en-US"/>
        </w:rPr>
        <w:t xml:space="preserve"> </w:t>
      </w:r>
      <w:r>
        <w:t xml:space="preserve">посилається на запис з таблиці </w:t>
      </w:r>
      <w:r w:rsidRPr="0091762F">
        <w:rPr>
          <w:lang w:val="en-US"/>
        </w:rPr>
        <w:t>test_subjects</w:t>
      </w:r>
      <w:r>
        <w:rPr>
          <w:lang w:val="en-US"/>
        </w:rPr>
        <w:t xml:space="preserve">. </w:t>
      </w:r>
      <w:r>
        <w:t xml:space="preserve">Опишемо </w:t>
      </w:r>
      <w:r>
        <w:rPr>
          <w:lang w:val="en-US"/>
        </w:rPr>
        <w:t xml:space="preserve">foreign key </w:t>
      </w:r>
      <w:r>
        <w:t>для цього зв’язку:</w:t>
      </w:r>
    </w:p>
    <w:p w14:paraId="6263F3DE" w14:textId="67A033A4" w:rsidR="0091762F" w:rsidRPr="0091762F" w:rsidRDefault="002561B7" w:rsidP="00F34FC8">
      <w:pPr>
        <w:pStyle w:val="Maintext"/>
      </w:pPr>
      <w:r>
        <w:rPr>
          <w:noProof/>
        </w:rPr>
        <w:drawing>
          <wp:inline distT="0" distB="0" distL="0" distR="0" wp14:anchorId="07EA068E" wp14:editId="380A1F3F">
            <wp:extent cx="3942857" cy="1323810"/>
            <wp:effectExtent l="0" t="0" r="635" b="0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4A8E" w14:textId="4023FA82" w:rsidR="0091762F" w:rsidRDefault="0091762F" w:rsidP="00F34FC8">
      <w:pPr>
        <w:pStyle w:val="Maintext"/>
        <w:rPr>
          <w:lang w:val="en-US"/>
        </w:rPr>
      </w:pPr>
    </w:p>
    <w:p w14:paraId="3F4E2DA9" w14:textId="7D21F2F0" w:rsidR="0091762F" w:rsidRPr="00052C79" w:rsidRDefault="002561B7" w:rsidP="00F34FC8">
      <w:pPr>
        <w:pStyle w:val="Maintext"/>
        <w:rPr>
          <w:lang w:val="en-US"/>
        </w:rPr>
      </w:pPr>
      <w:r>
        <w:t xml:space="preserve">Таблиця </w:t>
      </w:r>
      <w:r>
        <w:rPr>
          <w:lang w:val="en-US"/>
        </w:rPr>
        <w:t xml:space="preserve">test_composite </w:t>
      </w:r>
      <w:r>
        <w:t xml:space="preserve">має 2 посилання на </w:t>
      </w:r>
      <w:r>
        <w:rPr>
          <w:lang w:val="en-US"/>
        </w:rPr>
        <w:t xml:space="preserve">tests. </w:t>
      </w:r>
      <w:r>
        <w:t>Оголосимо зовнішні ключі</w:t>
      </w:r>
      <w:r w:rsidR="00052C79">
        <w:rPr>
          <w:lang w:val="en-US"/>
        </w:rPr>
        <w:t>:</w:t>
      </w:r>
    </w:p>
    <w:p w14:paraId="0A836D20" w14:textId="773520A1" w:rsidR="002561B7" w:rsidRPr="003D5834" w:rsidRDefault="003D5834" w:rsidP="00F34FC8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4C31AB8F" wp14:editId="64BE40E1">
            <wp:extent cx="5941695" cy="976630"/>
            <wp:effectExtent l="0" t="0" r="1905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50BF" w14:textId="3EE872D3" w:rsidR="00DA05C3" w:rsidRDefault="003D5834" w:rsidP="00F34FC8">
      <w:pPr>
        <w:pStyle w:val="Maintext"/>
      </w:pPr>
      <w:r>
        <w:rPr>
          <w:noProof/>
        </w:rPr>
        <w:drawing>
          <wp:inline distT="0" distB="0" distL="0" distR="0" wp14:anchorId="7689EF3A" wp14:editId="24AB7776">
            <wp:extent cx="5514286" cy="1200000"/>
            <wp:effectExtent l="0" t="0" r="0" b="635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53DB" w14:textId="6B3C60FF" w:rsidR="00F55BA3" w:rsidRPr="00052C79" w:rsidRDefault="003D5834" w:rsidP="00F34FC8">
      <w:pPr>
        <w:pStyle w:val="Maintext"/>
      </w:pPr>
      <w:r>
        <w:t xml:space="preserve">Як бачимо, ми виставили </w:t>
      </w:r>
      <w:r>
        <w:rPr>
          <w:lang w:val="en-US"/>
        </w:rPr>
        <w:t>no action</w:t>
      </w:r>
      <w:r w:rsidR="00052C79">
        <w:t xml:space="preserve">. Це через те, що при виставленні </w:t>
      </w:r>
      <w:r w:rsidR="00052C79">
        <w:rPr>
          <w:lang w:val="ru-RU"/>
        </w:rPr>
        <w:t xml:space="preserve">параметра </w:t>
      </w:r>
      <w:r w:rsidR="00052C79">
        <w:rPr>
          <w:lang w:val="en-US"/>
        </w:rPr>
        <w:t xml:space="preserve">cascade, </w:t>
      </w:r>
      <w:r w:rsidR="00052C79">
        <w:t>неможливе додання зовнішнього ключа:</w:t>
      </w:r>
    </w:p>
    <w:p w14:paraId="181AB8C2" w14:textId="0770673D" w:rsidR="00F55BA3" w:rsidRDefault="00254AB1" w:rsidP="00F34FC8">
      <w:pPr>
        <w:pStyle w:val="Maintext"/>
      </w:pPr>
      <w:r>
        <w:rPr>
          <w:noProof/>
        </w:rPr>
        <w:drawing>
          <wp:inline distT="0" distB="0" distL="0" distR="0" wp14:anchorId="7E353106" wp14:editId="2EFE20E3">
            <wp:extent cx="5941695" cy="424180"/>
            <wp:effectExtent l="0" t="0" r="1905" b="0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F7D6" w14:textId="1F14D253" w:rsidR="00052C79" w:rsidRPr="00254AB1" w:rsidRDefault="00052C79" w:rsidP="00F34FC8">
      <w:pPr>
        <w:pStyle w:val="Maintext"/>
        <w:rPr>
          <w:lang w:val="en-US"/>
        </w:rPr>
      </w:pPr>
      <w:r>
        <w:t xml:space="preserve">Аналогічно робимо для проміжної таблиці </w:t>
      </w:r>
      <w:r>
        <w:rPr>
          <w:lang w:val="en-US"/>
        </w:rPr>
        <w:t>course_test_subject:</w:t>
      </w:r>
    </w:p>
    <w:p w14:paraId="1E1A8C89" w14:textId="68BFEFCF" w:rsidR="00F55BA3" w:rsidRDefault="00254AB1" w:rsidP="00F34FC8">
      <w:pPr>
        <w:pStyle w:val="Maintext"/>
      </w:pPr>
      <w:r>
        <w:rPr>
          <w:noProof/>
        </w:rPr>
        <w:drawing>
          <wp:inline distT="0" distB="0" distL="0" distR="0" wp14:anchorId="265FD46F" wp14:editId="513FD1DC">
            <wp:extent cx="5941695" cy="1031875"/>
            <wp:effectExtent l="0" t="0" r="1905" b="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81A1" w14:textId="73105AA2" w:rsidR="00F55BA3" w:rsidRDefault="009514E2" w:rsidP="00F34FC8">
      <w:pPr>
        <w:pStyle w:val="Maintext"/>
      </w:pPr>
      <w:r>
        <w:rPr>
          <w:noProof/>
        </w:rPr>
        <w:drawing>
          <wp:inline distT="0" distB="0" distL="0" distR="0" wp14:anchorId="5571E80B" wp14:editId="072F578E">
            <wp:extent cx="5941695" cy="1030605"/>
            <wp:effectExtent l="0" t="0" r="1905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CC3A" w14:textId="0021DC9C" w:rsidR="002B455F" w:rsidRPr="002B455F" w:rsidRDefault="002B455F" w:rsidP="00F34FC8">
      <w:pPr>
        <w:pStyle w:val="Maintext"/>
        <w:rPr>
          <w:lang w:val="en-US"/>
        </w:rPr>
      </w:pPr>
      <w:r>
        <w:lastRenderedPageBreak/>
        <w:t xml:space="preserve">А також, для </w:t>
      </w:r>
      <w:r>
        <w:rPr>
          <w:lang w:val="en-US"/>
        </w:rPr>
        <w:t>department_test_subject:</w:t>
      </w:r>
    </w:p>
    <w:p w14:paraId="025A7220" w14:textId="00019EAA" w:rsidR="009514E2" w:rsidRDefault="002B455F" w:rsidP="00F34FC8">
      <w:pPr>
        <w:pStyle w:val="Maintext"/>
      </w:pPr>
      <w:r>
        <w:rPr>
          <w:noProof/>
        </w:rPr>
        <w:drawing>
          <wp:inline distT="0" distB="0" distL="0" distR="0" wp14:anchorId="593082C0" wp14:editId="1A0B1448">
            <wp:extent cx="5941695" cy="975995"/>
            <wp:effectExtent l="0" t="0" r="1905" b="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CF30" w14:textId="69D14DD5" w:rsidR="009514E2" w:rsidRDefault="00ED5FE9" w:rsidP="00F34FC8">
      <w:pPr>
        <w:pStyle w:val="Maintext"/>
      </w:pPr>
      <w:r>
        <w:rPr>
          <w:noProof/>
        </w:rPr>
        <w:drawing>
          <wp:inline distT="0" distB="0" distL="0" distR="0" wp14:anchorId="1DA3C424" wp14:editId="09DD67EC">
            <wp:extent cx="5941695" cy="875665"/>
            <wp:effectExtent l="0" t="0" r="1905" b="635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EC78" w14:textId="0DE86CEE" w:rsidR="00ED5FE9" w:rsidRDefault="00ED5FE9" w:rsidP="00F34FC8">
      <w:pPr>
        <w:pStyle w:val="Maintext"/>
      </w:pPr>
    </w:p>
    <w:p w14:paraId="28A78FAC" w14:textId="363BF8B5" w:rsidR="00ED5FE9" w:rsidRPr="00ED5FE9" w:rsidRDefault="00ED5FE9" w:rsidP="00F34FC8">
      <w:pPr>
        <w:pStyle w:val="Maintext"/>
        <w:rPr>
          <w:lang w:val="en-US"/>
        </w:rPr>
      </w:pPr>
      <w:r>
        <w:t xml:space="preserve">Далі, оголосимо зовнішні ключі для відношень між </w:t>
      </w:r>
      <w:r>
        <w:rPr>
          <w:lang w:val="en-US"/>
        </w:rPr>
        <w:t>departments, student_groups, users:</w:t>
      </w:r>
    </w:p>
    <w:p w14:paraId="01ACD288" w14:textId="1FCA2758" w:rsidR="00F55BA3" w:rsidRDefault="009468AF" w:rsidP="00F34FC8">
      <w:pPr>
        <w:pStyle w:val="Maintext"/>
      </w:pPr>
      <w:r>
        <w:rPr>
          <w:noProof/>
        </w:rPr>
        <w:drawing>
          <wp:inline distT="0" distB="0" distL="0" distR="0" wp14:anchorId="2954218E" wp14:editId="73AA78C3">
            <wp:extent cx="5941695" cy="1179195"/>
            <wp:effectExtent l="0" t="0" r="1905" b="1905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F3C7" w14:textId="4125F25C" w:rsidR="00F55BA3" w:rsidRDefault="00794728" w:rsidP="00F34FC8">
      <w:pPr>
        <w:pStyle w:val="Maintext"/>
      </w:pPr>
      <w:r>
        <w:rPr>
          <w:noProof/>
        </w:rPr>
        <w:drawing>
          <wp:inline distT="0" distB="0" distL="0" distR="0" wp14:anchorId="67CF7D73" wp14:editId="4792E346">
            <wp:extent cx="5941695" cy="1057275"/>
            <wp:effectExtent l="0" t="0" r="1905" b="9525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6F45" w14:textId="42E18208" w:rsidR="00F55BA3" w:rsidRDefault="00F55BA3" w:rsidP="00F34FC8">
      <w:pPr>
        <w:pStyle w:val="Maintext"/>
      </w:pPr>
    </w:p>
    <w:p w14:paraId="6046502F" w14:textId="6CED77B6" w:rsidR="00F55BA3" w:rsidRPr="00794728" w:rsidRDefault="00794728" w:rsidP="00F34FC8">
      <w:pPr>
        <w:pStyle w:val="Maintext"/>
      </w:pPr>
      <w:r>
        <w:t>Пов’яжемо таблиці, що призначені для збереження всієї інформації про тести:</w:t>
      </w:r>
    </w:p>
    <w:p w14:paraId="19663A11" w14:textId="2B81D04C" w:rsidR="00F55BA3" w:rsidRDefault="00550EAE" w:rsidP="00F34FC8">
      <w:pPr>
        <w:pStyle w:val="Maintext"/>
      </w:pPr>
      <w:r>
        <w:rPr>
          <w:noProof/>
        </w:rPr>
        <w:drawing>
          <wp:inline distT="0" distB="0" distL="0" distR="0" wp14:anchorId="2E20C056" wp14:editId="397F7D15">
            <wp:extent cx="5276190" cy="1171429"/>
            <wp:effectExtent l="0" t="0" r="1270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EA20" w14:textId="34057167" w:rsidR="00F55BA3" w:rsidRDefault="00550EAE" w:rsidP="00F34FC8">
      <w:pPr>
        <w:pStyle w:val="Maintext"/>
      </w:pPr>
      <w:r>
        <w:rPr>
          <w:noProof/>
        </w:rPr>
        <w:drawing>
          <wp:inline distT="0" distB="0" distL="0" distR="0" wp14:anchorId="4FDC4A91" wp14:editId="6611FC98">
            <wp:extent cx="5941695" cy="1154430"/>
            <wp:effectExtent l="0" t="0" r="1905" b="762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CB5D" w14:textId="749D90A3" w:rsidR="00F55BA3" w:rsidRDefault="00550EAE" w:rsidP="00F34FC8">
      <w:pPr>
        <w:pStyle w:val="Maintext"/>
      </w:pPr>
      <w:r>
        <w:lastRenderedPageBreak/>
        <w:t>А також, зв’язки між таблицями збереження результатів:</w:t>
      </w:r>
    </w:p>
    <w:p w14:paraId="5BC2AE21" w14:textId="2391BAE3" w:rsidR="0061415A" w:rsidRDefault="0061415A" w:rsidP="00F34FC8">
      <w:pPr>
        <w:pStyle w:val="Maintext"/>
      </w:pPr>
      <w:r>
        <w:rPr>
          <w:noProof/>
        </w:rPr>
        <w:drawing>
          <wp:inline distT="0" distB="0" distL="0" distR="0" wp14:anchorId="28BB4EBD" wp14:editId="34C86BF2">
            <wp:extent cx="5447619" cy="1257143"/>
            <wp:effectExtent l="0" t="0" r="1270" b="635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8182" w14:textId="37607A40" w:rsidR="00F55BA3" w:rsidRPr="0061415A" w:rsidRDefault="0061415A" w:rsidP="00F34FC8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0B3EB9CD" wp14:editId="7396A0A3">
            <wp:extent cx="5941695" cy="974725"/>
            <wp:effectExtent l="0" t="0" r="1905" b="0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1BB6" w14:textId="6D6FD1E2" w:rsidR="00550EAE" w:rsidRPr="0061415A" w:rsidRDefault="00550EAE" w:rsidP="00F34FC8">
      <w:pPr>
        <w:pStyle w:val="Maintext"/>
        <w:rPr>
          <w:lang w:val="en-US"/>
        </w:rPr>
      </w:pPr>
    </w:p>
    <w:p w14:paraId="75D3B0DA" w14:textId="15CD6E77" w:rsidR="00550EAE" w:rsidRDefault="00550EAE" w:rsidP="00F34FC8">
      <w:pPr>
        <w:pStyle w:val="Maintext"/>
      </w:pPr>
      <w:r>
        <w:rPr>
          <w:noProof/>
        </w:rPr>
        <w:drawing>
          <wp:inline distT="0" distB="0" distL="0" distR="0" wp14:anchorId="05137B6A" wp14:editId="6A25711F">
            <wp:extent cx="5941695" cy="1290320"/>
            <wp:effectExtent l="0" t="0" r="1905" b="5080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B13B" w14:textId="0EF50C36" w:rsidR="00F55BA3" w:rsidRDefault="00F55BA3" w:rsidP="00F34FC8">
      <w:pPr>
        <w:pStyle w:val="Maintext"/>
      </w:pPr>
    </w:p>
    <w:p w14:paraId="69E23D0B" w14:textId="127A7E5B" w:rsidR="00F55BA3" w:rsidRDefault="0061415A" w:rsidP="00F34FC8">
      <w:pPr>
        <w:pStyle w:val="Maintext"/>
      </w:pPr>
      <w:r>
        <w:t>Тепер, коли створено таблиці та встановлено між ними зв’язки, можна перейти до заповнення їх даними.</w:t>
      </w:r>
    </w:p>
    <w:p w14:paraId="48C128AF" w14:textId="0EDD3EB4" w:rsidR="00F55BA3" w:rsidRDefault="00B2370D" w:rsidP="00F34FC8">
      <w:pPr>
        <w:pStyle w:val="Maintext"/>
      </w:pPr>
      <w:r>
        <w:t>Додаємо записи в таблицю адміністраторів:</w:t>
      </w:r>
    </w:p>
    <w:p w14:paraId="58BB3D81" w14:textId="56503E1A" w:rsidR="00B2370D" w:rsidRDefault="00B2370D" w:rsidP="00F34FC8">
      <w:pPr>
        <w:pStyle w:val="Maintext"/>
      </w:pPr>
      <w:r>
        <w:rPr>
          <w:noProof/>
        </w:rPr>
        <w:drawing>
          <wp:inline distT="0" distB="0" distL="0" distR="0" wp14:anchorId="5F6B4369" wp14:editId="4B7E5883">
            <wp:extent cx="5941695" cy="1393825"/>
            <wp:effectExtent l="0" t="0" r="1905" b="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6068" w14:textId="2E75FB63" w:rsidR="00F55BA3" w:rsidRDefault="00B2370D" w:rsidP="00F34FC8">
      <w:pPr>
        <w:pStyle w:val="Maintext"/>
      </w:pPr>
      <w:r>
        <w:t>Додаємо записи в таблицю відділень:</w:t>
      </w:r>
    </w:p>
    <w:p w14:paraId="10E446D9" w14:textId="108F9DBA" w:rsidR="00F55BA3" w:rsidRPr="00B2370D" w:rsidRDefault="00B2370D" w:rsidP="00F34FC8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70A2947A" wp14:editId="2826F718">
            <wp:extent cx="5200000" cy="1361905"/>
            <wp:effectExtent l="0" t="0" r="1270" b="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5D06" w14:textId="67E78678" w:rsidR="00F55BA3" w:rsidRDefault="00F55BA3" w:rsidP="00F34FC8">
      <w:pPr>
        <w:pStyle w:val="Maintext"/>
      </w:pPr>
    </w:p>
    <w:p w14:paraId="381E9AE3" w14:textId="71394C11" w:rsidR="00F55BA3" w:rsidRDefault="00C10FEE" w:rsidP="00F34FC8">
      <w:pPr>
        <w:pStyle w:val="Maintext"/>
      </w:pPr>
      <w:r>
        <w:t>Додаємо записи в таблицю груп:</w:t>
      </w:r>
    </w:p>
    <w:p w14:paraId="3E282BC0" w14:textId="4B41956F" w:rsidR="00C10FEE" w:rsidRDefault="00C10FEE" w:rsidP="00F34FC8">
      <w:pPr>
        <w:pStyle w:val="Maintext"/>
      </w:pPr>
      <w:r>
        <w:rPr>
          <w:noProof/>
        </w:rPr>
        <w:drawing>
          <wp:inline distT="0" distB="0" distL="0" distR="0" wp14:anchorId="2E0E92F9" wp14:editId="7B8DD758">
            <wp:extent cx="5941695" cy="1001395"/>
            <wp:effectExtent l="0" t="0" r="1905" b="8255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97E3" w14:textId="439DD45A" w:rsidR="00F55BA3" w:rsidRDefault="00F55BA3" w:rsidP="00F34FC8">
      <w:pPr>
        <w:pStyle w:val="Maintext"/>
      </w:pPr>
    </w:p>
    <w:p w14:paraId="18E86853" w14:textId="65B563A0" w:rsidR="00F55BA3" w:rsidRDefault="00C10FEE" w:rsidP="00F34FC8">
      <w:pPr>
        <w:pStyle w:val="Maintext"/>
      </w:pPr>
      <w:r>
        <w:t>В інші таблиці бази даних, записи додаємо аналогічним чином.</w:t>
      </w:r>
    </w:p>
    <w:p w14:paraId="091D092A" w14:textId="119CD4F3" w:rsidR="000D18DA" w:rsidRPr="002C327E" w:rsidRDefault="000D18DA" w:rsidP="00F34FC8">
      <w:pPr>
        <w:pStyle w:val="Maintext"/>
      </w:pPr>
    </w:p>
    <w:p w14:paraId="0C53120E" w14:textId="41CD5499" w:rsidR="00446E3A" w:rsidRPr="00AB143E" w:rsidRDefault="00446E3A" w:rsidP="00446E3A">
      <w:pPr>
        <w:pStyle w:val="Taskheader"/>
        <w:rPr>
          <w:lang w:val="uk-UA"/>
        </w:rPr>
      </w:pPr>
      <w:r w:rsidRPr="00AB143E">
        <w:rPr>
          <w:lang w:val="uk-UA"/>
        </w:rPr>
        <w:t>Висновки:</w:t>
      </w:r>
    </w:p>
    <w:p w14:paraId="35067807" w14:textId="30335138" w:rsidR="00446E3A" w:rsidRPr="0035549A" w:rsidRDefault="00A832A6" w:rsidP="00192036">
      <w:pPr>
        <w:pStyle w:val="MainCaption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b w:val="0"/>
          <w:i w:val="0"/>
          <w:iCs w:val="0"/>
          <w:lang w:val="uk-UA" w:bidi="ar-SA"/>
        </w:rPr>
        <w:t xml:space="preserve">Я навчився </w:t>
      </w:r>
      <w:r w:rsidR="00764AE7" w:rsidRPr="00764AE7">
        <w:rPr>
          <w:b w:val="0"/>
          <w:i w:val="0"/>
          <w:iCs w:val="0"/>
          <w:lang w:val="uk-UA" w:bidi="ar-SA"/>
        </w:rPr>
        <w:t xml:space="preserve">створювати </w:t>
      </w:r>
      <w:r w:rsidR="0058626A" w:rsidRPr="0058626A">
        <w:rPr>
          <w:b w:val="0"/>
          <w:i w:val="0"/>
          <w:iCs w:val="0"/>
          <w:lang w:val="uk-UA" w:bidi="ar-SA"/>
        </w:rPr>
        <w:t>створювати бази даних та оголошувати схеми таблиць використовуючи Microsoft Sql Server</w:t>
      </w:r>
      <w:r w:rsidR="0058626A">
        <w:rPr>
          <w:b w:val="0"/>
          <w:i w:val="0"/>
          <w:iCs w:val="0"/>
          <w:lang w:val="uk-UA" w:bidi="ar-SA"/>
        </w:rPr>
        <w:t xml:space="preserve">, заповнив </w:t>
      </w:r>
      <w:bookmarkStart w:id="5" w:name="_Hlk42186776"/>
      <w:r w:rsidR="0058626A">
        <w:rPr>
          <w:b w:val="0"/>
          <w:i w:val="0"/>
          <w:iCs w:val="0"/>
          <w:lang w:val="uk-UA" w:bidi="ar-SA"/>
        </w:rPr>
        <w:t>створені таблиці бази даних значеннями</w:t>
      </w:r>
      <w:bookmarkEnd w:id="5"/>
      <w:r w:rsidR="0058626A">
        <w:rPr>
          <w:b w:val="0"/>
          <w:i w:val="0"/>
          <w:iCs w:val="0"/>
          <w:lang w:val="uk-UA" w:bidi="ar-SA"/>
        </w:rPr>
        <w:t xml:space="preserve">. </w:t>
      </w:r>
      <w:r>
        <w:rPr>
          <w:b w:val="0"/>
          <w:i w:val="0"/>
          <w:iCs w:val="0"/>
          <w:lang w:val="uk-UA" w:bidi="ar-SA"/>
        </w:rPr>
        <w:t>.</w:t>
      </w:r>
      <w:r w:rsidR="0035549A">
        <w:rPr>
          <w:b w:val="0"/>
          <w:i w:val="0"/>
          <w:iCs w:val="0"/>
          <w:lang w:val="uk-UA" w:bidi="ar-SA"/>
        </w:rPr>
        <w:t xml:space="preserve"> </w:t>
      </w:r>
    </w:p>
    <w:p w14:paraId="29320D90" w14:textId="4A518920" w:rsidR="00446E3A" w:rsidRPr="0035549A" w:rsidRDefault="00446E3A" w:rsidP="00C751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  <w:sectPr w:rsidR="00446E3A" w:rsidRPr="0035549A" w:rsidSect="00F37504">
          <w:headerReference w:type="default" r:id="rId51"/>
          <w:footerReference w:type="default" r:id="rId52"/>
          <w:headerReference w:type="first" r:id="rId53"/>
          <w:footerReference w:type="first" r:id="rId54"/>
          <w:type w:val="continuous"/>
          <w:pgSz w:w="11906" w:h="16838"/>
          <w:pgMar w:top="893" w:right="749" w:bottom="1728" w:left="1800" w:header="706" w:footer="720" w:gutter="0"/>
          <w:cols w:space="708"/>
          <w:titlePg/>
          <w:docGrid w:linePitch="360"/>
        </w:sectPr>
      </w:pPr>
    </w:p>
    <w:p w14:paraId="08FB983C" w14:textId="0A7F83F7" w:rsidR="00366631" w:rsidRPr="0035549A" w:rsidRDefault="00366631" w:rsidP="00907061">
      <w:pPr>
        <w:pStyle w:val="Maintext"/>
        <w:rPr>
          <w:szCs w:val="28"/>
        </w:rPr>
      </w:pPr>
    </w:p>
    <w:sectPr w:rsidR="00366631" w:rsidRPr="0035549A" w:rsidSect="00D627F5">
      <w:headerReference w:type="first" r:id="rId55"/>
      <w:footerReference w:type="first" r:id="rId56"/>
      <w:type w:val="continuous"/>
      <w:pgSz w:w="11906" w:h="16838"/>
      <w:pgMar w:top="39" w:right="748" w:bottom="1616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64293" w14:textId="77777777" w:rsidR="00147847" w:rsidRDefault="00147847">
      <w:r>
        <w:separator/>
      </w:r>
    </w:p>
  </w:endnote>
  <w:endnote w:type="continuationSeparator" w:id="0">
    <w:p w14:paraId="150330F2" w14:textId="77777777" w:rsidR="00147847" w:rsidRDefault="00147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406">
    <w:panose1 w:val="00000000000000000000"/>
    <w:charset w:val="00"/>
    <w:family w:val="auto"/>
    <w:notTrueType/>
    <w:pitch w:val="default"/>
    <w:sig w:usb0="02120000" w:usb1="A38E05BF" w:usb2="843D05BF" w:usb3="84AC1BAA" w:csb0="4E520002" w:csb1="016F17C7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218D" w14:textId="77777777" w:rsidR="00091042" w:rsidRDefault="00091042">
    <w:pPr>
      <w:pStyle w:val="Foo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4532C10E" wp14:editId="47250390">
              <wp:simplePos x="0" y="0"/>
              <wp:positionH relativeFrom="column">
                <wp:posOffset>1983105</wp:posOffset>
              </wp:positionH>
              <wp:positionV relativeFrom="paragraph">
                <wp:posOffset>-183515</wp:posOffset>
              </wp:positionV>
              <wp:extent cx="3718560" cy="487045"/>
              <wp:effectExtent l="0" t="0" r="0" b="8255"/>
              <wp:wrapNone/>
              <wp:docPr id="5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8560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35D6C" w14:textId="77777777" w:rsidR="00091042" w:rsidRPr="000E35BC" w:rsidRDefault="00091042" w:rsidP="000E35BC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2C10E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48" type="#_x0000_t202" style="position:absolute;margin-left:156.15pt;margin-top:-14.45pt;width:292.8pt;height:38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" stroked="f">
              <v:textbox>
                <w:txbxContent>
                  <w:p w14:paraId="1DC35D6C" w14:textId="77777777" w:rsidR="00091042" w:rsidRPr="000E35BC" w:rsidRDefault="00091042" w:rsidP="000E35BC">
                    <w:pPr>
                      <w:pStyle w:val="BodyText"/>
                      <w:spacing w:before="120"/>
                      <w:rPr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2067E1B" wp14:editId="7E20C6FE">
              <wp:simplePos x="0" y="0"/>
              <wp:positionH relativeFrom="column">
                <wp:posOffset>5770643</wp:posOffset>
              </wp:positionH>
              <wp:positionV relativeFrom="paragraph">
                <wp:posOffset>33051</wp:posOffset>
              </wp:positionV>
              <wp:extent cx="365760" cy="310270"/>
              <wp:effectExtent l="0" t="0" r="0" b="0"/>
              <wp:wrapNone/>
              <wp:docPr id="3" name="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310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DDCF8A8" w14:textId="77777777" w:rsidR="00091042" w:rsidRPr="003A6CAB" w:rsidRDefault="00091042" w:rsidP="00E74CCA">
                          <w:pPr>
                            <w:jc w:val="center"/>
                            <w:rPr>
                              <w:rFonts w:asciiTheme="minorHAnsi" w:hAnsiTheme="minorHAnsi" w:cstheme="minorHAnsi"/>
                              <w:i/>
                              <w:iCs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067E1B" id="Поле 3" o:spid="_x0000_s1049" type="#_x0000_t202" style="position:absolute;margin-left:454.4pt;margin-top:2.6pt;width:28.8pt;height:24.4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" filled="f" stroked="f" strokeweight=".5pt">
              <v:textbox>
                <w:txbxContent>
                  <w:p w14:paraId="3DDCF8A8" w14:textId="77777777" w:rsidR="00091042" w:rsidRPr="003A6CAB" w:rsidRDefault="00091042" w:rsidP="00E74CCA">
                    <w:pPr>
                      <w:jc w:val="center"/>
                      <w:rPr>
                        <w:rFonts w:asciiTheme="minorHAnsi" w:hAnsiTheme="minorHAnsi" w:cstheme="minorHAnsi"/>
                        <w:i/>
                        <w:iCs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793EA" w14:textId="77777777" w:rsidR="00091042" w:rsidRDefault="00091042">
    <w:pPr>
      <w:pStyle w:val="Foo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D967ABD" wp14:editId="15E5E86C">
              <wp:simplePos x="0" y="0"/>
              <wp:positionH relativeFrom="column">
                <wp:posOffset>1856509</wp:posOffset>
              </wp:positionH>
              <wp:positionV relativeFrom="paragraph">
                <wp:posOffset>-409979</wp:posOffset>
              </wp:positionV>
              <wp:extent cx="2430780" cy="757382"/>
              <wp:effectExtent l="0" t="0" r="7620" b="5080"/>
              <wp:wrapNone/>
              <wp:docPr id="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780" cy="75738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A6DB8" w14:textId="5952BA15" w:rsidR="00091042" w:rsidRPr="00764AE7" w:rsidRDefault="00DE1B9D" w:rsidP="00336D42">
                          <w:pPr>
                            <w:pStyle w:val="BodyText"/>
                            <w:spacing w:before="120"/>
                          </w:pPr>
                          <w:r w:rsidRPr="00B3638B">
                            <w:rPr>
                              <w:rFonts w:eastAsia="Calibri"/>
                              <w:sz w:val="28"/>
                              <w:szCs w:val="28"/>
                            </w:rPr>
                            <w:t xml:space="preserve">Створення </w:t>
                          </w:r>
                          <w:r>
                            <w:rPr>
                              <w:rFonts w:eastAsia="Calibri"/>
                              <w:sz w:val="28"/>
                              <w:szCs w:val="28"/>
                            </w:rPr>
                            <w:t>схеми бази даних. Оператори опису схеми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967ABD" id="_x0000_t202" coordsize="21600,21600" o:spt="202" path="m,l,21600r21600,l21600,xe">
              <v:stroke joinstyle="miter"/>
              <v:path gradientshapeok="t" o:connecttype="rect"/>
            </v:shapetype>
            <v:shape id="_x0000_s1093" type="#_x0000_t202" style="position:absolute;margin-left:146.2pt;margin-top:-32.3pt;width:191.4pt;height:59.6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" stroked="f">
              <v:textbox>
                <w:txbxContent>
                  <w:p w14:paraId="733A6DB8" w14:textId="5952BA15" w:rsidR="00091042" w:rsidRPr="00764AE7" w:rsidRDefault="00DE1B9D" w:rsidP="00336D42">
                    <w:pPr>
                      <w:pStyle w:val="BodyText"/>
                      <w:spacing w:before="120"/>
                    </w:pPr>
                    <w:r w:rsidRPr="00B3638B">
                      <w:rPr>
                        <w:rFonts w:eastAsia="Calibri"/>
                        <w:sz w:val="28"/>
                        <w:szCs w:val="28"/>
                      </w:rPr>
                      <w:t xml:space="preserve">Створення </w:t>
                    </w:r>
                    <w:r>
                      <w:rPr>
                        <w:rFonts w:eastAsia="Calibri"/>
                        <w:sz w:val="28"/>
                        <w:szCs w:val="28"/>
                      </w:rPr>
                      <w:t>схеми бази даних. Оператори опису схеми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7E564BDC" wp14:editId="4FA92C2F">
              <wp:simplePos x="0" y="0"/>
              <wp:positionH relativeFrom="column">
                <wp:posOffset>4472940</wp:posOffset>
              </wp:positionH>
              <wp:positionV relativeFrom="paragraph">
                <wp:posOffset>-84455</wp:posOffset>
              </wp:positionV>
              <wp:extent cx="1567147" cy="377041"/>
              <wp:effectExtent l="0" t="0" r="0" b="4445"/>
              <wp:wrapNone/>
              <wp:docPr id="6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47" cy="37704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06436" w14:textId="77777777" w:rsidR="00091042" w:rsidRPr="005E1D76" w:rsidRDefault="00091042" w:rsidP="00336D42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</w:rPr>
                          </w:pPr>
                          <w:r w:rsidRPr="005E1D76">
                            <w:rPr>
                              <w:sz w:val="32"/>
                              <w:szCs w:val="32"/>
                            </w:rPr>
                            <w:t>ХПК НУ «ЛП»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564BDC" id="_x0000_s1094" type="#_x0000_t202" style="position:absolute;margin-left:352.2pt;margin-top:-6.65pt;width:123.4pt;height:29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" stroked="f">
              <v:textbox>
                <w:txbxContent>
                  <w:p w14:paraId="69506436" w14:textId="77777777" w:rsidR="00091042" w:rsidRPr="005E1D76" w:rsidRDefault="00091042" w:rsidP="00336D42">
                    <w:pPr>
                      <w:pStyle w:val="BodyText"/>
                      <w:spacing w:before="120"/>
                      <w:rPr>
                        <w:sz w:val="32"/>
                        <w:szCs w:val="32"/>
                      </w:rPr>
                    </w:pPr>
                    <w:r w:rsidRPr="005E1D76">
                      <w:rPr>
                        <w:sz w:val="32"/>
                        <w:szCs w:val="32"/>
                      </w:rPr>
                      <w:t>ХПК НУ «ЛП»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2810F6CB" wp14:editId="2DD89CEB">
              <wp:simplePos x="0" y="0"/>
              <wp:positionH relativeFrom="column">
                <wp:posOffset>1996440</wp:posOffset>
              </wp:positionH>
              <wp:positionV relativeFrom="paragraph">
                <wp:posOffset>-1013460</wp:posOffset>
              </wp:positionV>
              <wp:extent cx="3817620" cy="487045"/>
              <wp:effectExtent l="0" t="0" r="0" b="8255"/>
              <wp:wrapNone/>
              <wp:docPr id="4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7620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F679B8" w14:textId="2C76D4D3" w:rsidR="00091042" w:rsidRPr="00744B1F" w:rsidRDefault="00091042" w:rsidP="000E35BC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10F6CB" id="_x0000_s1095" type="#_x0000_t202" style="position:absolute;margin-left:157.2pt;margin-top:-79.8pt;width:300.6pt;height:38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" stroked="f">
              <v:textbox>
                <w:txbxContent>
                  <w:p w14:paraId="34F679B8" w14:textId="2C76D4D3" w:rsidR="00091042" w:rsidRPr="00744B1F" w:rsidRDefault="00091042" w:rsidP="000E35BC">
                    <w:pPr>
                      <w:pStyle w:val="BodyText"/>
                      <w:spacing w:before="120"/>
                      <w:rPr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A08AEAC" wp14:editId="704A98C9">
              <wp:simplePos x="0" y="0"/>
              <wp:positionH relativeFrom="column">
                <wp:posOffset>129540</wp:posOffset>
              </wp:positionH>
              <wp:positionV relativeFrom="paragraph">
                <wp:posOffset>-290830</wp:posOffset>
              </wp:positionV>
              <wp:extent cx="819150" cy="164465"/>
              <wp:effectExtent l="0" t="0" r="0" b="6985"/>
              <wp:wrapNone/>
              <wp:docPr id="70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44A42" w14:textId="2B4893B5" w:rsidR="00091042" w:rsidRPr="003A6CAB" w:rsidRDefault="004D7EA1" w:rsidP="005C223F">
                          <w:pP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Щуцький С. В</w:t>
                          </w:r>
                          <w:r w:rsidR="00091042"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8AEAC" id="Text Box 331" o:spid="_x0000_s1096" type="#_x0000_t202" style="position:absolute;margin-left:10.2pt;margin-top:-22.9pt;width:64.5pt;height:12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" filled="f" stroked="f">
              <v:textbox inset="0,0,0,0">
                <w:txbxContent>
                  <w:p w14:paraId="49C44A42" w14:textId="2B4893B5" w:rsidR="00091042" w:rsidRPr="003A6CAB" w:rsidRDefault="004D7EA1" w:rsidP="005C223F">
                    <w:pP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Щуцький С. В</w:t>
                    </w:r>
                    <w:r w:rsidR="00091042"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24FBB7C" wp14:editId="37D85652">
              <wp:simplePos x="0" y="0"/>
              <wp:positionH relativeFrom="column">
                <wp:posOffset>1259840</wp:posOffset>
              </wp:positionH>
              <wp:positionV relativeFrom="paragraph">
                <wp:posOffset>9794240</wp:posOffset>
              </wp:positionV>
              <wp:extent cx="819150" cy="164465"/>
              <wp:effectExtent l="0" t="0" r="0" b="0"/>
              <wp:wrapNone/>
              <wp:docPr id="23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1568F" w14:textId="77777777" w:rsidR="00091042" w:rsidRPr="00A17877" w:rsidRDefault="00091042" w:rsidP="005C223F">
                          <w:pPr>
                            <w:rPr>
                              <w:sz w:val="20"/>
                            </w:rPr>
                          </w:pPr>
                          <w:r w:rsidRPr="00A17877">
                            <w:rPr>
                              <w:sz w:val="20"/>
                            </w:rPr>
                            <w:t>Гуменна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4FBB7C" id="_x0000_s1097" type="#_x0000_t202" style="position:absolute;margin-left:99.2pt;margin-top:771.2pt;width:64.5pt;height:12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" filled="f" stroked="f">
              <v:textbox inset="0,0,0,0">
                <w:txbxContent>
                  <w:p w14:paraId="5FA1568F" w14:textId="77777777" w:rsidR="00091042" w:rsidRPr="00A17877" w:rsidRDefault="00091042" w:rsidP="005C223F">
                    <w:pPr>
                      <w:rPr>
                        <w:sz w:val="20"/>
                      </w:rPr>
                    </w:pPr>
                    <w:r w:rsidRPr="00A17877">
                      <w:rPr>
                        <w:sz w:val="20"/>
                      </w:rPr>
                      <w:t>Гуменна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8FA37" w14:textId="77777777" w:rsidR="00091042" w:rsidRDefault="00091042">
    <w:pPr>
      <w:pStyle w:val="Footer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FBDC48F" wp14:editId="1E2A5D38">
              <wp:simplePos x="0" y="0"/>
              <wp:positionH relativeFrom="column">
                <wp:posOffset>1507490</wp:posOffset>
              </wp:positionH>
              <wp:positionV relativeFrom="paragraph">
                <wp:posOffset>-67945</wp:posOffset>
              </wp:positionV>
              <wp:extent cx="4301490" cy="273050"/>
              <wp:effectExtent l="0" t="0" r="0" b="0"/>
              <wp:wrapNone/>
              <wp:docPr id="264" name="Text Box 3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149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6521D" w14:textId="77777777" w:rsidR="00091042" w:rsidRDefault="00091042" w:rsidP="00A00745">
                          <w:pPr>
                            <w:tabs>
                              <w:tab w:val="left" w:pos="1843"/>
                            </w:tabs>
                            <w:jc w:val="center"/>
                          </w:pPr>
                          <w:r>
                            <w:t>ЛР.2.01.ПІ.172.</w:t>
                          </w:r>
                          <w:r>
                            <w:sym w:font="Wingdings" w:char="F0A8"/>
                          </w:r>
                          <w:r>
                            <w:sym w:font="Wingdings" w:char="F0A8"/>
                          </w:r>
                          <w:r>
                            <w:t>.12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BDC48F" id="_x0000_t202" coordsize="21600,21600" o:spt="202" path="m,l,21600r21600,l21600,xe">
              <v:stroke joinstyle="miter"/>
              <v:path gradientshapeok="t" o:connecttype="rect"/>
            </v:shapetype>
            <v:shape id="Text Box 333" o:spid="_x0000_s1120" type="#_x0000_t202" style="position:absolute;margin-left:118.7pt;margin-top:-5.35pt;width:338.7pt;height:2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" filled="f" stroked="f">
              <v:textbox inset="0,0,0,0">
                <w:txbxContent>
                  <w:p w14:paraId="59A6521D" w14:textId="77777777" w:rsidR="00091042" w:rsidRDefault="00091042" w:rsidP="00A00745">
                    <w:pPr>
                      <w:tabs>
                        <w:tab w:val="left" w:pos="1843"/>
                      </w:tabs>
                      <w:jc w:val="center"/>
                    </w:pPr>
                    <w:r>
                      <w:t>ЛР.2.01.ПІ.172.</w:t>
                    </w:r>
                    <w:r>
                      <w:sym w:font="Wingdings" w:char="F0A8"/>
                    </w:r>
                    <w:r>
                      <w:sym w:font="Wingdings" w:char="F0A8"/>
                    </w:r>
                    <w:r>
                      <w:t>.12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46FAD1" wp14:editId="70111D15">
              <wp:simplePos x="0" y="0"/>
              <wp:positionH relativeFrom="column">
                <wp:posOffset>1259840</wp:posOffset>
              </wp:positionH>
              <wp:positionV relativeFrom="paragraph">
                <wp:posOffset>9794240</wp:posOffset>
              </wp:positionV>
              <wp:extent cx="819150" cy="164465"/>
              <wp:effectExtent l="0" t="0" r="0" b="0"/>
              <wp:wrapNone/>
              <wp:docPr id="239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25D231" w14:textId="77777777" w:rsidR="00091042" w:rsidRPr="00A17877" w:rsidRDefault="00091042" w:rsidP="005C223F">
                          <w:pPr>
                            <w:rPr>
                              <w:sz w:val="20"/>
                            </w:rPr>
                          </w:pPr>
                          <w:r w:rsidRPr="00A17877">
                            <w:rPr>
                              <w:sz w:val="20"/>
                            </w:rPr>
                            <w:t>Гуменна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46FAD1" id="_x0000_s1121" type="#_x0000_t202" style="position:absolute;margin-left:99.2pt;margin-top:771.2pt;width:64.5pt;height:12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" filled="f" stroked="f">
              <v:textbox inset="0,0,0,0">
                <w:txbxContent>
                  <w:p w14:paraId="5B25D231" w14:textId="77777777" w:rsidR="00091042" w:rsidRPr="00A17877" w:rsidRDefault="00091042" w:rsidP="005C223F">
                    <w:pPr>
                      <w:rPr>
                        <w:sz w:val="20"/>
                      </w:rPr>
                    </w:pPr>
                    <w:r w:rsidRPr="00A17877">
                      <w:rPr>
                        <w:sz w:val="20"/>
                      </w:rPr>
                      <w:t>Гуменна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42077" w14:textId="77777777" w:rsidR="00147847" w:rsidRDefault="00147847">
      <w:r>
        <w:separator/>
      </w:r>
    </w:p>
  </w:footnote>
  <w:footnote w:type="continuationSeparator" w:id="0">
    <w:p w14:paraId="6355B8F3" w14:textId="77777777" w:rsidR="00147847" w:rsidRDefault="00147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B685C" w14:textId="77777777" w:rsidR="00091042" w:rsidRPr="00775DF0" w:rsidRDefault="00091042">
    <w:pPr>
      <w:pStyle w:val="Header"/>
      <w:rPr>
        <w:lang w:val="en-US"/>
      </w:rPr>
    </w:pP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16698B20" wp14:editId="6A0B0E5C">
              <wp:simplePos x="0" y="0"/>
              <wp:positionH relativeFrom="column">
                <wp:posOffset>-535305</wp:posOffset>
              </wp:positionH>
              <wp:positionV relativeFrom="paragraph">
                <wp:posOffset>-233045</wp:posOffset>
              </wp:positionV>
              <wp:extent cx="6671158" cy="10187305"/>
              <wp:effectExtent l="19050" t="19050" r="34925" b="23495"/>
              <wp:wrapNone/>
              <wp:docPr id="71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158" cy="10187305"/>
                        <a:chOff x="1152" y="399"/>
                        <a:chExt cx="10386" cy="16043"/>
                      </a:xfrm>
                    </wpg:grpSpPr>
                    <wpg:grpSp>
                      <wpg:cNvPr id="72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7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87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CFFF4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0D0F2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AF42E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0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10" y="16169"/>
                          <a:ext cx="568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3C0CB" w14:textId="77777777" w:rsidR="00091042" w:rsidRPr="003A6CAB" w:rsidRDefault="00091042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  <w:p w14:paraId="10F8134D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1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05FA4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A2CB0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Вим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698B20" id="Group 38" o:spid="_x0000_s1026" style="position:absolute;margin-left:-42.15pt;margin-top:-18.35pt;width:525.3pt;height:802.15pt;z-index:25165465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">
              <v:group id="Group 39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" strokeweight="2.25pt"/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YE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mzXcv8QfIHc3AAAA//8DAFBLAQItABQABgAIAAAAIQDb4fbL7gAAAIUBAAATAAAAAAAAAAAA&#10;AAAAAAAAAABbQ29udGVudF9UeXBlc10ueG1sUEsBAi0AFAAGAAgAAAAhAFr0LFu/AAAAFQEAAAsA&#10;AAAAAAAAAAAAAAAAHwEAAF9yZWxzLy5yZWxzUEsBAi0AFAAGAAgAAAAhAOjFRgTEAAAA2wAAAA8A&#10;AAAAAAAAAAAAAAAABwIAAGRycy9kb3ducmV2LnhtbFBLBQYAAAAAAwADALcAAAD4AgAAAAA=&#10;" strokeweight="2.2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" strokeweight="2.2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ft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7HxS/wBcv8LAAD//wMAUEsBAi0AFAAGAAgAAAAhANvh9svuAAAAhQEAABMAAAAAAAAAAAAAAAAA&#10;AAAAAFtDb250ZW50X1R5cGVzXS54bWxQSwECLQAUAAYACAAAACEAWvQsW78AAAAVAQAACwAAAAAA&#10;AAAAAAAAAAAfAQAAX3JlbHMvLnJlbHNQSwECLQAUAAYACAAAACEA9hZ37cAAAADbAAAADwAAAAAA&#10;AAAAAAAAAAAHAgAAZHJzL2Rvd25yZXYueG1sUEsFBgAAAAADAAMAtwAAAPQCAAAAAA==&#10;" strokeweight="2.2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" strokeweight="2.2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" stroked="f">
                <v:fill opacity="32896f"/>
                <v:textbox inset="0,0,0,0">
                  <w:txbxContent>
                    <w:p w14:paraId="416CFFF4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" stroked="f">
                <v:fill opacity="32896f"/>
                <v:textbox inset="0,0,0,0">
                  <w:txbxContent>
                    <w:p w14:paraId="6A60D0F2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" stroked="f">
                <v:fill opacity="32896f"/>
                <v:textbox inset=".5mm,0,.5mm,.3mm">
                  <w:txbxContent>
                    <w:p w14:paraId="7BAAF42E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10;top:16169;width:568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" filled="f" stroked="f">
                <v:textbox inset=".5mm,0,.5mm,.3mm">
                  <w:txbxContent>
                    <w:p w14:paraId="3EB3C0CB" w14:textId="77777777" w:rsidR="00091042" w:rsidRPr="003A6CAB" w:rsidRDefault="00091042">
                      <w:pPr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Дата</w:t>
                      </w:r>
                    </w:p>
                    <w:p w14:paraId="10F8134D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" stroked="f">
                <v:fill opacity="32896f"/>
                <v:textbox inset="0,0,0,0">
                  <w:txbxContent>
                    <w:p w14:paraId="31F05FA4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" stroked="f">
                <v:fill opacity="32896f"/>
                <v:textbox inset="0,0,0,0">
                  <w:txbxContent>
                    <w:p w14:paraId="0FCA2CB0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Вим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A4F7C" w14:textId="77777777" w:rsidR="00091042" w:rsidRPr="00574F4B" w:rsidRDefault="00091042">
    <w:pPr>
      <w:pStyle w:val="Header"/>
    </w:pPr>
    <w:r w:rsidRPr="00574F4B"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4A7F01C6" wp14:editId="0573DA61">
              <wp:simplePos x="0" y="0"/>
              <wp:positionH relativeFrom="column">
                <wp:posOffset>-531495</wp:posOffset>
              </wp:positionH>
              <wp:positionV relativeFrom="paragraph">
                <wp:posOffset>-213995</wp:posOffset>
              </wp:positionV>
              <wp:extent cx="6675755" cy="10244455"/>
              <wp:effectExtent l="0" t="0" r="29845" b="23495"/>
              <wp:wrapNone/>
              <wp:docPr id="24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25" name="Group 1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120" y="333"/>
                          <a:chExt cx="10513" cy="16133"/>
                        </a:xfrm>
                      </wpg:grpSpPr>
                      <wps:wsp>
                        <wps:cNvPr id="26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1134" y="340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34" y="16443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620" y="335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0" y="333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34" y="1417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45" y="15064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4742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098" y="14169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402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253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820" y="14196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31" y="14175"/>
                            <a:ext cx="0" cy="9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789" y="15065"/>
                            <a:ext cx="0" cy="137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789" y="15309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789" y="15593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34" y="1445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1530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4" y="15876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616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639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490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072" y="15309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356" y="15315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4784"/>
                            <a:ext cx="36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FA545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Змін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68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EC9E6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128" y="14784"/>
                            <a:ext cx="126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51352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№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 xml:space="preserve"> 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докум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444" y="14784"/>
                            <a:ext cx="78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C0450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D3FF3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09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7639B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Розробив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34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3FCA3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621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D0BE6" w14:textId="77777777" w:rsidR="00091042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Затвер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90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5CD6B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Н.контр.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932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4C760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574F4B">
                                <w:rPr>
                                  <w:sz w:val="16"/>
                                </w:rPr>
                                <w:t>Літ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6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800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C02E1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6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5092"/>
                            <a:ext cx="9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1B260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</wpg:grpSp>
                    <wps:wsp>
                      <wps:cNvPr id="63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8771" y="15299"/>
                          <a:ext cx="825" cy="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4E1C6" w14:textId="77777777" w:rsidR="00091042" w:rsidRPr="007F3CC0" w:rsidRDefault="00091042" w:rsidP="00B02B62">
                            <w:pPr>
                              <w:jc w:val="center"/>
                            </w:pPr>
                            <w: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4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9620" y="15340"/>
                          <a:ext cx="838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4C73D" w14:textId="77777777" w:rsidR="00091042" w:rsidRDefault="00091042" w:rsidP="00B02B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5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10480" y="15343"/>
                          <a:ext cx="1082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92612" w14:textId="77777777" w:rsidR="00091042" w:rsidRDefault="001E2112">
                            <w:pPr>
                              <w:jc w:val="center"/>
                            </w:pPr>
                            <w:fldSimple w:instr=" NUMPAGES  \* Arabic  \* MERGEFORMAT ">
                              <w:r w:rsidR="0009104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Text Box 106"/>
                      <wps:cNvSpPr txBox="1">
                        <a:spLocks noChangeArrowheads="1"/>
                      </wps:cNvSpPr>
                      <wps:spPr bwMode="auto">
                        <a:xfrm>
                          <a:off x="8997" y="15659"/>
                          <a:ext cx="234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7EDF3" w14:textId="77777777" w:rsidR="00091042" w:rsidRDefault="00091042">
                            <w:pPr>
                              <w:pStyle w:val="Heading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7F01C6" id="Group 107" o:spid="_x0000_s1050" style="position:absolute;margin-left:-41.85pt;margin-top:-16.85pt;width:525.65pt;height:806.65pt;z-index:25165568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">
              <v:group id="Group 1" o:spid="_x0000_s1051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line id="Line 2" o:spid="_x0000_s1052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3" o:spid="_x0000_s1053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4" o:spid="_x0000_s1054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5" o:spid="_x0000_s1055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6" o:spid="_x0000_s1056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7" o:spid="_x0000_s1057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8" o:spid="_x0000_s1058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9" o:spid="_x0000_s1059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10" o:spid="_x0000_s1060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11" o:spid="_x0000_s1061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12" o:spid="_x0000_s1062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13" o:spid="_x0000_s1063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<v:line id="Line 14" o:spid="_x0000_s1064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<v:line id="Line 15" o:spid="_x0000_s1065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" strokeweight="1.25pt"/>
                <v:line id="Line 16" o:spid="_x0000_s1066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1s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BTYa1svwAAANsAAAAPAAAAAAAA&#10;AAAAAAAAAAcCAABkcnMvZG93bnJldi54bWxQSwUGAAAAAAMAAwC3AAAA8wIAAAAA&#10;" strokeweight="1.25pt"/>
                <v:line id="Line 17" o:spid="_x0000_s1067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  <v:line id="Line 18" o:spid="_x0000_s1068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19" o:spid="_x0000_s1069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20" o:spid="_x0000_s1070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line id="Line 21" o:spid="_x0000_s1071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22" o:spid="_x0000_s1072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  <v:line id="Line 23" o:spid="_x0000_s1073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  <v:line id="Line 24" o:spid="_x0000_s1074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6Fq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" strokeweight="1.25pt"/>
                <v:line id="Line 25" o:spid="_x0000_s1075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76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879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+vDl/AD5OYNAAD//wMAUEsBAi0AFAAGAAgAAAAhANvh9svuAAAAhQEAABMAAAAAAAAAAAAAAAAA&#10;AAAAAFtDb250ZW50X1R5cGVzXS54bWxQSwECLQAUAAYACAAAACEAWvQsW78AAAAVAQAACwAAAAAA&#10;AAAAAAAAAAAfAQAAX3JlbHMvLnJlbHNQSwECLQAUAAYACAAAACEAgmvO/cAAAADbAAAADwAAAAAA&#10;AAAAAAAAAAAHAgAAZHJzL2Rvd25yZXYueG1sUEsFBgAAAAADAAMAtwAAAPQCAAAAAA==&#10;" filled="f" stroked="f">
                  <v:textbox inset=".1mm,.1mm,.1mm,.1mm">
                    <w:txbxContent>
                      <w:p w14:paraId="5A3FA545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Змін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7" o:spid="_x0000_s1077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2tmxAAAANsAAAAPAAAAZHJzL2Rvd25yZXYueG1sRI9Ba8JA&#10;FITvQv/D8gpepG5SM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O0na2bEAAAA2wAAAA8A&#10;AAAAAAAAAAAAAAAABwIAAGRycy9kb3ducmV2LnhtbFBLBQYAAAAAAwADALcAAAD4AgAAAAA=&#10;" filled="f" stroked="f">
                  <v:textbox inset=".1mm,.1mm,.1mm,.1mm">
                    <w:txbxContent>
                      <w:p w14:paraId="584EC9E6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28" o:spid="_x0000_s1078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fURxAAAANsAAAAPAAAAZHJzL2Rvd25yZXYueG1sRI9Bi8Iw&#10;FITvC/6H8AQvoqkuK1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B319RHEAAAA2wAAAA8A&#10;AAAAAAAAAAAAAAAABwIAAGRycy9kb3ducmV2LnhtbFBLBQYAAAAAAwADALcAAAD4AgAAAAA=&#10;" filled="f" stroked="f">
                  <v:textbox inset=".1mm,.1mm,.1mm,.1mm">
                    <w:txbxContent>
                      <w:p w14:paraId="7B451352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sz w:val="16"/>
                          </w:rPr>
                          <w:t>№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 xml:space="preserve"> </w:t>
                        </w:r>
                        <w:r w:rsidRPr="003A6CAB">
                          <w:rPr>
                            <w:rFonts w:asciiTheme="minorHAnsi" w:hAnsiTheme="minorHAnsi" w:cstheme="minorHAnsi"/>
                            <w:sz w:val="16"/>
                          </w:rPr>
                          <w:t>докум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9" o:spid="_x0000_s1079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CK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ByuVCKxQAAANsAAAAP&#10;AAAAAAAAAAAAAAAAAAcCAABkcnMvZG93bnJldi54bWxQSwUGAAAAAAMAAwC3AAAA+QIAAAAA&#10;" filled="f" stroked="f">
                  <v:textbox inset=".1mm,.1mm,.1mm,.1mm">
                    <w:txbxContent>
                      <w:p w14:paraId="2AAC0450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30" o:spid="_x0000_s1080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Mj+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jD/h90v4AXL+AgAA//8DAFBLAQItABQABgAIAAAAIQDb4fbL7gAAAIUBAAATAAAAAAAAAAAA&#10;AAAAAAAAAABbQ29udGVudF9UeXBlc10ueG1sUEsBAi0AFAAGAAgAAAAhAFr0LFu/AAAAFQEAAAsA&#10;AAAAAAAAAAAAAAAAHwEAAF9yZWxzLy5yZWxzUEsBAi0AFAAGAAgAAAAhAP1QyP7EAAAA2wAAAA8A&#10;AAAAAAAAAAAAAAAABwIAAGRycy9kb3ducmV2LnhtbFBLBQYAAAAAAwADALcAAAD4AgAAAAA=&#10;" filled="f" stroked="f">
                  <v:textbox inset=".1mm,.1mm,.1mm,.1mm">
                    <w:txbxContent>
                      <w:p w14:paraId="1DBD3FF3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31" o:spid="_x0000_s1081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1lxAAAANsAAAAPAAAAZHJzL2Rvd25yZXYueG1sRI9Bi8Iw&#10;FITvwv6H8IS9iKauKF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JIcbWXEAAAA2wAAAA8A&#10;AAAAAAAAAAAAAAAABwIAAGRycy9kb3ducmV2LnhtbFBLBQYAAAAAAwADALcAAAD4AgAAAAA=&#10;" filled="f" stroked="f">
                  <v:textbox inset=".1mm,.1mm,.1mm,.1mm">
                    <w:txbxContent>
                      <w:p w14:paraId="57E7639B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Розробив</w:t>
                        </w:r>
                      </w:p>
                    </w:txbxContent>
                  </v:textbox>
                </v:shape>
                <v:shape id="Text Box 32" o:spid="_x0000_s1082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vMSxQAAANsAAAAPAAAAZHJzL2Rvd25yZXYueG1sRI9Ba8JA&#10;FITvQv/D8gpeSt1YM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BizvMSxQAAANsAAAAP&#10;AAAAAAAAAAAAAAAAAAcCAABkcnMvZG93bnJldi54bWxQSwUGAAAAAAMAAwC3AAAA+QIAAAAA&#10;" filled="f" stroked="f">
                  <v:textbox inset=".1mm,.1mm,.1mm,.1mm">
                    <w:txbxContent>
                      <w:p w14:paraId="06E3FCA3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Перевірив</w:t>
                        </w:r>
                      </w:p>
                    </w:txbxContent>
                  </v:textbox>
                </v:shape>
                <v:shape id="Text Box 33" o:spid="_x0000_s1083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" filled="f" stroked="f">
                  <v:textbox inset=".1mm,.1mm,.1mm,.1mm">
                    <w:txbxContent>
                      <w:p w14:paraId="365D0BE6" w14:textId="77777777" w:rsidR="00091042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Затвер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34" o:spid="_x0000_s1084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cL7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2PDl/AD5OYNAAD//wMAUEsBAi0AFAAGAAgAAAAhANvh9svuAAAAhQEAABMAAAAAAAAAAAAAAAAA&#10;AAAAAFtDb250ZW50X1R5cGVzXS54bWxQSwECLQAUAAYACAAAACEAWvQsW78AAAAVAQAACwAAAAAA&#10;AAAAAAAAAAAfAQAAX3JlbHMvLnJlbHNQSwECLQAUAAYACAAAACEAfB3C+8AAAADbAAAADwAAAAAA&#10;AAAAAAAAAAAHAgAAZHJzL2Rvd25yZXYueG1sUEsFBgAAAAADAAMAtwAAAPQCAAAAAA==&#10;" filled="f" stroked="f">
                  <v:textbox inset=".1mm,.1mm,.1mm,.1mm">
                    <w:txbxContent>
                      <w:p w14:paraId="15B5CD6B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Н.контр.</w:t>
                        </w:r>
                      </w:p>
                    </w:txbxContent>
                  </v:textbox>
                </v:shape>
                <v:shape id="Text Box 35" o:spid="_x0000_s1085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" filled="f" stroked="f">
                  <v:textbox inset=".1mm,.1mm,.1mm,.1mm">
                    <w:txbxContent>
                      <w:p w14:paraId="7274C760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574F4B">
                          <w:rPr>
                            <w:sz w:val="16"/>
                          </w:rPr>
                          <w:t>Літ</w:t>
                        </w:r>
                      </w:p>
                    </w:txbxContent>
                  </v:textbox>
                </v:shape>
                <v:shape id="Text Box 36" o:spid="_x0000_s1086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" filled="f" stroked="f">
                  <v:textbox inset=".1mm,.1mm,.1mm,.1mm">
                    <w:txbxContent>
                      <w:p w14:paraId="12AC02E1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37" o:spid="_x0000_s1087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" filled="f" stroked="f">
                  <v:textbox inset=".1mm,.1mm,.1mm,.1mm">
                    <w:txbxContent>
                      <w:p w14:paraId="01D1B260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Аркушів</w:t>
                        </w:r>
                      </w:p>
                    </w:txbxContent>
                  </v:textbox>
                </v:shape>
              </v:group>
              <v:shape id="Text Box 62" o:spid="_x0000_s1088" type="#_x0000_t202" style="position:absolute;left:8771;top:15299;width:825;height: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T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IACENPEAAAA2wAAAA8A&#10;AAAAAAAAAAAAAAAABwIAAGRycy9kb3ducmV2LnhtbFBLBQYAAAAAAwADALcAAAD4AgAAAAA=&#10;" filled="f" stroked="f">
                <v:textbox inset="0,0,0,0">
                  <w:txbxContent>
                    <w:p w14:paraId="0394E1C6" w14:textId="77777777" w:rsidR="00091042" w:rsidRPr="007F3CC0" w:rsidRDefault="00091042" w:rsidP="00B02B62">
                      <w:pPr>
                        <w:jc w:val="center"/>
                      </w:pPr>
                      <w:r>
                        <w:t>н</w:t>
                      </w:r>
                    </w:p>
                  </w:txbxContent>
                </v:textbox>
              </v:shape>
              <v:shape id="Text Box 63" o:spid="_x0000_s1089" type="#_x0000_t202" style="position:absolute;left:9620;top:15340;width:838;height: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4inxAAAANsAAAAPAAAAZHJzL2Rvd25yZXYueG1sRI9Ba4NA&#10;FITvhf6H5RV6KXFtCR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A/riKfEAAAA2wAAAA8A&#10;AAAAAAAAAAAAAAAABwIAAGRycy9kb3ducmV2LnhtbFBLBQYAAAAAAwADALcAAAD4AgAAAAA=&#10;" filled="f" stroked="f">
                <v:textbox inset="0,0,0,0">
                  <w:txbxContent>
                    <w:p w14:paraId="5AE4C73D" w14:textId="77777777" w:rsidR="00091042" w:rsidRDefault="00091042" w:rsidP="00B02B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64" o:spid="_x0000_s1090" type="#_x0000_t202" style="position:absolute;left:10480;top:15343;width:1082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<v:textbox inset="0,0,0,0">
                  <w:txbxContent>
                    <w:p w14:paraId="75B92612" w14:textId="77777777" w:rsidR="00091042" w:rsidRDefault="001E2112">
                      <w:pPr>
                        <w:jc w:val="center"/>
                      </w:pPr>
                      <w:fldSimple w:instr=" NUMPAGES  \* Arabic  \* MERGEFORMAT ">
                        <w:r w:rsidR="00091042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</v:shape>
              <v:shape id="Text Box 106" o:spid="_x0000_s1091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<v:textbox>
                  <w:txbxContent>
                    <w:p w14:paraId="3AA7EDF3" w14:textId="77777777" w:rsidR="00091042" w:rsidRDefault="00091042">
                      <w:pPr>
                        <w:pStyle w:val="Heading5"/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88D7FB9" wp14:editId="7769B6CB">
              <wp:simplePos x="0" y="0"/>
              <wp:positionH relativeFrom="column">
                <wp:posOffset>131445</wp:posOffset>
              </wp:positionH>
              <wp:positionV relativeFrom="paragraph">
                <wp:posOffset>9152890</wp:posOffset>
              </wp:positionV>
              <wp:extent cx="808990" cy="164465"/>
              <wp:effectExtent l="0" t="0" r="0" b="0"/>
              <wp:wrapNone/>
              <wp:docPr id="69" name="Text Box 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899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D620D" w14:textId="77777777" w:rsidR="00091042" w:rsidRPr="003A6CAB" w:rsidRDefault="00091042" w:rsidP="005C223F">
                          <w:pPr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</w:pPr>
                          <w:r w:rsidRPr="003A6CAB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  <w:t>Сідельник Є. 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D7FB9" id="Text Box 332" o:spid="_x0000_s1092" type="#_x0000_t202" style="position:absolute;margin-left:10.35pt;margin-top:720.7pt;width:63.7pt;height:12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" filled="f" stroked="f">
              <v:textbox inset="0,0,0,0">
                <w:txbxContent>
                  <w:p w14:paraId="235D620D" w14:textId="77777777" w:rsidR="00091042" w:rsidRPr="003A6CAB" w:rsidRDefault="00091042" w:rsidP="005C223F">
                    <w:pPr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3A6CAB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Сідельник Є. О.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E5BD0" w14:textId="77777777" w:rsidR="00091042" w:rsidRPr="00574F4B" w:rsidRDefault="00091042" w:rsidP="00775DF0">
    <w:pPr>
      <w:pStyle w:val="Header"/>
      <w:rPr>
        <w:b/>
      </w:rPr>
    </w:pPr>
    <w:r w:rsidRPr="00574F4B">
      <w:rPr>
        <w:b/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2608" behindDoc="0" locked="0" layoutInCell="1" allowOverlap="1" wp14:anchorId="01744C34" wp14:editId="659C1425">
              <wp:simplePos x="0" y="0"/>
              <wp:positionH relativeFrom="column">
                <wp:posOffset>-581025</wp:posOffset>
              </wp:positionH>
              <wp:positionV relativeFrom="paragraph">
                <wp:posOffset>-201295</wp:posOffset>
              </wp:positionV>
              <wp:extent cx="6595110" cy="10187305"/>
              <wp:effectExtent l="19050" t="17780" r="15240" b="15240"/>
              <wp:wrapNone/>
              <wp:docPr id="1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7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12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27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7BD3" w14:textId="77777777" w:rsidR="00091042" w:rsidRPr="00574F4B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74F4B"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8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0CDF7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9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1F50D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0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D2BFA" w14:textId="77777777" w:rsidR="00091042" w:rsidRDefault="00091042" w:rsidP="00775DF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605CFA60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1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B1C3A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2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D72AF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744C34" id="Group 173" o:spid="_x0000_s1098" style="position:absolute;margin-left:-45.75pt;margin-top:-15.85pt;width:519.3pt;height:802.15pt;z-index:251652608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">
              <v:group id="Group 174" o:spid="_x0000_s1099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175" o:spid="_x0000_s1100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" strokeweight="2.25pt"/>
                <v:line id="Line 176" o:spid="_x0000_s1101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177" o:spid="_x0000_s1102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178" o:spid="_x0000_s1103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179" o:spid="_x0000_s1104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line id="Line 180" o:spid="_x0000_s1105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Line 181" o:spid="_x0000_s1106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182" o:spid="_x0000_s1107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Line 183" o:spid="_x0000_s1108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184" o:spid="_x0000_s1109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185" o:spid="_x0000_s1110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186" o:spid="_x0000_s1111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187" o:spid="_x0000_s1112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" strokeweight="2.25pt"/>
                <v:line id="Line 188" o:spid="_x0000_s1113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At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ZvB3Jh4BOb8BAAD//wMAUEsBAi0AFAAGAAgAAAAhANvh9svuAAAAhQEAABMAAAAAAAAA&#10;AAAAAAAAAAAAAFtDb250ZW50X1R5cGVzXS54bWxQSwECLQAUAAYACAAAACEAWvQsW78AAAAVAQAA&#10;CwAAAAAAAAAAAAAAAAAfAQAAX3JlbHMvLnJlbHNQSwECLQAUAAYACAAAACEA5swALcYAAADc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114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" stroked="f">
                <v:fill opacity="32896f"/>
                <v:textbox inset="0,0,0,0">
                  <w:txbxContent>
                    <w:p w14:paraId="6D2A7BD3" w14:textId="77777777" w:rsidR="00091042" w:rsidRPr="00574F4B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 w:rsidRPr="00574F4B"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0" o:spid="_x0000_s1115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" stroked="f">
                <v:fill opacity="32896f"/>
                <v:textbox inset="0,0,0,0">
                  <w:txbxContent>
                    <w:p w14:paraId="6DB0CDF7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1" o:spid="_x0000_s1116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" stroked="f">
                <v:fill opacity="32896f"/>
                <v:textbox inset=".5mm,0,.5mm,.3mm">
                  <w:txbxContent>
                    <w:p w14:paraId="7FA1F50D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117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" stroked="f">
                <v:fill opacity="32896f"/>
                <v:textbox inset=".5mm,0,.5mm,.3mm">
                  <w:txbxContent>
                    <w:p w14:paraId="3C0D2BFA" w14:textId="77777777" w:rsidR="00091042" w:rsidRDefault="00091042" w:rsidP="00775DF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605CFA60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118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" stroked="f">
                <v:fill opacity="32896f"/>
                <v:textbox inset="0,0,0,0">
                  <w:txbxContent>
                    <w:p w14:paraId="549B1C3A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4" o:spid="_x0000_s1119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" stroked="f">
                <v:fill opacity="32896f"/>
                <v:textbox inset="0,0,0,0">
                  <w:txbxContent>
                    <w:p w14:paraId="7A9D72AF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73D541F5" w14:textId="77777777" w:rsidR="00091042" w:rsidRPr="00574F4B" w:rsidRDefault="00091042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7D0E"/>
    <w:multiLevelType w:val="multilevel"/>
    <w:tmpl w:val="FBFA62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bullet"/>
      <w:lvlText w:val="–"/>
      <w:lvlJc w:val="left"/>
      <w:pPr>
        <w:tabs>
          <w:tab w:val="num" w:pos="360"/>
        </w:tabs>
        <w:ind w:left="0" w:firstLine="0"/>
      </w:pPr>
      <w:rPr>
        <w:rFonts w:ascii="font406" w:hAnsi="font406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4D7915"/>
    <w:multiLevelType w:val="hybridMultilevel"/>
    <w:tmpl w:val="6450B786"/>
    <w:lvl w:ilvl="0" w:tplc="2B6E779E">
      <w:start w:val="5"/>
      <w:numFmt w:val="bullet"/>
      <w:lvlText w:val="–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0E9A6233"/>
    <w:multiLevelType w:val="hybridMultilevel"/>
    <w:tmpl w:val="09AA4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C200C"/>
    <w:multiLevelType w:val="hybridMultilevel"/>
    <w:tmpl w:val="50B21C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53B0F"/>
    <w:multiLevelType w:val="hybridMultilevel"/>
    <w:tmpl w:val="68783B8C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310BE"/>
    <w:multiLevelType w:val="hybridMultilevel"/>
    <w:tmpl w:val="511C326A"/>
    <w:lvl w:ilvl="0" w:tplc="88D0F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5E4D09"/>
    <w:multiLevelType w:val="hybridMultilevel"/>
    <w:tmpl w:val="701C7C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3C222D"/>
    <w:multiLevelType w:val="hybridMultilevel"/>
    <w:tmpl w:val="02EED198"/>
    <w:lvl w:ilvl="0" w:tplc="687E17A2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9CD5FCE"/>
    <w:multiLevelType w:val="hybridMultilevel"/>
    <w:tmpl w:val="1BAE5466"/>
    <w:lvl w:ilvl="0" w:tplc="8700B4F8">
      <w:start w:val="12"/>
      <w:numFmt w:val="decimal"/>
      <w:lvlText w:val="%1."/>
      <w:lvlJc w:val="left"/>
      <w:pPr>
        <w:ind w:left="963" w:hanging="396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C502AEA"/>
    <w:multiLevelType w:val="hybridMultilevel"/>
    <w:tmpl w:val="00480CE4"/>
    <w:lvl w:ilvl="0" w:tplc="7890B7B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E720F"/>
    <w:multiLevelType w:val="hybridMultilevel"/>
    <w:tmpl w:val="A29A99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67916"/>
    <w:multiLevelType w:val="hybridMultilevel"/>
    <w:tmpl w:val="68783B8C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06724C"/>
    <w:multiLevelType w:val="hybridMultilevel"/>
    <w:tmpl w:val="09AA4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A67309"/>
    <w:multiLevelType w:val="multilevel"/>
    <w:tmpl w:val="D124022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5DE30721"/>
    <w:multiLevelType w:val="hybridMultilevel"/>
    <w:tmpl w:val="64F45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F45D7"/>
    <w:multiLevelType w:val="hybridMultilevel"/>
    <w:tmpl w:val="390E23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E57726"/>
    <w:multiLevelType w:val="hybridMultilevel"/>
    <w:tmpl w:val="3D7E672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C2282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 w15:restartNumberingAfterBreak="0">
    <w:nsid w:val="69E00684"/>
    <w:multiLevelType w:val="hybridMultilevel"/>
    <w:tmpl w:val="2EE0CFA2"/>
    <w:lvl w:ilvl="0" w:tplc="98F0D72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64F2C"/>
    <w:multiLevelType w:val="hybridMultilevel"/>
    <w:tmpl w:val="97CABA92"/>
    <w:lvl w:ilvl="0" w:tplc="3872D778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72057A2C"/>
    <w:multiLevelType w:val="hybridMultilevel"/>
    <w:tmpl w:val="CE2AC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B6275"/>
    <w:multiLevelType w:val="hybridMultilevel"/>
    <w:tmpl w:val="85EE9BF6"/>
    <w:lvl w:ilvl="0" w:tplc="74323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F385AFE"/>
    <w:multiLevelType w:val="hybridMultilevel"/>
    <w:tmpl w:val="F35258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5"/>
  </w:num>
  <w:num w:numId="10">
    <w:abstractNumId w:val="12"/>
  </w:num>
  <w:num w:numId="11">
    <w:abstractNumId w:val="9"/>
  </w:num>
  <w:num w:numId="12">
    <w:abstractNumId w:val="6"/>
  </w:num>
  <w:num w:numId="13">
    <w:abstractNumId w:val="25"/>
  </w:num>
  <w:num w:numId="14">
    <w:abstractNumId w:val="22"/>
  </w:num>
  <w:num w:numId="15">
    <w:abstractNumId w:val="4"/>
  </w:num>
  <w:num w:numId="16">
    <w:abstractNumId w:val="6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0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24"/>
  </w:num>
  <w:num w:numId="28">
    <w:abstractNumId w:val="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39"/>
    <w:rsid w:val="000010A8"/>
    <w:rsid w:val="00001B65"/>
    <w:rsid w:val="0000266B"/>
    <w:rsid w:val="00003BB9"/>
    <w:rsid w:val="00003EC1"/>
    <w:rsid w:val="00005963"/>
    <w:rsid w:val="00011D35"/>
    <w:rsid w:val="000168F6"/>
    <w:rsid w:val="00017AB7"/>
    <w:rsid w:val="00021CCD"/>
    <w:rsid w:val="0002366D"/>
    <w:rsid w:val="00024683"/>
    <w:rsid w:val="00031313"/>
    <w:rsid w:val="000321FB"/>
    <w:rsid w:val="000324A3"/>
    <w:rsid w:val="00033855"/>
    <w:rsid w:val="00033D9C"/>
    <w:rsid w:val="00036332"/>
    <w:rsid w:val="0004087A"/>
    <w:rsid w:val="00040F06"/>
    <w:rsid w:val="000431E2"/>
    <w:rsid w:val="00045B23"/>
    <w:rsid w:val="00047AB5"/>
    <w:rsid w:val="00050270"/>
    <w:rsid w:val="00052BD9"/>
    <w:rsid w:val="00052C79"/>
    <w:rsid w:val="00053498"/>
    <w:rsid w:val="0005357A"/>
    <w:rsid w:val="00056660"/>
    <w:rsid w:val="0007145B"/>
    <w:rsid w:val="00071CC8"/>
    <w:rsid w:val="00074C95"/>
    <w:rsid w:val="00081020"/>
    <w:rsid w:val="00084D53"/>
    <w:rsid w:val="00086188"/>
    <w:rsid w:val="00086515"/>
    <w:rsid w:val="000875F6"/>
    <w:rsid w:val="00091042"/>
    <w:rsid w:val="000914B3"/>
    <w:rsid w:val="00094777"/>
    <w:rsid w:val="00097D9C"/>
    <w:rsid w:val="000A03F3"/>
    <w:rsid w:val="000A2924"/>
    <w:rsid w:val="000B742F"/>
    <w:rsid w:val="000C1CA1"/>
    <w:rsid w:val="000C5859"/>
    <w:rsid w:val="000D041A"/>
    <w:rsid w:val="000D18DA"/>
    <w:rsid w:val="000D2533"/>
    <w:rsid w:val="000D3721"/>
    <w:rsid w:val="000E21B7"/>
    <w:rsid w:val="000E35BC"/>
    <w:rsid w:val="000E3C21"/>
    <w:rsid w:val="000E47A0"/>
    <w:rsid w:val="000E4979"/>
    <w:rsid w:val="000E5D11"/>
    <w:rsid w:val="000E6B62"/>
    <w:rsid w:val="000F000C"/>
    <w:rsid w:val="000F3127"/>
    <w:rsid w:val="000F5884"/>
    <w:rsid w:val="000F5BDA"/>
    <w:rsid w:val="001013E8"/>
    <w:rsid w:val="0010194E"/>
    <w:rsid w:val="0010292F"/>
    <w:rsid w:val="00110672"/>
    <w:rsid w:val="00110FA0"/>
    <w:rsid w:val="00112E47"/>
    <w:rsid w:val="001130F1"/>
    <w:rsid w:val="001138A3"/>
    <w:rsid w:val="00114045"/>
    <w:rsid w:val="0011418D"/>
    <w:rsid w:val="00114AE2"/>
    <w:rsid w:val="00123F44"/>
    <w:rsid w:val="001243E4"/>
    <w:rsid w:val="00124F02"/>
    <w:rsid w:val="001301C6"/>
    <w:rsid w:val="001333F3"/>
    <w:rsid w:val="00135523"/>
    <w:rsid w:val="001414C0"/>
    <w:rsid w:val="00144552"/>
    <w:rsid w:val="00144F6E"/>
    <w:rsid w:val="00145C2A"/>
    <w:rsid w:val="00146133"/>
    <w:rsid w:val="00147847"/>
    <w:rsid w:val="00150E98"/>
    <w:rsid w:val="001526F7"/>
    <w:rsid w:val="00155137"/>
    <w:rsid w:val="0015648B"/>
    <w:rsid w:val="0016022B"/>
    <w:rsid w:val="0016084A"/>
    <w:rsid w:val="00164257"/>
    <w:rsid w:val="00166256"/>
    <w:rsid w:val="00177409"/>
    <w:rsid w:val="00192036"/>
    <w:rsid w:val="00192227"/>
    <w:rsid w:val="00193FCD"/>
    <w:rsid w:val="001A0BC6"/>
    <w:rsid w:val="001A133E"/>
    <w:rsid w:val="001A72AB"/>
    <w:rsid w:val="001B1871"/>
    <w:rsid w:val="001B267E"/>
    <w:rsid w:val="001B37D4"/>
    <w:rsid w:val="001B47CD"/>
    <w:rsid w:val="001B5E17"/>
    <w:rsid w:val="001B5EC0"/>
    <w:rsid w:val="001C1FEA"/>
    <w:rsid w:val="001C2BFC"/>
    <w:rsid w:val="001C302A"/>
    <w:rsid w:val="001C3166"/>
    <w:rsid w:val="001C36E2"/>
    <w:rsid w:val="001C69BD"/>
    <w:rsid w:val="001C7ADC"/>
    <w:rsid w:val="001D04BF"/>
    <w:rsid w:val="001D140B"/>
    <w:rsid w:val="001D1468"/>
    <w:rsid w:val="001D30A9"/>
    <w:rsid w:val="001D41AE"/>
    <w:rsid w:val="001D589F"/>
    <w:rsid w:val="001D5BB9"/>
    <w:rsid w:val="001E0977"/>
    <w:rsid w:val="001E0A26"/>
    <w:rsid w:val="001E2112"/>
    <w:rsid w:val="001F0994"/>
    <w:rsid w:val="001F343F"/>
    <w:rsid w:val="001F65D4"/>
    <w:rsid w:val="002012A2"/>
    <w:rsid w:val="00202367"/>
    <w:rsid w:val="0020269A"/>
    <w:rsid w:val="00202CF6"/>
    <w:rsid w:val="00205F18"/>
    <w:rsid w:val="0020768F"/>
    <w:rsid w:val="00210C97"/>
    <w:rsid w:val="00213D88"/>
    <w:rsid w:val="00214618"/>
    <w:rsid w:val="00214844"/>
    <w:rsid w:val="00222339"/>
    <w:rsid w:val="00225D22"/>
    <w:rsid w:val="002325DC"/>
    <w:rsid w:val="00235328"/>
    <w:rsid w:val="00235647"/>
    <w:rsid w:val="00235CEA"/>
    <w:rsid w:val="002365E9"/>
    <w:rsid w:val="00236D64"/>
    <w:rsid w:val="002462AD"/>
    <w:rsid w:val="00252B05"/>
    <w:rsid w:val="00254AB1"/>
    <w:rsid w:val="002561B7"/>
    <w:rsid w:val="00256E91"/>
    <w:rsid w:val="00260C19"/>
    <w:rsid w:val="00260C2F"/>
    <w:rsid w:val="00260E40"/>
    <w:rsid w:val="00263858"/>
    <w:rsid w:val="00264516"/>
    <w:rsid w:val="002730B5"/>
    <w:rsid w:val="00274886"/>
    <w:rsid w:val="00274CA4"/>
    <w:rsid w:val="00274FD0"/>
    <w:rsid w:val="00280EC9"/>
    <w:rsid w:val="002826B1"/>
    <w:rsid w:val="00284105"/>
    <w:rsid w:val="002841EB"/>
    <w:rsid w:val="002860CD"/>
    <w:rsid w:val="00287C56"/>
    <w:rsid w:val="00290AEF"/>
    <w:rsid w:val="002A3A50"/>
    <w:rsid w:val="002A46E0"/>
    <w:rsid w:val="002A5AB6"/>
    <w:rsid w:val="002B1FBC"/>
    <w:rsid w:val="002B2400"/>
    <w:rsid w:val="002B3E31"/>
    <w:rsid w:val="002B455F"/>
    <w:rsid w:val="002B5E7F"/>
    <w:rsid w:val="002B66BC"/>
    <w:rsid w:val="002B69CC"/>
    <w:rsid w:val="002C2E69"/>
    <w:rsid w:val="002C327E"/>
    <w:rsid w:val="002C330E"/>
    <w:rsid w:val="002C3612"/>
    <w:rsid w:val="002C6E15"/>
    <w:rsid w:val="002D07E7"/>
    <w:rsid w:val="002D4B4B"/>
    <w:rsid w:val="002D577D"/>
    <w:rsid w:val="002E0F8A"/>
    <w:rsid w:val="002E5AE2"/>
    <w:rsid w:val="002E5C0C"/>
    <w:rsid w:val="002E7D6B"/>
    <w:rsid w:val="002F5F21"/>
    <w:rsid w:val="00300BFC"/>
    <w:rsid w:val="00305B49"/>
    <w:rsid w:val="00310E4C"/>
    <w:rsid w:val="00312BE9"/>
    <w:rsid w:val="003139D4"/>
    <w:rsid w:val="00313E2A"/>
    <w:rsid w:val="003153E7"/>
    <w:rsid w:val="00317C5B"/>
    <w:rsid w:val="00320027"/>
    <w:rsid w:val="00327EA2"/>
    <w:rsid w:val="00327FC4"/>
    <w:rsid w:val="00336D42"/>
    <w:rsid w:val="0033728D"/>
    <w:rsid w:val="0034169D"/>
    <w:rsid w:val="003535F9"/>
    <w:rsid w:val="0035549A"/>
    <w:rsid w:val="0036387A"/>
    <w:rsid w:val="00366631"/>
    <w:rsid w:val="0036777C"/>
    <w:rsid w:val="0037293A"/>
    <w:rsid w:val="003768FF"/>
    <w:rsid w:val="0038228A"/>
    <w:rsid w:val="00382A79"/>
    <w:rsid w:val="00383EB8"/>
    <w:rsid w:val="00384598"/>
    <w:rsid w:val="00384675"/>
    <w:rsid w:val="0038495F"/>
    <w:rsid w:val="00391DE2"/>
    <w:rsid w:val="00394902"/>
    <w:rsid w:val="00394DEB"/>
    <w:rsid w:val="0039614E"/>
    <w:rsid w:val="00396423"/>
    <w:rsid w:val="003A2E49"/>
    <w:rsid w:val="003A69AF"/>
    <w:rsid w:val="003A6CAB"/>
    <w:rsid w:val="003B0E61"/>
    <w:rsid w:val="003B4622"/>
    <w:rsid w:val="003B7389"/>
    <w:rsid w:val="003C40C1"/>
    <w:rsid w:val="003C5ED2"/>
    <w:rsid w:val="003D1834"/>
    <w:rsid w:val="003D2022"/>
    <w:rsid w:val="003D5834"/>
    <w:rsid w:val="003E2D1B"/>
    <w:rsid w:val="003E4197"/>
    <w:rsid w:val="003E764B"/>
    <w:rsid w:val="003F029E"/>
    <w:rsid w:val="003F0AE1"/>
    <w:rsid w:val="003F394F"/>
    <w:rsid w:val="003F4EB1"/>
    <w:rsid w:val="00400267"/>
    <w:rsid w:val="00401EB5"/>
    <w:rsid w:val="004040BC"/>
    <w:rsid w:val="00405623"/>
    <w:rsid w:val="00405A2F"/>
    <w:rsid w:val="00411394"/>
    <w:rsid w:val="00412ED3"/>
    <w:rsid w:val="00416BEF"/>
    <w:rsid w:val="00417BEC"/>
    <w:rsid w:val="0042109D"/>
    <w:rsid w:val="0042311B"/>
    <w:rsid w:val="0042346F"/>
    <w:rsid w:val="0042536E"/>
    <w:rsid w:val="00425571"/>
    <w:rsid w:val="00425AC4"/>
    <w:rsid w:val="00432BD3"/>
    <w:rsid w:val="00432C17"/>
    <w:rsid w:val="00442E5A"/>
    <w:rsid w:val="004435AB"/>
    <w:rsid w:val="0044498B"/>
    <w:rsid w:val="00444FB7"/>
    <w:rsid w:val="004450FA"/>
    <w:rsid w:val="00446E3A"/>
    <w:rsid w:val="00450E88"/>
    <w:rsid w:val="0045181B"/>
    <w:rsid w:val="00455D49"/>
    <w:rsid w:val="004624A8"/>
    <w:rsid w:val="0046539B"/>
    <w:rsid w:val="0046659B"/>
    <w:rsid w:val="0046752D"/>
    <w:rsid w:val="0047140F"/>
    <w:rsid w:val="0047283B"/>
    <w:rsid w:val="004742EE"/>
    <w:rsid w:val="00476AA4"/>
    <w:rsid w:val="00483119"/>
    <w:rsid w:val="004847D7"/>
    <w:rsid w:val="00491176"/>
    <w:rsid w:val="0049458E"/>
    <w:rsid w:val="00496710"/>
    <w:rsid w:val="004A17B2"/>
    <w:rsid w:val="004A6312"/>
    <w:rsid w:val="004A6B9D"/>
    <w:rsid w:val="004A79A5"/>
    <w:rsid w:val="004B100F"/>
    <w:rsid w:val="004B3534"/>
    <w:rsid w:val="004C0DD1"/>
    <w:rsid w:val="004C582E"/>
    <w:rsid w:val="004D022A"/>
    <w:rsid w:val="004D1791"/>
    <w:rsid w:val="004D194B"/>
    <w:rsid w:val="004D3CDB"/>
    <w:rsid w:val="004D7EA1"/>
    <w:rsid w:val="004E34F0"/>
    <w:rsid w:val="004E52FF"/>
    <w:rsid w:val="004E5CE9"/>
    <w:rsid w:val="004E6940"/>
    <w:rsid w:val="004E7ABD"/>
    <w:rsid w:val="004F0840"/>
    <w:rsid w:val="004F7ECC"/>
    <w:rsid w:val="00500642"/>
    <w:rsid w:val="00500AE9"/>
    <w:rsid w:val="00511865"/>
    <w:rsid w:val="00512832"/>
    <w:rsid w:val="00515394"/>
    <w:rsid w:val="00520081"/>
    <w:rsid w:val="00522A45"/>
    <w:rsid w:val="00524511"/>
    <w:rsid w:val="00530DD1"/>
    <w:rsid w:val="0053344C"/>
    <w:rsid w:val="00533DCE"/>
    <w:rsid w:val="00540389"/>
    <w:rsid w:val="00541D50"/>
    <w:rsid w:val="005421CC"/>
    <w:rsid w:val="00542FE8"/>
    <w:rsid w:val="00543DED"/>
    <w:rsid w:val="00550EAE"/>
    <w:rsid w:val="005522AF"/>
    <w:rsid w:val="00555845"/>
    <w:rsid w:val="00555BBC"/>
    <w:rsid w:val="00561B52"/>
    <w:rsid w:val="00561E18"/>
    <w:rsid w:val="0056262D"/>
    <w:rsid w:val="00563318"/>
    <w:rsid w:val="0056413B"/>
    <w:rsid w:val="00573801"/>
    <w:rsid w:val="00574F4B"/>
    <w:rsid w:val="00577C50"/>
    <w:rsid w:val="0058626A"/>
    <w:rsid w:val="00586D57"/>
    <w:rsid w:val="0059090F"/>
    <w:rsid w:val="005B3694"/>
    <w:rsid w:val="005B53F9"/>
    <w:rsid w:val="005C223F"/>
    <w:rsid w:val="005D5E44"/>
    <w:rsid w:val="005E0926"/>
    <w:rsid w:val="005F0FAA"/>
    <w:rsid w:val="005F37BF"/>
    <w:rsid w:val="005F4EE1"/>
    <w:rsid w:val="0061199B"/>
    <w:rsid w:val="0061415A"/>
    <w:rsid w:val="0062143F"/>
    <w:rsid w:val="0062460B"/>
    <w:rsid w:val="00625014"/>
    <w:rsid w:val="00625FB0"/>
    <w:rsid w:val="00630D86"/>
    <w:rsid w:val="006333F5"/>
    <w:rsid w:val="00640C22"/>
    <w:rsid w:val="0064450E"/>
    <w:rsid w:val="006512FE"/>
    <w:rsid w:val="006518BB"/>
    <w:rsid w:val="00651A6F"/>
    <w:rsid w:val="00651E7B"/>
    <w:rsid w:val="0065425E"/>
    <w:rsid w:val="00667F38"/>
    <w:rsid w:val="006712AD"/>
    <w:rsid w:val="00671DEC"/>
    <w:rsid w:val="00680EB9"/>
    <w:rsid w:val="00681465"/>
    <w:rsid w:val="00681497"/>
    <w:rsid w:val="006822F5"/>
    <w:rsid w:val="00685D25"/>
    <w:rsid w:val="006875F4"/>
    <w:rsid w:val="0069092B"/>
    <w:rsid w:val="00692CFB"/>
    <w:rsid w:val="0069352C"/>
    <w:rsid w:val="006A183B"/>
    <w:rsid w:val="006A1E36"/>
    <w:rsid w:val="006A42A1"/>
    <w:rsid w:val="006A62CE"/>
    <w:rsid w:val="006A7993"/>
    <w:rsid w:val="006B0E16"/>
    <w:rsid w:val="006B19B8"/>
    <w:rsid w:val="006B40BF"/>
    <w:rsid w:val="006B5FAB"/>
    <w:rsid w:val="006C0FC0"/>
    <w:rsid w:val="006C2D32"/>
    <w:rsid w:val="006C3036"/>
    <w:rsid w:val="006C61DE"/>
    <w:rsid w:val="006C799A"/>
    <w:rsid w:val="006D3694"/>
    <w:rsid w:val="006D67CF"/>
    <w:rsid w:val="006E45E5"/>
    <w:rsid w:val="006F0489"/>
    <w:rsid w:val="006F0C97"/>
    <w:rsid w:val="006F29A3"/>
    <w:rsid w:val="006F439B"/>
    <w:rsid w:val="006F567E"/>
    <w:rsid w:val="00700E4F"/>
    <w:rsid w:val="00703E01"/>
    <w:rsid w:val="00704CD8"/>
    <w:rsid w:val="007103D7"/>
    <w:rsid w:val="00711D01"/>
    <w:rsid w:val="007148D7"/>
    <w:rsid w:val="007149E2"/>
    <w:rsid w:val="00715AAE"/>
    <w:rsid w:val="0071665D"/>
    <w:rsid w:val="00716DEA"/>
    <w:rsid w:val="0072278B"/>
    <w:rsid w:val="00722894"/>
    <w:rsid w:val="0073180F"/>
    <w:rsid w:val="007368F6"/>
    <w:rsid w:val="00744B1F"/>
    <w:rsid w:val="00754A49"/>
    <w:rsid w:val="007634E7"/>
    <w:rsid w:val="00764AE7"/>
    <w:rsid w:val="0076555A"/>
    <w:rsid w:val="007667FC"/>
    <w:rsid w:val="007679E2"/>
    <w:rsid w:val="007717F9"/>
    <w:rsid w:val="00775DF0"/>
    <w:rsid w:val="00790B88"/>
    <w:rsid w:val="00793762"/>
    <w:rsid w:val="0079439D"/>
    <w:rsid w:val="00794728"/>
    <w:rsid w:val="007959B3"/>
    <w:rsid w:val="00796107"/>
    <w:rsid w:val="007A138D"/>
    <w:rsid w:val="007A50E2"/>
    <w:rsid w:val="007A7017"/>
    <w:rsid w:val="007B067C"/>
    <w:rsid w:val="007B079D"/>
    <w:rsid w:val="007B2F31"/>
    <w:rsid w:val="007B7319"/>
    <w:rsid w:val="007B79A4"/>
    <w:rsid w:val="007C0B80"/>
    <w:rsid w:val="007C2AC3"/>
    <w:rsid w:val="007C5329"/>
    <w:rsid w:val="007C72A3"/>
    <w:rsid w:val="007C7AB5"/>
    <w:rsid w:val="007D2C95"/>
    <w:rsid w:val="007D7AF3"/>
    <w:rsid w:val="007E6404"/>
    <w:rsid w:val="007E7470"/>
    <w:rsid w:val="007E7BF8"/>
    <w:rsid w:val="007F339E"/>
    <w:rsid w:val="007F3CC0"/>
    <w:rsid w:val="007F5DBE"/>
    <w:rsid w:val="00805198"/>
    <w:rsid w:val="0081158C"/>
    <w:rsid w:val="00811882"/>
    <w:rsid w:val="00813522"/>
    <w:rsid w:val="00814917"/>
    <w:rsid w:val="00814BCA"/>
    <w:rsid w:val="00815F8C"/>
    <w:rsid w:val="0082036D"/>
    <w:rsid w:val="00821845"/>
    <w:rsid w:val="0082392B"/>
    <w:rsid w:val="008272DF"/>
    <w:rsid w:val="0082791E"/>
    <w:rsid w:val="008319E4"/>
    <w:rsid w:val="008345CD"/>
    <w:rsid w:val="00837D83"/>
    <w:rsid w:val="008437E6"/>
    <w:rsid w:val="008462D7"/>
    <w:rsid w:val="00854845"/>
    <w:rsid w:val="00855E31"/>
    <w:rsid w:val="00856880"/>
    <w:rsid w:val="00861DCC"/>
    <w:rsid w:val="008623A2"/>
    <w:rsid w:val="00864334"/>
    <w:rsid w:val="00867696"/>
    <w:rsid w:val="00873B61"/>
    <w:rsid w:val="008740A9"/>
    <w:rsid w:val="00874CB8"/>
    <w:rsid w:val="00874D03"/>
    <w:rsid w:val="0088078B"/>
    <w:rsid w:val="0088131E"/>
    <w:rsid w:val="008858DF"/>
    <w:rsid w:val="00890A90"/>
    <w:rsid w:val="00891487"/>
    <w:rsid w:val="008A1D0E"/>
    <w:rsid w:val="008A5367"/>
    <w:rsid w:val="008B1B4A"/>
    <w:rsid w:val="008B4D0A"/>
    <w:rsid w:val="008B5947"/>
    <w:rsid w:val="008B5B42"/>
    <w:rsid w:val="008C2DBF"/>
    <w:rsid w:val="008C2ECD"/>
    <w:rsid w:val="008D148E"/>
    <w:rsid w:val="008D4B03"/>
    <w:rsid w:val="008D5B1B"/>
    <w:rsid w:val="008E030D"/>
    <w:rsid w:val="008E06F0"/>
    <w:rsid w:val="008E5457"/>
    <w:rsid w:val="008E7BA4"/>
    <w:rsid w:val="008F232C"/>
    <w:rsid w:val="008F2899"/>
    <w:rsid w:val="008F44F8"/>
    <w:rsid w:val="009058E9"/>
    <w:rsid w:val="00907061"/>
    <w:rsid w:val="00912FBB"/>
    <w:rsid w:val="00914156"/>
    <w:rsid w:val="0091715C"/>
    <w:rsid w:val="0091762F"/>
    <w:rsid w:val="00920F36"/>
    <w:rsid w:val="00923A4F"/>
    <w:rsid w:val="00930043"/>
    <w:rsid w:val="0093126A"/>
    <w:rsid w:val="0093159A"/>
    <w:rsid w:val="00941BC4"/>
    <w:rsid w:val="009427E9"/>
    <w:rsid w:val="00944AB5"/>
    <w:rsid w:val="009468AF"/>
    <w:rsid w:val="00946AD1"/>
    <w:rsid w:val="009514E2"/>
    <w:rsid w:val="00955EED"/>
    <w:rsid w:val="00964537"/>
    <w:rsid w:val="00970AC8"/>
    <w:rsid w:val="0097128A"/>
    <w:rsid w:val="00971531"/>
    <w:rsid w:val="00973BAC"/>
    <w:rsid w:val="009764AE"/>
    <w:rsid w:val="0098183C"/>
    <w:rsid w:val="009838F5"/>
    <w:rsid w:val="00983A7C"/>
    <w:rsid w:val="00984461"/>
    <w:rsid w:val="009864C0"/>
    <w:rsid w:val="00987B6C"/>
    <w:rsid w:val="00991B40"/>
    <w:rsid w:val="00994782"/>
    <w:rsid w:val="009971FF"/>
    <w:rsid w:val="009A5CD1"/>
    <w:rsid w:val="009A79B4"/>
    <w:rsid w:val="009A7F25"/>
    <w:rsid w:val="009B0994"/>
    <w:rsid w:val="009B1511"/>
    <w:rsid w:val="009B4A39"/>
    <w:rsid w:val="009B5BDE"/>
    <w:rsid w:val="009B6FAB"/>
    <w:rsid w:val="009C06D0"/>
    <w:rsid w:val="009C10B8"/>
    <w:rsid w:val="009C693D"/>
    <w:rsid w:val="009D497F"/>
    <w:rsid w:val="009D792D"/>
    <w:rsid w:val="009E13C8"/>
    <w:rsid w:val="009E565F"/>
    <w:rsid w:val="009F1F02"/>
    <w:rsid w:val="009F2761"/>
    <w:rsid w:val="009F6111"/>
    <w:rsid w:val="009F7693"/>
    <w:rsid w:val="00A00745"/>
    <w:rsid w:val="00A0654B"/>
    <w:rsid w:val="00A105B2"/>
    <w:rsid w:val="00A136A4"/>
    <w:rsid w:val="00A1404A"/>
    <w:rsid w:val="00A17585"/>
    <w:rsid w:val="00A2590A"/>
    <w:rsid w:val="00A264BA"/>
    <w:rsid w:val="00A26A02"/>
    <w:rsid w:val="00A27166"/>
    <w:rsid w:val="00A27E07"/>
    <w:rsid w:val="00A32538"/>
    <w:rsid w:val="00A32DD1"/>
    <w:rsid w:val="00A35E31"/>
    <w:rsid w:val="00A41744"/>
    <w:rsid w:val="00A43DDD"/>
    <w:rsid w:val="00A45C1B"/>
    <w:rsid w:val="00A471F8"/>
    <w:rsid w:val="00A47F72"/>
    <w:rsid w:val="00A5001E"/>
    <w:rsid w:val="00A5230D"/>
    <w:rsid w:val="00A560B1"/>
    <w:rsid w:val="00A60CCB"/>
    <w:rsid w:val="00A6339C"/>
    <w:rsid w:val="00A66DB1"/>
    <w:rsid w:val="00A725F1"/>
    <w:rsid w:val="00A74B60"/>
    <w:rsid w:val="00A77898"/>
    <w:rsid w:val="00A803BF"/>
    <w:rsid w:val="00A832A6"/>
    <w:rsid w:val="00A83DF1"/>
    <w:rsid w:val="00A84B3D"/>
    <w:rsid w:val="00A85AC6"/>
    <w:rsid w:val="00A9370A"/>
    <w:rsid w:val="00A974B9"/>
    <w:rsid w:val="00AA2823"/>
    <w:rsid w:val="00AA43FF"/>
    <w:rsid w:val="00AA4857"/>
    <w:rsid w:val="00AA6A25"/>
    <w:rsid w:val="00AA7F4A"/>
    <w:rsid w:val="00AB222E"/>
    <w:rsid w:val="00AB2462"/>
    <w:rsid w:val="00AC1DD3"/>
    <w:rsid w:val="00AC2866"/>
    <w:rsid w:val="00AC46AA"/>
    <w:rsid w:val="00AC5B95"/>
    <w:rsid w:val="00AC63D3"/>
    <w:rsid w:val="00AC7091"/>
    <w:rsid w:val="00AC796C"/>
    <w:rsid w:val="00AD2D12"/>
    <w:rsid w:val="00AD55AC"/>
    <w:rsid w:val="00AD7229"/>
    <w:rsid w:val="00AD7AA6"/>
    <w:rsid w:val="00AE4A52"/>
    <w:rsid w:val="00AE5A3B"/>
    <w:rsid w:val="00AF6D63"/>
    <w:rsid w:val="00B02B62"/>
    <w:rsid w:val="00B03A1A"/>
    <w:rsid w:val="00B04AD3"/>
    <w:rsid w:val="00B05FB6"/>
    <w:rsid w:val="00B102A6"/>
    <w:rsid w:val="00B122EA"/>
    <w:rsid w:val="00B136FE"/>
    <w:rsid w:val="00B14743"/>
    <w:rsid w:val="00B14CA5"/>
    <w:rsid w:val="00B230AB"/>
    <w:rsid w:val="00B2370D"/>
    <w:rsid w:val="00B25D0F"/>
    <w:rsid w:val="00B3638B"/>
    <w:rsid w:val="00B36667"/>
    <w:rsid w:val="00B402AA"/>
    <w:rsid w:val="00B41B74"/>
    <w:rsid w:val="00B41C2B"/>
    <w:rsid w:val="00B42909"/>
    <w:rsid w:val="00B42EED"/>
    <w:rsid w:val="00B4349C"/>
    <w:rsid w:val="00B45135"/>
    <w:rsid w:val="00B4731F"/>
    <w:rsid w:val="00B50432"/>
    <w:rsid w:val="00B54562"/>
    <w:rsid w:val="00B5538C"/>
    <w:rsid w:val="00B64AE1"/>
    <w:rsid w:val="00B70D97"/>
    <w:rsid w:val="00B759D8"/>
    <w:rsid w:val="00B76009"/>
    <w:rsid w:val="00B77D8D"/>
    <w:rsid w:val="00B80DE0"/>
    <w:rsid w:val="00B873F5"/>
    <w:rsid w:val="00BB06E9"/>
    <w:rsid w:val="00BB12AB"/>
    <w:rsid w:val="00BB1B05"/>
    <w:rsid w:val="00BB2633"/>
    <w:rsid w:val="00BB2991"/>
    <w:rsid w:val="00BB4789"/>
    <w:rsid w:val="00BB5F99"/>
    <w:rsid w:val="00BD0ECD"/>
    <w:rsid w:val="00BD407C"/>
    <w:rsid w:val="00BD48EF"/>
    <w:rsid w:val="00BE2866"/>
    <w:rsid w:val="00BE45D5"/>
    <w:rsid w:val="00BE6CA2"/>
    <w:rsid w:val="00BF003E"/>
    <w:rsid w:val="00BF3F31"/>
    <w:rsid w:val="00BF5D54"/>
    <w:rsid w:val="00BF79B6"/>
    <w:rsid w:val="00C021C3"/>
    <w:rsid w:val="00C04773"/>
    <w:rsid w:val="00C04B51"/>
    <w:rsid w:val="00C073A4"/>
    <w:rsid w:val="00C10FEE"/>
    <w:rsid w:val="00C111AC"/>
    <w:rsid w:val="00C11F40"/>
    <w:rsid w:val="00C1364F"/>
    <w:rsid w:val="00C153F1"/>
    <w:rsid w:val="00C15BBD"/>
    <w:rsid w:val="00C172C0"/>
    <w:rsid w:val="00C2264D"/>
    <w:rsid w:val="00C27F74"/>
    <w:rsid w:val="00C412F7"/>
    <w:rsid w:val="00C41E48"/>
    <w:rsid w:val="00C4237D"/>
    <w:rsid w:val="00C46BDD"/>
    <w:rsid w:val="00C52332"/>
    <w:rsid w:val="00C52C47"/>
    <w:rsid w:val="00C52E89"/>
    <w:rsid w:val="00C54701"/>
    <w:rsid w:val="00C54EB4"/>
    <w:rsid w:val="00C569B5"/>
    <w:rsid w:val="00C57AF4"/>
    <w:rsid w:val="00C62984"/>
    <w:rsid w:val="00C62D20"/>
    <w:rsid w:val="00C66C54"/>
    <w:rsid w:val="00C70B7A"/>
    <w:rsid w:val="00C738E5"/>
    <w:rsid w:val="00C751C7"/>
    <w:rsid w:val="00C7545C"/>
    <w:rsid w:val="00C829A9"/>
    <w:rsid w:val="00C8309F"/>
    <w:rsid w:val="00C95C94"/>
    <w:rsid w:val="00C96371"/>
    <w:rsid w:val="00C965E3"/>
    <w:rsid w:val="00CA08A4"/>
    <w:rsid w:val="00CA157F"/>
    <w:rsid w:val="00CA15D1"/>
    <w:rsid w:val="00CA6F43"/>
    <w:rsid w:val="00CB326E"/>
    <w:rsid w:val="00CB3E25"/>
    <w:rsid w:val="00CC2C0D"/>
    <w:rsid w:val="00CC537F"/>
    <w:rsid w:val="00CC5791"/>
    <w:rsid w:val="00CE12CB"/>
    <w:rsid w:val="00CE264D"/>
    <w:rsid w:val="00CE3D0D"/>
    <w:rsid w:val="00CF0E56"/>
    <w:rsid w:val="00CF4C53"/>
    <w:rsid w:val="00CF5C69"/>
    <w:rsid w:val="00CF681E"/>
    <w:rsid w:val="00CF73C6"/>
    <w:rsid w:val="00D06937"/>
    <w:rsid w:val="00D10495"/>
    <w:rsid w:val="00D12B1A"/>
    <w:rsid w:val="00D14F7F"/>
    <w:rsid w:val="00D21CE0"/>
    <w:rsid w:val="00D22190"/>
    <w:rsid w:val="00D27ABB"/>
    <w:rsid w:val="00D31370"/>
    <w:rsid w:val="00D336C2"/>
    <w:rsid w:val="00D34D34"/>
    <w:rsid w:val="00D37E5D"/>
    <w:rsid w:val="00D458F3"/>
    <w:rsid w:val="00D54FC1"/>
    <w:rsid w:val="00D61561"/>
    <w:rsid w:val="00D627F5"/>
    <w:rsid w:val="00D6283C"/>
    <w:rsid w:val="00D6637C"/>
    <w:rsid w:val="00D666DB"/>
    <w:rsid w:val="00D74133"/>
    <w:rsid w:val="00D749FF"/>
    <w:rsid w:val="00D76A4E"/>
    <w:rsid w:val="00D81DCB"/>
    <w:rsid w:val="00D8547E"/>
    <w:rsid w:val="00D87708"/>
    <w:rsid w:val="00D92ABA"/>
    <w:rsid w:val="00D932BC"/>
    <w:rsid w:val="00D93F56"/>
    <w:rsid w:val="00DA05C3"/>
    <w:rsid w:val="00DA0F3E"/>
    <w:rsid w:val="00DB6F43"/>
    <w:rsid w:val="00DB7E87"/>
    <w:rsid w:val="00DC2F52"/>
    <w:rsid w:val="00DD1BDD"/>
    <w:rsid w:val="00DD53C1"/>
    <w:rsid w:val="00DE1B9D"/>
    <w:rsid w:val="00DE49F0"/>
    <w:rsid w:val="00DF09F4"/>
    <w:rsid w:val="00DF3EA5"/>
    <w:rsid w:val="00E01B77"/>
    <w:rsid w:val="00E01F37"/>
    <w:rsid w:val="00E0207C"/>
    <w:rsid w:val="00E02336"/>
    <w:rsid w:val="00E0253F"/>
    <w:rsid w:val="00E060FB"/>
    <w:rsid w:val="00E11A50"/>
    <w:rsid w:val="00E129FC"/>
    <w:rsid w:val="00E13D0B"/>
    <w:rsid w:val="00E2182A"/>
    <w:rsid w:val="00E27032"/>
    <w:rsid w:val="00E27228"/>
    <w:rsid w:val="00E35818"/>
    <w:rsid w:val="00E37170"/>
    <w:rsid w:val="00E419BE"/>
    <w:rsid w:val="00E43943"/>
    <w:rsid w:val="00E448DB"/>
    <w:rsid w:val="00E44A12"/>
    <w:rsid w:val="00E474BD"/>
    <w:rsid w:val="00E510B0"/>
    <w:rsid w:val="00E5527E"/>
    <w:rsid w:val="00E7136B"/>
    <w:rsid w:val="00E74CCA"/>
    <w:rsid w:val="00E75ABC"/>
    <w:rsid w:val="00E76651"/>
    <w:rsid w:val="00E77B9D"/>
    <w:rsid w:val="00E84313"/>
    <w:rsid w:val="00E851AA"/>
    <w:rsid w:val="00E90A85"/>
    <w:rsid w:val="00E91D94"/>
    <w:rsid w:val="00E920F0"/>
    <w:rsid w:val="00E964DF"/>
    <w:rsid w:val="00EA0204"/>
    <w:rsid w:val="00EA3BAA"/>
    <w:rsid w:val="00EA40B0"/>
    <w:rsid w:val="00EA53B9"/>
    <w:rsid w:val="00EA5823"/>
    <w:rsid w:val="00EB0321"/>
    <w:rsid w:val="00EB496E"/>
    <w:rsid w:val="00EC0A3E"/>
    <w:rsid w:val="00EC15BB"/>
    <w:rsid w:val="00EC1987"/>
    <w:rsid w:val="00EC2FBD"/>
    <w:rsid w:val="00EC7030"/>
    <w:rsid w:val="00ED1205"/>
    <w:rsid w:val="00ED5D40"/>
    <w:rsid w:val="00ED5FE9"/>
    <w:rsid w:val="00ED75D2"/>
    <w:rsid w:val="00EE0125"/>
    <w:rsid w:val="00EE3CAE"/>
    <w:rsid w:val="00EE7AE3"/>
    <w:rsid w:val="00EF2C80"/>
    <w:rsid w:val="00EF3E7B"/>
    <w:rsid w:val="00EF4BC5"/>
    <w:rsid w:val="00EF691E"/>
    <w:rsid w:val="00F02894"/>
    <w:rsid w:val="00F0702D"/>
    <w:rsid w:val="00F13EAA"/>
    <w:rsid w:val="00F1747D"/>
    <w:rsid w:val="00F20CA8"/>
    <w:rsid w:val="00F212C9"/>
    <w:rsid w:val="00F21AAD"/>
    <w:rsid w:val="00F21BF0"/>
    <w:rsid w:val="00F22049"/>
    <w:rsid w:val="00F34FC8"/>
    <w:rsid w:val="00F35EC7"/>
    <w:rsid w:val="00F37504"/>
    <w:rsid w:val="00F517BB"/>
    <w:rsid w:val="00F5394E"/>
    <w:rsid w:val="00F55275"/>
    <w:rsid w:val="00F55BA3"/>
    <w:rsid w:val="00F56325"/>
    <w:rsid w:val="00F5672E"/>
    <w:rsid w:val="00F610EF"/>
    <w:rsid w:val="00F61E15"/>
    <w:rsid w:val="00F635D5"/>
    <w:rsid w:val="00F638A0"/>
    <w:rsid w:val="00F63B95"/>
    <w:rsid w:val="00F64490"/>
    <w:rsid w:val="00F7073E"/>
    <w:rsid w:val="00F718BD"/>
    <w:rsid w:val="00F71CB5"/>
    <w:rsid w:val="00F72273"/>
    <w:rsid w:val="00F73227"/>
    <w:rsid w:val="00F76E8C"/>
    <w:rsid w:val="00F8101B"/>
    <w:rsid w:val="00F9070B"/>
    <w:rsid w:val="00FA2DE5"/>
    <w:rsid w:val="00FB218E"/>
    <w:rsid w:val="00FB2D41"/>
    <w:rsid w:val="00FB3E41"/>
    <w:rsid w:val="00FB528E"/>
    <w:rsid w:val="00FB5E8E"/>
    <w:rsid w:val="00FB7A4F"/>
    <w:rsid w:val="00FC01BF"/>
    <w:rsid w:val="00FD45B4"/>
    <w:rsid w:val="00FD46A4"/>
    <w:rsid w:val="00FD776A"/>
    <w:rsid w:val="00FE2C59"/>
    <w:rsid w:val="00FE4A02"/>
    <w:rsid w:val="00FE51CD"/>
    <w:rsid w:val="00FE573E"/>
    <w:rsid w:val="00FE6D36"/>
    <w:rsid w:val="00FF1A03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BB1C7F"/>
  <w15:docId w15:val="{CB42D043-CC4E-4C35-A96D-70D1A5FD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6E9"/>
    <w:rPr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pacing w:val="112"/>
      <w:sz w:val="6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Garamond" w:hAnsi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Вступ"/>
    <w:basedOn w:val="Title"/>
    <w:next w:val="a0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1">
    <w:name w:val="Раздел"/>
    <w:basedOn w:val="Normal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2">
    <w:name w:val="Праграф"/>
    <w:basedOn w:val="Heading1"/>
    <w:next w:val="Normal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0">
    <w:name w:val="А_текст"/>
    <w:basedOn w:val="Normal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uiPriority w:val="1"/>
    <w:qFormat/>
    <w:pPr>
      <w:jc w:val="center"/>
    </w:pPr>
  </w:style>
  <w:style w:type="paragraph" w:styleId="BalloonText">
    <w:name w:val="Balloon Text"/>
    <w:basedOn w:val="Normal"/>
    <w:link w:val="BalloonTextChar"/>
    <w:rsid w:val="002223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2339"/>
    <w:rPr>
      <w:rFonts w:ascii="Segoe UI" w:hAnsi="Segoe UI" w:cs="Segoe UI"/>
      <w:sz w:val="18"/>
      <w:szCs w:val="1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86188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6D67CF"/>
    <w:rPr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F232C"/>
    <w:pPr>
      <w:ind w:left="720"/>
      <w:contextualSpacing/>
    </w:pPr>
  </w:style>
  <w:style w:type="paragraph" w:customStyle="1" w:styleId="M">
    <w:name w:val="?????M"/>
    <w:basedOn w:val="Normal"/>
    <w:rsid w:val="00861DCC"/>
    <w:pPr>
      <w:overflowPunct w:val="0"/>
      <w:autoSpaceDE w:val="0"/>
      <w:autoSpaceDN w:val="0"/>
      <w:adjustRightInd w:val="0"/>
    </w:pPr>
    <w:rPr>
      <w:sz w:val="20"/>
      <w:szCs w:val="20"/>
      <w:lang w:val="ru-RU" w:eastAsia="en-US"/>
    </w:rPr>
  </w:style>
  <w:style w:type="character" w:customStyle="1" w:styleId="Heading1Char">
    <w:name w:val="Heading 1 Char"/>
    <w:basedOn w:val="DefaultParagraphFont"/>
    <w:link w:val="Heading1"/>
    <w:rsid w:val="001E0977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BodyTextChar">
    <w:name w:val="Body Text Char"/>
    <w:basedOn w:val="DefaultParagraphFont"/>
    <w:link w:val="BodyText"/>
    <w:uiPriority w:val="1"/>
    <w:rsid w:val="001E0977"/>
    <w:rPr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unhideWhenUsed/>
    <w:rsid w:val="001E097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1E0977"/>
    <w:rPr>
      <w:sz w:val="28"/>
      <w:szCs w:val="28"/>
      <w:lang w:eastAsia="ru-RU"/>
    </w:rPr>
  </w:style>
  <w:style w:type="character" w:styleId="Hyperlink">
    <w:name w:val="Hyperlink"/>
    <w:basedOn w:val="DefaultParagraphFont"/>
    <w:unhideWhenUsed/>
    <w:rsid w:val="00B14743"/>
    <w:rPr>
      <w:color w:val="0563C1" w:themeColor="hyperlink"/>
      <w:u w:val="single"/>
    </w:rPr>
  </w:style>
  <w:style w:type="paragraph" w:customStyle="1" w:styleId="Mainheader">
    <w:name w:val="Main header"/>
    <w:basedOn w:val="Normal"/>
    <w:link w:val="MainheaderChar"/>
    <w:qFormat/>
    <w:rsid w:val="0064450E"/>
    <w:pPr>
      <w:keepNext/>
      <w:spacing w:after="240"/>
      <w:ind w:firstLine="562"/>
      <w:jc w:val="center"/>
      <w:outlineLvl w:val="1"/>
    </w:pPr>
    <w:rPr>
      <w:b/>
      <w:i/>
      <w:sz w:val="36"/>
      <w:szCs w:val="28"/>
    </w:rPr>
  </w:style>
  <w:style w:type="character" w:customStyle="1" w:styleId="MainheaderChar">
    <w:name w:val="Main header Char"/>
    <w:basedOn w:val="DefaultParagraphFont"/>
    <w:link w:val="Mainheader"/>
    <w:rsid w:val="0064450E"/>
    <w:rPr>
      <w:b/>
      <w:i/>
      <w:sz w:val="36"/>
      <w:szCs w:val="28"/>
      <w:lang w:eastAsia="ru-RU"/>
    </w:rPr>
  </w:style>
  <w:style w:type="paragraph" w:customStyle="1" w:styleId="Taskheader">
    <w:name w:val="Task header"/>
    <w:basedOn w:val="Mainheader"/>
    <w:link w:val="TaskheaderChar"/>
    <w:qFormat/>
    <w:rsid w:val="009864C0"/>
    <w:rPr>
      <w:b w:val="0"/>
      <w:bCs/>
      <w:sz w:val="32"/>
      <w:szCs w:val="32"/>
      <w:lang w:val="ru-RU"/>
    </w:rPr>
  </w:style>
  <w:style w:type="character" w:customStyle="1" w:styleId="TaskheaderChar">
    <w:name w:val="Task header Char"/>
    <w:basedOn w:val="MainheaderChar"/>
    <w:link w:val="Taskheader"/>
    <w:rsid w:val="009864C0"/>
    <w:rPr>
      <w:b w:val="0"/>
      <w:bCs/>
      <w:i/>
      <w:sz w:val="32"/>
      <w:szCs w:val="32"/>
      <w:lang w:val="ru-RU" w:eastAsia="ru-RU"/>
    </w:rPr>
  </w:style>
  <w:style w:type="paragraph" w:customStyle="1" w:styleId="Maintext">
    <w:name w:val="Main text"/>
    <w:basedOn w:val="Normal"/>
    <w:rsid w:val="0016084A"/>
    <w:pPr>
      <w:spacing w:line="360" w:lineRule="auto"/>
      <w:jc w:val="both"/>
    </w:pPr>
    <w:rPr>
      <w:sz w:val="28"/>
      <w:szCs w:val="20"/>
    </w:rPr>
  </w:style>
  <w:style w:type="paragraph" w:customStyle="1" w:styleId="MainCaption">
    <w:name w:val="Main Caption"/>
    <w:basedOn w:val="BodyText"/>
    <w:qFormat/>
    <w:rsid w:val="006B40BF"/>
    <w:pPr>
      <w:widowControl w:val="0"/>
      <w:autoSpaceDE w:val="0"/>
      <w:autoSpaceDN w:val="0"/>
      <w:jc w:val="left"/>
    </w:pPr>
    <w:rPr>
      <w:b/>
      <w:i/>
      <w:iCs/>
      <w:sz w:val="28"/>
      <w:szCs w:val="28"/>
      <w:lang w:val="ru-RU" w:bidi="ru-RU"/>
    </w:rPr>
  </w:style>
  <w:style w:type="paragraph" w:styleId="Subtitle">
    <w:name w:val="Subtitle"/>
    <w:basedOn w:val="Normal"/>
    <w:next w:val="Normal"/>
    <w:link w:val="SubtitleChar"/>
    <w:qFormat/>
    <w:rsid w:val="007148D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148D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ru-RU"/>
    </w:rPr>
  </w:style>
  <w:style w:type="paragraph" w:customStyle="1" w:styleId="FR1">
    <w:name w:val="FR1"/>
    <w:rsid w:val="00446E3A"/>
    <w:pPr>
      <w:widowControl w:val="0"/>
      <w:autoSpaceDE w:val="0"/>
      <w:autoSpaceDN w:val="0"/>
      <w:adjustRightInd w:val="0"/>
      <w:spacing w:line="300" w:lineRule="auto"/>
      <w:ind w:left="120" w:firstLine="1040"/>
      <w:jc w:val="both"/>
    </w:pPr>
    <w:rPr>
      <w:sz w:val="56"/>
      <w:szCs w:val="56"/>
      <w:lang w:eastAsia="ru-RU"/>
    </w:rPr>
  </w:style>
  <w:style w:type="paragraph" w:customStyle="1" w:styleId="FR2">
    <w:name w:val="FR2"/>
    <w:rsid w:val="00446E3A"/>
    <w:pPr>
      <w:widowControl w:val="0"/>
      <w:autoSpaceDE w:val="0"/>
      <w:autoSpaceDN w:val="0"/>
      <w:adjustRightInd w:val="0"/>
      <w:spacing w:before="120" w:line="638" w:lineRule="auto"/>
      <w:jc w:val="both"/>
    </w:pPr>
    <w:rPr>
      <w:sz w:val="12"/>
      <w:szCs w:val="12"/>
      <w:lang w:eastAsia="ru-RU"/>
    </w:rPr>
  </w:style>
  <w:style w:type="paragraph" w:customStyle="1" w:styleId="Textbody">
    <w:name w:val="Text body"/>
    <w:basedOn w:val="Normal"/>
    <w:uiPriority w:val="99"/>
    <w:rsid w:val="00446E3A"/>
    <w:pPr>
      <w:widowControl w:val="0"/>
      <w:autoSpaceDE w:val="0"/>
      <w:autoSpaceDN w:val="0"/>
      <w:adjustRightInd w:val="0"/>
      <w:spacing w:after="120"/>
    </w:pPr>
    <w:rPr>
      <w:rFonts w:eastAsiaTheme="minorEastAsia"/>
      <w:lang w:val="ru-RU"/>
    </w:rPr>
  </w:style>
  <w:style w:type="character" w:customStyle="1" w:styleId="box">
    <w:name w:val="box"/>
    <w:basedOn w:val="DefaultParagraphFont"/>
    <w:rsid w:val="00446E3A"/>
  </w:style>
  <w:style w:type="character" w:customStyle="1" w:styleId="tlid-translation">
    <w:name w:val="tlid-translation"/>
    <w:basedOn w:val="DefaultParagraphFont"/>
    <w:rsid w:val="00446E3A"/>
  </w:style>
  <w:style w:type="table" w:styleId="TableGrid">
    <w:name w:val="Table Grid"/>
    <w:basedOn w:val="TableNormal"/>
    <w:rsid w:val="00815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eader" Target="header2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la589n\source\repos\Algorithms\reports\donor\MainDono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862DD-FFE7-4041-BF77-E62D7B682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MainDonor.dotx</Template>
  <TotalTime>1964</TotalTime>
  <Pages>12</Pages>
  <Words>479</Words>
  <Characters>2732</Characters>
  <Application>Microsoft Office Word</Application>
  <DocSecurity>0</DocSecurity>
  <Lines>22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laba</vt:lpstr>
      <vt:lpstr>laba</vt:lpstr>
      <vt:lpstr>Лабораторна робота 9-10</vt:lpstr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laba</dc:title>
  <dc:subject/>
  <dc:creator>rela589n</dc:creator>
  <cp:keywords/>
  <dc:description/>
  <cp:lastModifiedBy>rela589n</cp:lastModifiedBy>
  <cp:revision>572</cp:revision>
  <cp:lastPrinted>2017-09-21T16:49:00Z</cp:lastPrinted>
  <dcterms:created xsi:type="dcterms:W3CDTF">2019-09-24T09:24:00Z</dcterms:created>
  <dcterms:modified xsi:type="dcterms:W3CDTF">2020-06-04T15:12:00Z</dcterms:modified>
</cp:coreProperties>
</file>