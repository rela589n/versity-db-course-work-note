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47051C81" w:rsidR="00446E3A" w:rsidRPr="00E02DBD" w:rsidRDefault="00446E3A" w:rsidP="00446E3A">
      <w:pPr>
        <w:pStyle w:val="Mainheader"/>
      </w:pPr>
      <w:bookmarkStart w:id="0" w:name="_Toc442793071"/>
      <w:r w:rsidRPr="00E91D94">
        <w:t>Лабораторна робота №</w:t>
      </w:r>
      <w:bookmarkEnd w:id="0"/>
      <w:r w:rsidR="00E02DBD">
        <w:t>3</w:t>
      </w:r>
    </w:p>
    <w:p w14:paraId="03E7A298" w14:textId="3BAA3406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Pr="00260C2F">
        <w:rPr>
          <w:sz w:val="28"/>
          <w:szCs w:val="28"/>
        </w:rPr>
        <w:t xml:space="preserve"> </w:t>
      </w:r>
      <w:r w:rsidR="00263858" w:rsidRPr="00263858">
        <w:rPr>
          <w:sz w:val="28"/>
          <w:szCs w:val="28"/>
        </w:rPr>
        <w:t>Робота з таблицями сортування, фільтрація, пошук, експорт Створення простих запитів</w:t>
      </w:r>
      <w:r w:rsidRPr="006471C5">
        <w:rPr>
          <w:sz w:val="28"/>
          <w:szCs w:val="28"/>
        </w:rPr>
        <w:t>.</w:t>
      </w:r>
    </w:p>
    <w:p w14:paraId="685566D3" w14:textId="2299C866" w:rsidR="00446E3A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1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r w:rsidR="00DF3EA5" w:rsidRPr="00DF3EA5">
        <w:rPr>
          <w:sz w:val="28"/>
          <w:szCs w:val="28"/>
        </w:rPr>
        <w:t>Навчитись</w:t>
      </w:r>
      <w:r w:rsidR="00A832A6">
        <w:rPr>
          <w:sz w:val="28"/>
          <w:szCs w:val="28"/>
        </w:rPr>
        <w:t xml:space="preserve"> </w:t>
      </w:r>
      <w:bookmarkStart w:id="2" w:name="_Hlk37231055"/>
      <w:r w:rsidR="00263858">
        <w:rPr>
          <w:sz w:val="28"/>
          <w:szCs w:val="28"/>
        </w:rPr>
        <w:t>сортувати, фільтрувати, шукати інформацію в таблицях</w:t>
      </w:r>
      <w:r w:rsidRPr="006471C5">
        <w:rPr>
          <w:sz w:val="28"/>
          <w:szCs w:val="28"/>
        </w:rPr>
        <w:t>.</w:t>
      </w:r>
      <w:bookmarkEnd w:id="1"/>
      <w:r w:rsidR="00263858">
        <w:rPr>
          <w:sz w:val="28"/>
          <w:szCs w:val="28"/>
        </w:rPr>
        <w:t xml:space="preserve"> Проводити експорт та створення проситх запитів</w:t>
      </w:r>
      <w:bookmarkEnd w:id="2"/>
      <w:r w:rsidR="00263858">
        <w:rPr>
          <w:sz w:val="28"/>
          <w:szCs w:val="28"/>
        </w:rPr>
        <w:t>.</w:t>
      </w:r>
    </w:p>
    <w:p w14:paraId="161B6323" w14:textId="5A88922C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Pr="00DF3EA5">
        <w:rPr>
          <w:rFonts w:eastAsia="Calibri"/>
          <w:sz w:val="28"/>
          <w:szCs w:val="28"/>
          <w:lang w:val="ru-RU"/>
        </w:rPr>
        <w:t xml:space="preserve"> 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04C41214" w14:textId="46D54454" w:rsidR="00D27ABB" w:rsidRDefault="00A832A6" w:rsidP="00D27ABB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153DF128" w14:textId="61174F62" w:rsidR="002B3E31" w:rsidRDefault="002B3E31" w:rsidP="00D27ABB">
      <w:pPr>
        <w:pStyle w:val="Maintext"/>
      </w:pPr>
      <w:r>
        <w:t>Маємо заповнену таблицю з інформацією:</w:t>
      </w:r>
    </w:p>
    <w:p w14:paraId="4ED3BAE5" w14:textId="08468A8D" w:rsidR="00B04AD3" w:rsidRDefault="002B3E31" w:rsidP="00D27ABB">
      <w:pPr>
        <w:pStyle w:val="Maintext"/>
      </w:pPr>
      <w:r>
        <w:rPr>
          <w:noProof/>
        </w:rPr>
        <w:drawing>
          <wp:inline distT="0" distB="0" distL="0" distR="0" wp14:anchorId="34C69C68" wp14:editId="4E64C029">
            <wp:extent cx="5941695" cy="3487420"/>
            <wp:effectExtent l="0" t="0" r="190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08A5" w14:textId="35589CD3" w:rsidR="002B3E31" w:rsidRDefault="002B3E31">
      <w:pPr>
        <w:rPr>
          <w:sz w:val="28"/>
          <w:szCs w:val="20"/>
        </w:rPr>
      </w:pPr>
      <w:r>
        <w:br w:type="page"/>
      </w:r>
    </w:p>
    <w:p w14:paraId="2385204C" w14:textId="4C6A5230" w:rsidR="002B3E31" w:rsidRDefault="002B3E31" w:rsidP="00D27ABB">
      <w:pPr>
        <w:pStyle w:val="Maintext"/>
      </w:pPr>
      <w:r>
        <w:lastRenderedPageBreak/>
        <w:t>Для того щоб провести сортування по якомусь полю, потрібно спочатку обрати відповідний стовбець:</w:t>
      </w:r>
    </w:p>
    <w:p w14:paraId="25DFE0AB" w14:textId="6F3A843C" w:rsidR="002B3E31" w:rsidRDefault="002B3E31" w:rsidP="00D27ABB">
      <w:pPr>
        <w:pStyle w:val="Maintext"/>
      </w:pPr>
      <w:r>
        <w:rPr>
          <w:noProof/>
        </w:rPr>
        <w:drawing>
          <wp:inline distT="0" distB="0" distL="0" distR="0" wp14:anchorId="13CAB1A2" wp14:editId="14BFE902">
            <wp:extent cx="5049982" cy="3102201"/>
            <wp:effectExtent l="0" t="0" r="0" b="317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349" cy="31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CBA9" w14:textId="4598C4E7" w:rsidR="002B3E31" w:rsidRDefault="002B3E31" w:rsidP="00D27ABB">
      <w:pPr>
        <w:pStyle w:val="Maintext"/>
      </w:pPr>
      <w:r>
        <w:t>Далі обираємо як ми хочемо відсортувати:</w:t>
      </w:r>
    </w:p>
    <w:p w14:paraId="32EFE3EA" w14:textId="10C6AFA8" w:rsidR="002B3E31" w:rsidRDefault="002B3E31" w:rsidP="00D27ABB">
      <w:pPr>
        <w:pStyle w:val="Maintext"/>
      </w:pPr>
      <w:r>
        <w:rPr>
          <w:noProof/>
        </w:rPr>
        <w:drawing>
          <wp:inline distT="0" distB="0" distL="0" distR="0" wp14:anchorId="5C997A3A" wp14:editId="33608B69">
            <wp:extent cx="2283217" cy="4308764"/>
            <wp:effectExtent l="0" t="0" r="3175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795" cy="43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31C1" w14:textId="32E385A0" w:rsidR="00561B52" w:rsidRPr="00561B52" w:rsidRDefault="00561B52" w:rsidP="00D27ABB">
      <w:pPr>
        <w:pStyle w:val="Maintext"/>
        <w:rPr>
          <w:lang w:val="en-US"/>
        </w:rPr>
      </w:pPr>
      <w:r>
        <w:t>Щоб відмінити сортування натискаємо «</w:t>
      </w:r>
      <w:r>
        <w:rPr>
          <w:lang w:val="en-US"/>
        </w:rPr>
        <w:t>Remove Sort</w:t>
      </w:r>
      <w:r>
        <w:t>»</w:t>
      </w:r>
      <w:r>
        <w:rPr>
          <w:lang w:val="en-US"/>
        </w:rPr>
        <w:t>:</w:t>
      </w:r>
    </w:p>
    <w:p w14:paraId="314D7C6D" w14:textId="7BC39FA6" w:rsidR="002B3E31" w:rsidRDefault="00561B52" w:rsidP="00D27ABB">
      <w:pPr>
        <w:pStyle w:val="Maintext"/>
      </w:pPr>
      <w:r>
        <w:rPr>
          <w:noProof/>
        </w:rPr>
        <w:lastRenderedPageBreak/>
        <w:drawing>
          <wp:inline distT="0" distB="0" distL="0" distR="0" wp14:anchorId="4ECC9522" wp14:editId="45FC9F55">
            <wp:extent cx="2300457" cy="4232563"/>
            <wp:effectExtent l="0" t="0" r="508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181" cy="424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8E3B" w14:textId="5A870D82" w:rsidR="00F37504" w:rsidRPr="00F37504" w:rsidRDefault="00F37504" w:rsidP="00D27ABB">
      <w:pPr>
        <w:pStyle w:val="Maintext"/>
      </w:pPr>
      <w:r>
        <w:t xml:space="preserve">Щоб відфільтрувати по якомусь значенню, потрібно обрати це значення в таблиці та натиснути </w:t>
      </w:r>
      <w:r>
        <w:rPr>
          <w:lang w:val="en-US"/>
        </w:rPr>
        <w:t xml:space="preserve">“Selection”  </w:t>
      </w:r>
      <w:r>
        <w:t>і обрати яким чином потрібно фільтрувати:</w:t>
      </w:r>
    </w:p>
    <w:p w14:paraId="11D1DF5E" w14:textId="641FD8EE" w:rsidR="002B3E31" w:rsidRDefault="00F37504" w:rsidP="00D27ABB">
      <w:pPr>
        <w:pStyle w:val="Maintext"/>
      </w:pPr>
      <w:r>
        <w:rPr>
          <w:noProof/>
        </w:rPr>
        <w:drawing>
          <wp:inline distT="0" distB="0" distL="0" distR="0" wp14:anchorId="34D1FF4C" wp14:editId="74DECC93">
            <wp:extent cx="2854036" cy="3660334"/>
            <wp:effectExtent l="0" t="0" r="381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349" cy="366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F061" w14:textId="0A1E13C4" w:rsidR="00F610EF" w:rsidRDefault="00F610EF" w:rsidP="00D27ABB">
      <w:pPr>
        <w:pStyle w:val="Maintext"/>
      </w:pPr>
    </w:p>
    <w:p w14:paraId="22C7B97F" w14:textId="5D163943" w:rsidR="000F5884" w:rsidRDefault="000F5884" w:rsidP="00D27ABB">
      <w:pPr>
        <w:pStyle w:val="Maintext"/>
      </w:pPr>
      <w:r>
        <w:lastRenderedPageBreak/>
        <w:t>Відфільтрована вибірка:</w:t>
      </w:r>
    </w:p>
    <w:p w14:paraId="3EE90106" w14:textId="21C52275" w:rsidR="00F37504" w:rsidRDefault="000F5884" w:rsidP="00D27ABB">
      <w:pPr>
        <w:pStyle w:val="Maintext"/>
      </w:pPr>
      <w:r>
        <w:rPr>
          <w:noProof/>
        </w:rPr>
        <w:drawing>
          <wp:inline distT="0" distB="0" distL="0" distR="0" wp14:anchorId="04A95DF2" wp14:editId="7085CE06">
            <wp:extent cx="4847619" cy="1257143"/>
            <wp:effectExtent l="0" t="0" r="0" b="63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A2E3" w14:textId="2E2429C7" w:rsidR="00F37504" w:rsidRDefault="00192227" w:rsidP="00D27ABB">
      <w:pPr>
        <w:pStyle w:val="Maintext"/>
      </w:pPr>
      <w:r>
        <w:t>Відмінити фільтр можна так:</w:t>
      </w:r>
    </w:p>
    <w:p w14:paraId="3C6387D7" w14:textId="4C635993" w:rsidR="00192227" w:rsidRDefault="00192227" w:rsidP="00D27ABB">
      <w:pPr>
        <w:pStyle w:val="Maintext"/>
      </w:pPr>
      <w:r>
        <w:rPr>
          <w:noProof/>
        </w:rPr>
        <w:drawing>
          <wp:inline distT="0" distB="0" distL="0" distR="0" wp14:anchorId="5DCBA239" wp14:editId="1EB978FE">
            <wp:extent cx="2500745" cy="2590058"/>
            <wp:effectExtent l="0" t="0" r="0" b="127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4048" cy="25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4A2D" w14:textId="4D8D5C97" w:rsidR="00192227" w:rsidRDefault="00192227" w:rsidP="00D27ABB">
      <w:pPr>
        <w:pStyle w:val="Maintext"/>
      </w:pPr>
      <w:r>
        <w:t>Видалити фільтри можна так:</w:t>
      </w:r>
    </w:p>
    <w:p w14:paraId="4325F109" w14:textId="40E0EE40" w:rsidR="00192227" w:rsidRDefault="00192227" w:rsidP="00D27ABB">
      <w:pPr>
        <w:pStyle w:val="Maintext"/>
      </w:pPr>
      <w:r>
        <w:rPr>
          <w:noProof/>
        </w:rPr>
        <w:drawing>
          <wp:inline distT="0" distB="0" distL="0" distR="0" wp14:anchorId="5E3BE332" wp14:editId="3A87DAB1">
            <wp:extent cx="3885714" cy="3447619"/>
            <wp:effectExtent l="0" t="0" r="635" b="63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332B" w14:textId="4D09DE26" w:rsidR="00F7073E" w:rsidRDefault="00F7073E" w:rsidP="00D27ABB">
      <w:pPr>
        <w:pStyle w:val="Maintext"/>
      </w:pPr>
    </w:p>
    <w:p w14:paraId="0E9C365E" w14:textId="6ECFC93D" w:rsidR="00F7073E" w:rsidRDefault="00F7073E" w:rsidP="00D27ABB">
      <w:pPr>
        <w:pStyle w:val="Maintext"/>
      </w:pPr>
      <w:r>
        <w:lastRenderedPageBreak/>
        <w:t>Більше можливостей фільтрування можна знайти, натиснувши трикутник над назвою поля:</w:t>
      </w:r>
    </w:p>
    <w:p w14:paraId="1020F315" w14:textId="34680DB7" w:rsidR="00192227" w:rsidRDefault="00F7073E" w:rsidP="00D27ABB">
      <w:pPr>
        <w:pStyle w:val="Maintext"/>
      </w:pPr>
      <w:r>
        <w:rPr>
          <w:noProof/>
        </w:rPr>
        <w:drawing>
          <wp:inline distT="0" distB="0" distL="0" distR="0" wp14:anchorId="65FB2D5F" wp14:editId="29279817">
            <wp:extent cx="5941695" cy="4765040"/>
            <wp:effectExtent l="0" t="0" r="1905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F655" w14:textId="770E48E7" w:rsidR="00F7073E" w:rsidRDefault="00DE49F0" w:rsidP="00D27ABB">
      <w:pPr>
        <w:pStyle w:val="Maintext"/>
      </w:pPr>
      <w:r>
        <w:rPr>
          <w:noProof/>
        </w:rPr>
        <w:drawing>
          <wp:inline distT="0" distB="0" distL="0" distR="0" wp14:anchorId="527C43D2" wp14:editId="0442BC3D">
            <wp:extent cx="3590476" cy="1104762"/>
            <wp:effectExtent l="0" t="0" r="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B555" w14:textId="2AD32899" w:rsidR="00DE49F0" w:rsidRDefault="00DE49F0" w:rsidP="00D27ABB">
      <w:pPr>
        <w:pStyle w:val="Maintext"/>
      </w:pPr>
      <w:r>
        <w:t>Відфільтровані дані:</w:t>
      </w:r>
    </w:p>
    <w:p w14:paraId="53A330BB" w14:textId="01C933B4" w:rsidR="00DE49F0" w:rsidRDefault="00DE49F0" w:rsidP="00D27ABB">
      <w:pPr>
        <w:pStyle w:val="Maintext"/>
      </w:pPr>
      <w:r>
        <w:rPr>
          <w:noProof/>
        </w:rPr>
        <w:drawing>
          <wp:inline distT="0" distB="0" distL="0" distR="0" wp14:anchorId="7E2475DD" wp14:editId="57CA9EBD">
            <wp:extent cx="3619048" cy="1409524"/>
            <wp:effectExtent l="0" t="0" r="635" b="63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23C2" w14:textId="5D1A150A" w:rsidR="00DE49F0" w:rsidRDefault="00DE49F0" w:rsidP="00D27ABB">
      <w:pPr>
        <w:pStyle w:val="Maintext"/>
      </w:pPr>
    </w:p>
    <w:p w14:paraId="4CA5FEE4" w14:textId="6A4E50DA" w:rsidR="00DE49F0" w:rsidRPr="00A41744" w:rsidRDefault="00A41744" w:rsidP="00D27ABB">
      <w:pPr>
        <w:pStyle w:val="Maintext"/>
      </w:pPr>
      <w:r>
        <w:lastRenderedPageBreak/>
        <w:t>Для чисел є свої фільтри:</w:t>
      </w:r>
    </w:p>
    <w:p w14:paraId="74DD4571" w14:textId="77FC1473" w:rsidR="00A41744" w:rsidRDefault="00A41744" w:rsidP="00D27ABB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3D004B3F" wp14:editId="462FF189">
            <wp:extent cx="5611091" cy="2564779"/>
            <wp:effectExtent l="0" t="0" r="8890" b="698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103" cy="25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7A83" w14:textId="46981787" w:rsidR="0042536E" w:rsidRDefault="0042536E" w:rsidP="00D27ABB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75FB7166" wp14:editId="70ADB751">
            <wp:extent cx="2798618" cy="1322730"/>
            <wp:effectExtent l="0" t="0" r="190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3785" cy="13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6996" w14:textId="18D29D0C" w:rsidR="0042536E" w:rsidRPr="0042536E" w:rsidRDefault="0042536E" w:rsidP="00D27ABB">
      <w:pPr>
        <w:pStyle w:val="Maintext"/>
      </w:pPr>
      <w:r>
        <w:t>Відфільтовані дані:</w:t>
      </w:r>
    </w:p>
    <w:p w14:paraId="1BC03765" w14:textId="62DF8610" w:rsidR="0042536E" w:rsidRDefault="0042536E" w:rsidP="00D27ABB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3FC9FCAB" wp14:editId="74218FD7">
            <wp:extent cx="5941695" cy="881380"/>
            <wp:effectExtent l="0" t="0" r="190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F033" w14:textId="02D7606E" w:rsidR="0042536E" w:rsidRDefault="0042536E" w:rsidP="00D27ABB">
      <w:pPr>
        <w:pStyle w:val="Maintext"/>
        <w:rPr>
          <w:lang w:val="en-US"/>
        </w:rPr>
      </w:pPr>
    </w:p>
    <w:p w14:paraId="1B9B0D6B" w14:textId="5D5DC1C3" w:rsidR="00C46BDD" w:rsidRDefault="00C46BDD" w:rsidP="00D27ABB">
      <w:pPr>
        <w:pStyle w:val="Maintext"/>
      </w:pPr>
      <w:r>
        <w:t xml:space="preserve">Для більш складних фільтрів, обираємо </w:t>
      </w:r>
      <w:r>
        <w:rPr>
          <w:lang w:val="en-US"/>
        </w:rPr>
        <w:t>“Filter by form”</w:t>
      </w:r>
      <w:r>
        <w:t>:</w:t>
      </w:r>
    </w:p>
    <w:p w14:paraId="0CBB948D" w14:textId="7C34E40A" w:rsidR="00C46BDD" w:rsidRDefault="00C46BDD" w:rsidP="00D27ABB">
      <w:pPr>
        <w:pStyle w:val="Maintext"/>
      </w:pPr>
      <w:r>
        <w:rPr>
          <w:noProof/>
        </w:rPr>
        <w:drawing>
          <wp:inline distT="0" distB="0" distL="0" distR="0" wp14:anchorId="31BA10AD" wp14:editId="6C69214E">
            <wp:extent cx="3469977" cy="2445327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1024"/>
                    <a:stretch/>
                  </pic:blipFill>
                  <pic:spPr bwMode="auto">
                    <a:xfrm>
                      <a:off x="0" y="0"/>
                      <a:ext cx="3474835" cy="2448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4009D" w14:textId="16E15CB3" w:rsidR="00145C2A" w:rsidRPr="00145C2A" w:rsidRDefault="00145C2A" w:rsidP="00D27ABB">
      <w:pPr>
        <w:pStyle w:val="Maintext"/>
      </w:pPr>
      <w:r>
        <w:lastRenderedPageBreak/>
        <w:t>Тут можемо писати умови використовуючи стандартні функції:</w:t>
      </w:r>
    </w:p>
    <w:p w14:paraId="141D569C" w14:textId="5EADEA2F" w:rsidR="00145C2A" w:rsidRDefault="00145C2A" w:rsidP="00D27ABB">
      <w:pPr>
        <w:pStyle w:val="Maintext"/>
      </w:pPr>
      <w:r>
        <w:rPr>
          <w:noProof/>
        </w:rPr>
        <w:drawing>
          <wp:inline distT="0" distB="0" distL="0" distR="0" wp14:anchorId="021424AB" wp14:editId="59CF6CFE">
            <wp:extent cx="5028571" cy="542857"/>
            <wp:effectExtent l="0" t="0" r="63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FEE4" w14:textId="1C036E98" w:rsidR="00145C2A" w:rsidRDefault="00145C2A" w:rsidP="00D27ABB">
      <w:pPr>
        <w:pStyle w:val="Maintext"/>
      </w:pPr>
      <w:r>
        <w:t>Результати фільтрування:</w:t>
      </w:r>
    </w:p>
    <w:p w14:paraId="4AB6896C" w14:textId="424338EB" w:rsidR="00145C2A" w:rsidRDefault="00145C2A" w:rsidP="00D27ABB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5E5135DF" wp14:editId="1CD21383">
            <wp:extent cx="5941695" cy="932815"/>
            <wp:effectExtent l="0" t="0" r="1905" b="6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6F48" w14:textId="0477CBDB" w:rsidR="00145C2A" w:rsidRDefault="00145C2A" w:rsidP="00D27ABB">
      <w:pPr>
        <w:pStyle w:val="Maintext"/>
      </w:pPr>
      <w:r>
        <w:t>Але при такій фільтрації ми не маємо змогу одразу посортувати відфільтровані дані. Тому найбільш гнучка фільтрація – через запит:</w:t>
      </w:r>
    </w:p>
    <w:p w14:paraId="02D4349A" w14:textId="40EF71F9" w:rsidR="00145C2A" w:rsidRDefault="00145C2A" w:rsidP="00D27ABB">
      <w:pPr>
        <w:pStyle w:val="Maintext"/>
      </w:pPr>
      <w:r>
        <w:rPr>
          <w:noProof/>
        </w:rPr>
        <w:drawing>
          <wp:inline distT="0" distB="0" distL="0" distR="0" wp14:anchorId="13B60D77" wp14:editId="1A8D6A06">
            <wp:extent cx="2847109" cy="2402028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9740" cy="240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326D" w14:textId="77777777" w:rsidR="00145C2A" w:rsidRDefault="00145C2A" w:rsidP="00D27ABB">
      <w:pPr>
        <w:pStyle w:val="Maintext"/>
      </w:pPr>
    </w:p>
    <w:p w14:paraId="4A0ECE1B" w14:textId="26485B9E" w:rsidR="00145C2A" w:rsidRDefault="00145C2A" w:rsidP="00D27ABB">
      <w:pPr>
        <w:pStyle w:val="Maintext"/>
      </w:pPr>
      <w:r>
        <w:t>Тут ми можемо писати те, як фільтрувати інформацію:</w:t>
      </w:r>
    </w:p>
    <w:p w14:paraId="64CD0747" w14:textId="269E58C3" w:rsidR="00145C2A" w:rsidRDefault="00145C2A" w:rsidP="00D27ABB">
      <w:pPr>
        <w:pStyle w:val="Maintext"/>
      </w:pPr>
      <w:r>
        <w:rPr>
          <w:noProof/>
        </w:rPr>
        <w:drawing>
          <wp:inline distT="0" distB="0" distL="0" distR="0" wp14:anchorId="00F8E7CE" wp14:editId="6CAAA7CA">
            <wp:extent cx="5941695" cy="2684780"/>
            <wp:effectExtent l="0" t="0" r="1905" b="127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2F6E" w14:textId="13CF03A1" w:rsidR="007959B3" w:rsidRPr="007959B3" w:rsidRDefault="007959B3" w:rsidP="00D27ABB">
      <w:pPr>
        <w:pStyle w:val="Maintext"/>
      </w:pPr>
      <w:r>
        <w:lastRenderedPageBreak/>
        <w:t>Вибираємо всіх користувачів, ім’я яких починається на «В» або в яких довжина пароля більше, ніж 40 символів. При цьому сортуємо по імені по зростанню, а по паролю – по спаданню:</w:t>
      </w:r>
    </w:p>
    <w:p w14:paraId="23BFF973" w14:textId="781F3064" w:rsidR="00145C2A" w:rsidRDefault="007959B3" w:rsidP="00D27ABB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6687CC23" wp14:editId="003B7DB5">
            <wp:extent cx="2417618" cy="646968"/>
            <wp:effectExtent l="0" t="0" r="1905" b="127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1610" cy="6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615D" w14:textId="345BD9E7" w:rsidR="007959B3" w:rsidRPr="007959B3" w:rsidRDefault="007959B3" w:rsidP="00D27ABB">
      <w:pPr>
        <w:pStyle w:val="Maintext"/>
      </w:pPr>
      <w:r>
        <w:t>Результати фільтрування:</w:t>
      </w:r>
    </w:p>
    <w:p w14:paraId="54A20F4A" w14:textId="76967539" w:rsidR="00145C2A" w:rsidRDefault="007959B3" w:rsidP="00D27ABB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6D086799" wp14:editId="25885E0D">
            <wp:extent cx="4717473" cy="1264950"/>
            <wp:effectExtent l="0" t="0" r="698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7366" cy="12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0BB0" w14:textId="1FF91BB5" w:rsidR="00192036" w:rsidRDefault="00192036" w:rsidP="00D27ABB">
      <w:pPr>
        <w:pStyle w:val="Maintext"/>
        <w:rPr>
          <w:lang w:val="en-US"/>
        </w:rPr>
      </w:pPr>
    </w:p>
    <w:p w14:paraId="32A8AE25" w14:textId="63FC5FE3" w:rsidR="00192036" w:rsidRDefault="00192036" w:rsidP="00D27ABB">
      <w:pPr>
        <w:pStyle w:val="Maintext"/>
        <w:rPr>
          <w:lang w:val="en-US"/>
        </w:rPr>
      </w:pPr>
      <w:r>
        <w:rPr>
          <w:lang w:val="ru-RU"/>
        </w:rPr>
        <w:t>Щоб зд</w:t>
      </w:r>
      <w:r>
        <w:t xml:space="preserve">ійснити експорт в </w:t>
      </w:r>
      <w:r>
        <w:rPr>
          <w:lang w:val="en-US"/>
        </w:rPr>
        <w:t>Excel:</w:t>
      </w:r>
    </w:p>
    <w:p w14:paraId="63F768DF" w14:textId="5A08ABC8" w:rsidR="00192036" w:rsidRDefault="00192036" w:rsidP="00D27ABB">
      <w:pPr>
        <w:pStyle w:val="Main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6CD66E" wp14:editId="189484C7">
            <wp:extent cx="2417445" cy="1310584"/>
            <wp:effectExtent l="0" t="0" r="1905" b="444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91" cy="131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FA57" w14:textId="37A97A95" w:rsidR="00192036" w:rsidRPr="00192036" w:rsidRDefault="00192036" w:rsidP="00D27ABB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7BD0715B" wp14:editId="799E637C">
            <wp:extent cx="4301836" cy="2492739"/>
            <wp:effectExtent l="0" t="0" r="3810" b="317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3" cy="250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120E" w14:textId="77777777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t>Висновки:</w:t>
      </w:r>
    </w:p>
    <w:p w14:paraId="35067807" w14:textId="64564695" w:rsidR="00446E3A" w:rsidRPr="0035549A" w:rsidRDefault="00A832A6" w:rsidP="00192036">
      <w:pPr>
        <w:pStyle w:val="MainCaption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="00263858" w:rsidRPr="00263858">
        <w:rPr>
          <w:b w:val="0"/>
          <w:i w:val="0"/>
          <w:iCs w:val="0"/>
          <w:lang w:val="uk-UA" w:bidi="ar-SA"/>
        </w:rPr>
        <w:t>сортувати, фільтрувати, шукати інформацію в таблицях. Проводити експорт та створення проситх запитів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F37504">
          <w:headerReference w:type="default" r:id="rId31"/>
          <w:footerReference w:type="default" r:id="rId32"/>
          <w:headerReference w:type="first" r:id="rId33"/>
          <w:footerReference w:type="first" r:id="rId34"/>
          <w:type w:val="continuous"/>
          <w:pgSz w:w="11906" w:h="16838"/>
          <w:pgMar w:top="893" w:right="749" w:bottom="1728" w:left="1800" w:header="706" w:footer="720" w:gutter="0"/>
          <w:cols w:space="708"/>
          <w:titlePg/>
          <w:docGrid w:linePitch="360"/>
        </w:sectPr>
      </w:pPr>
    </w:p>
    <w:p w14:paraId="08FB983C" w14:textId="0A7F83F7" w:rsidR="00366631" w:rsidRPr="0035549A" w:rsidRDefault="00366631" w:rsidP="00907061">
      <w:pPr>
        <w:pStyle w:val="Maintext"/>
        <w:rPr>
          <w:szCs w:val="28"/>
        </w:rPr>
      </w:pPr>
    </w:p>
    <w:sectPr w:rsidR="00366631" w:rsidRPr="0035549A" w:rsidSect="00D627F5">
      <w:headerReference w:type="first" r:id="rId35"/>
      <w:footerReference w:type="first" r:id="rId36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FFE76" w14:textId="77777777" w:rsidR="003B21BB" w:rsidRDefault="003B21BB">
      <w:r>
        <w:separator/>
      </w:r>
    </w:p>
  </w:endnote>
  <w:endnote w:type="continuationSeparator" w:id="0">
    <w:p w14:paraId="26A8B9EC" w14:textId="77777777" w:rsidR="003B21BB" w:rsidRDefault="003B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22BACFC6">
              <wp:simplePos x="0" y="0"/>
              <wp:positionH relativeFrom="column">
                <wp:posOffset>1859280</wp:posOffset>
              </wp:positionH>
              <wp:positionV relativeFrom="paragraph">
                <wp:posOffset>-435610</wp:posOffset>
              </wp:positionV>
              <wp:extent cx="2430780" cy="784225"/>
              <wp:effectExtent l="0" t="0" r="7620" b="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84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42AEB585" w:rsidR="00091042" w:rsidRPr="00263858" w:rsidRDefault="00263858" w:rsidP="00336D42">
                          <w:pPr>
                            <w:pStyle w:val="BodyText"/>
                            <w:spacing w:before="120"/>
                          </w:pPr>
                          <w:r w:rsidRPr="00263858">
                            <w:t>Робота з таблицями сортування, фільтрація, пошук, експорт Створення простих запитів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4pt;margin-top:-34.3pt;width:191.4pt;height:6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" stroked="f">
              <v:textbox>
                <w:txbxContent>
                  <w:p w14:paraId="733A6DB8" w14:textId="42AEB585" w:rsidR="00091042" w:rsidRPr="00263858" w:rsidRDefault="00263858" w:rsidP="00336D42">
                    <w:pPr>
                      <w:pStyle w:val="BodyText"/>
                      <w:spacing w:before="120"/>
                    </w:pPr>
                    <w:r w:rsidRPr="00263858">
                      <w:t>Робота з таблицями сортування, фільтрація, пошук, експорт Створення простих запитів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79CFC" w14:textId="77777777" w:rsidR="003B21BB" w:rsidRDefault="003B21BB">
      <w:r>
        <w:separator/>
      </w:r>
    </w:p>
  </w:footnote>
  <w:footnote w:type="continuationSeparator" w:id="0">
    <w:p w14:paraId="2C759971" w14:textId="77777777" w:rsidR="003B21BB" w:rsidRDefault="003B2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ED5D40">
                            <w:pPr>
                              <w:jc w:val="center"/>
                            </w:pPr>
                            <w:fldSimple w:instr=" NUMPAGES  \* Arabic  \* MERGEFORMAT ">
                              <w:r w:rsidR="0009104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ED5D4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NUMPAGES  \* Arabic  \* MERGEFORMAT </w:instrText>
                      </w:r>
                      <w:r>
                        <w:fldChar w:fldCharType="separate"/>
                      </w:r>
                      <w:r w:rsidR="0009104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2"/>
  </w:num>
  <w:num w:numId="5">
    <w:abstractNumId w:val="15"/>
  </w:num>
  <w:num w:numId="6">
    <w:abstractNumId w:val="2"/>
  </w:num>
  <w:num w:numId="7">
    <w:abstractNumId w:val="0"/>
  </w:num>
  <w:num w:numId="8">
    <w:abstractNumId w:val="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22"/>
  </w:num>
  <w:num w:numId="14">
    <w:abstractNumId w:val="20"/>
  </w:num>
  <w:num w:numId="15">
    <w:abstractNumId w:val="3"/>
  </w:num>
  <w:num w:numId="16">
    <w:abstractNumId w:val="5"/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9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266B"/>
    <w:rsid w:val="00003BB9"/>
    <w:rsid w:val="00005963"/>
    <w:rsid w:val="00011D35"/>
    <w:rsid w:val="00017AB7"/>
    <w:rsid w:val="0002366D"/>
    <w:rsid w:val="00031313"/>
    <w:rsid w:val="000321FB"/>
    <w:rsid w:val="00036332"/>
    <w:rsid w:val="00040F06"/>
    <w:rsid w:val="000431E2"/>
    <w:rsid w:val="00045B23"/>
    <w:rsid w:val="00047AB5"/>
    <w:rsid w:val="00052BD9"/>
    <w:rsid w:val="00053498"/>
    <w:rsid w:val="0005357A"/>
    <w:rsid w:val="00071CC8"/>
    <w:rsid w:val="00086188"/>
    <w:rsid w:val="000875F6"/>
    <w:rsid w:val="00091042"/>
    <w:rsid w:val="00094777"/>
    <w:rsid w:val="00097D9C"/>
    <w:rsid w:val="000A2924"/>
    <w:rsid w:val="000C5859"/>
    <w:rsid w:val="000D041A"/>
    <w:rsid w:val="000D2533"/>
    <w:rsid w:val="000D3721"/>
    <w:rsid w:val="000E35BC"/>
    <w:rsid w:val="000E3C21"/>
    <w:rsid w:val="000E6B62"/>
    <w:rsid w:val="000F000C"/>
    <w:rsid w:val="000F3127"/>
    <w:rsid w:val="000F5884"/>
    <w:rsid w:val="00110672"/>
    <w:rsid w:val="00110FA0"/>
    <w:rsid w:val="001138A3"/>
    <w:rsid w:val="0011418D"/>
    <w:rsid w:val="00114AE2"/>
    <w:rsid w:val="00135523"/>
    <w:rsid w:val="00144552"/>
    <w:rsid w:val="00144F6E"/>
    <w:rsid w:val="00145C2A"/>
    <w:rsid w:val="00150E98"/>
    <w:rsid w:val="0015648B"/>
    <w:rsid w:val="0016022B"/>
    <w:rsid w:val="0016084A"/>
    <w:rsid w:val="00166256"/>
    <w:rsid w:val="00177409"/>
    <w:rsid w:val="00192036"/>
    <w:rsid w:val="00192227"/>
    <w:rsid w:val="001A133E"/>
    <w:rsid w:val="001A72AB"/>
    <w:rsid w:val="001B1871"/>
    <w:rsid w:val="001B47CD"/>
    <w:rsid w:val="001C2BFC"/>
    <w:rsid w:val="001C3166"/>
    <w:rsid w:val="001C69BD"/>
    <w:rsid w:val="001D140B"/>
    <w:rsid w:val="001D30A9"/>
    <w:rsid w:val="001D41AE"/>
    <w:rsid w:val="001D589F"/>
    <w:rsid w:val="001E0977"/>
    <w:rsid w:val="001E0A26"/>
    <w:rsid w:val="001F0994"/>
    <w:rsid w:val="001F343F"/>
    <w:rsid w:val="00202367"/>
    <w:rsid w:val="0020269A"/>
    <w:rsid w:val="00202CF6"/>
    <w:rsid w:val="00205F18"/>
    <w:rsid w:val="0020768F"/>
    <w:rsid w:val="00210C97"/>
    <w:rsid w:val="00213D88"/>
    <w:rsid w:val="00214618"/>
    <w:rsid w:val="00222339"/>
    <w:rsid w:val="00225D22"/>
    <w:rsid w:val="00235328"/>
    <w:rsid w:val="002365E9"/>
    <w:rsid w:val="00236D64"/>
    <w:rsid w:val="00252B05"/>
    <w:rsid w:val="00256E91"/>
    <w:rsid w:val="00260C2F"/>
    <w:rsid w:val="00263858"/>
    <w:rsid w:val="00264516"/>
    <w:rsid w:val="002730B5"/>
    <w:rsid w:val="00274886"/>
    <w:rsid w:val="00274CA4"/>
    <w:rsid w:val="00274FD0"/>
    <w:rsid w:val="00280EC9"/>
    <w:rsid w:val="00290AEF"/>
    <w:rsid w:val="002A46E0"/>
    <w:rsid w:val="002B1FBC"/>
    <w:rsid w:val="002B3E31"/>
    <w:rsid w:val="002B5E7F"/>
    <w:rsid w:val="002B66BC"/>
    <w:rsid w:val="002C330E"/>
    <w:rsid w:val="002D4B4B"/>
    <w:rsid w:val="002D577D"/>
    <w:rsid w:val="002F5F21"/>
    <w:rsid w:val="00300BFC"/>
    <w:rsid w:val="00305B49"/>
    <w:rsid w:val="00310E4C"/>
    <w:rsid w:val="00312BE9"/>
    <w:rsid w:val="003139D4"/>
    <w:rsid w:val="00313E2A"/>
    <w:rsid w:val="00317C5B"/>
    <w:rsid w:val="00320027"/>
    <w:rsid w:val="00327EA2"/>
    <w:rsid w:val="00336D42"/>
    <w:rsid w:val="0033728D"/>
    <w:rsid w:val="0035549A"/>
    <w:rsid w:val="0036387A"/>
    <w:rsid w:val="00366631"/>
    <w:rsid w:val="0037293A"/>
    <w:rsid w:val="003768FF"/>
    <w:rsid w:val="00383EB8"/>
    <w:rsid w:val="00384598"/>
    <w:rsid w:val="0038495F"/>
    <w:rsid w:val="00391DE2"/>
    <w:rsid w:val="0039614E"/>
    <w:rsid w:val="00396423"/>
    <w:rsid w:val="003A69AF"/>
    <w:rsid w:val="003A6CAB"/>
    <w:rsid w:val="003B21BB"/>
    <w:rsid w:val="003C40C1"/>
    <w:rsid w:val="003C5ED2"/>
    <w:rsid w:val="003D2022"/>
    <w:rsid w:val="003F029E"/>
    <w:rsid w:val="003F0AE1"/>
    <w:rsid w:val="003F4EB1"/>
    <w:rsid w:val="00400267"/>
    <w:rsid w:val="004040BC"/>
    <w:rsid w:val="00411394"/>
    <w:rsid w:val="00412ED3"/>
    <w:rsid w:val="00416BEF"/>
    <w:rsid w:val="0042109D"/>
    <w:rsid w:val="0042311B"/>
    <w:rsid w:val="0042536E"/>
    <w:rsid w:val="00425AC4"/>
    <w:rsid w:val="004435AB"/>
    <w:rsid w:val="0044498B"/>
    <w:rsid w:val="00446E3A"/>
    <w:rsid w:val="00455D49"/>
    <w:rsid w:val="004624A8"/>
    <w:rsid w:val="0046539B"/>
    <w:rsid w:val="0047140F"/>
    <w:rsid w:val="0047283B"/>
    <w:rsid w:val="004742EE"/>
    <w:rsid w:val="00476AA4"/>
    <w:rsid w:val="00483119"/>
    <w:rsid w:val="00491176"/>
    <w:rsid w:val="004A17B2"/>
    <w:rsid w:val="004A79A5"/>
    <w:rsid w:val="004B3534"/>
    <w:rsid w:val="004D022A"/>
    <w:rsid w:val="004D1791"/>
    <w:rsid w:val="004D194B"/>
    <w:rsid w:val="004D3CDB"/>
    <w:rsid w:val="004D7EA1"/>
    <w:rsid w:val="004E7ABD"/>
    <w:rsid w:val="00500642"/>
    <w:rsid w:val="00515394"/>
    <w:rsid w:val="00520081"/>
    <w:rsid w:val="00524511"/>
    <w:rsid w:val="00530DD1"/>
    <w:rsid w:val="00541D50"/>
    <w:rsid w:val="005522AF"/>
    <w:rsid w:val="00561B52"/>
    <w:rsid w:val="0056262D"/>
    <w:rsid w:val="00563318"/>
    <w:rsid w:val="00574F4B"/>
    <w:rsid w:val="005B53F9"/>
    <w:rsid w:val="005C223F"/>
    <w:rsid w:val="005F0FAA"/>
    <w:rsid w:val="00625014"/>
    <w:rsid w:val="00625FB0"/>
    <w:rsid w:val="006333F5"/>
    <w:rsid w:val="0064450E"/>
    <w:rsid w:val="006512FE"/>
    <w:rsid w:val="00680EB9"/>
    <w:rsid w:val="00681497"/>
    <w:rsid w:val="006822F5"/>
    <w:rsid w:val="00685D25"/>
    <w:rsid w:val="0069092B"/>
    <w:rsid w:val="006A183B"/>
    <w:rsid w:val="006A62CE"/>
    <w:rsid w:val="006A7993"/>
    <w:rsid w:val="006B19B8"/>
    <w:rsid w:val="006B40BF"/>
    <w:rsid w:val="006B5FAB"/>
    <w:rsid w:val="006C2D32"/>
    <w:rsid w:val="006C3036"/>
    <w:rsid w:val="006C61DE"/>
    <w:rsid w:val="006D67CF"/>
    <w:rsid w:val="006F0489"/>
    <w:rsid w:val="006F439B"/>
    <w:rsid w:val="006F567E"/>
    <w:rsid w:val="007148D7"/>
    <w:rsid w:val="007149E2"/>
    <w:rsid w:val="00715AAE"/>
    <w:rsid w:val="0071665D"/>
    <w:rsid w:val="0072278B"/>
    <w:rsid w:val="00722894"/>
    <w:rsid w:val="00744B1F"/>
    <w:rsid w:val="00754A49"/>
    <w:rsid w:val="007667FC"/>
    <w:rsid w:val="007679E2"/>
    <w:rsid w:val="007717F9"/>
    <w:rsid w:val="00775DF0"/>
    <w:rsid w:val="00793762"/>
    <w:rsid w:val="007959B3"/>
    <w:rsid w:val="007A7017"/>
    <w:rsid w:val="007B067C"/>
    <w:rsid w:val="007B2F31"/>
    <w:rsid w:val="007B7319"/>
    <w:rsid w:val="007B79A4"/>
    <w:rsid w:val="007C5329"/>
    <w:rsid w:val="007C72A3"/>
    <w:rsid w:val="007C7AB5"/>
    <w:rsid w:val="007E6404"/>
    <w:rsid w:val="007E7470"/>
    <w:rsid w:val="007E7BF8"/>
    <w:rsid w:val="007F339E"/>
    <w:rsid w:val="007F3CC0"/>
    <w:rsid w:val="007F5DBE"/>
    <w:rsid w:val="00805198"/>
    <w:rsid w:val="00811882"/>
    <w:rsid w:val="00813522"/>
    <w:rsid w:val="00814917"/>
    <w:rsid w:val="00815F8C"/>
    <w:rsid w:val="0082392B"/>
    <w:rsid w:val="008272DF"/>
    <w:rsid w:val="008345CD"/>
    <w:rsid w:val="008437E6"/>
    <w:rsid w:val="00854845"/>
    <w:rsid w:val="00855E31"/>
    <w:rsid w:val="00856880"/>
    <w:rsid w:val="00861DCC"/>
    <w:rsid w:val="008623A2"/>
    <w:rsid w:val="00864334"/>
    <w:rsid w:val="00874CB8"/>
    <w:rsid w:val="00874D03"/>
    <w:rsid w:val="0088078B"/>
    <w:rsid w:val="008B4D0A"/>
    <w:rsid w:val="008B5947"/>
    <w:rsid w:val="008B5B42"/>
    <w:rsid w:val="008C2DBF"/>
    <w:rsid w:val="008C2ECD"/>
    <w:rsid w:val="008D148E"/>
    <w:rsid w:val="008D5B1B"/>
    <w:rsid w:val="008E06F0"/>
    <w:rsid w:val="008E5457"/>
    <w:rsid w:val="008F232C"/>
    <w:rsid w:val="008F2899"/>
    <w:rsid w:val="009058E9"/>
    <w:rsid w:val="00907061"/>
    <w:rsid w:val="00912FBB"/>
    <w:rsid w:val="00930043"/>
    <w:rsid w:val="0093126A"/>
    <w:rsid w:val="009427E9"/>
    <w:rsid w:val="00970AC8"/>
    <w:rsid w:val="0097128A"/>
    <w:rsid w:val="009764AE"/>
    <w:rsid w:val="0098183C"/>
    <w:rsid w:val="009838F5"/>
    <w:rsid w:val="00983A7C"/>
    <w:rsid w:val="009864C0"/>
    <w:rsid w:val="00987B6C"/>
    <w:rsid w:val="00991B40"/>
    <w:rsid w:val="00994782"/>
    <w:rsid w:val="009A5CD1"/>
    <w:rsid w:val="009A79B4"/>
    <w:rsid w:val="009B0994"/>
    <w:rsid w:val="009B1511"/>
    <w:rsid w:val="009B4A39"/>
    <w:rsid w:val="009B5BDE"/>
    <w:rsid w:val="009C06D0"/>
    <w:rsid w:val="009F1F02"/>
    <w:rsid w:val="009F2761"/>
    <w:rsid w:val="009F6111"/>
    <w:rsid w:val="00A00745"/>
    <w:rsid w:val="00A136A4"/>
    <w:rsid w:val="00A17585"/>
    <w:rsid w:val="00A26A02"/>
    <w:rsid w:val="00A27166"/>
    <w:rsid w:val="00A27E07"/>
    <w:rsid w:val="00A32538"/>
    <w:rsid w:val="00A32DD1"/>
    <w:rsid w:val="00A35E31"/>
    <w:rsid w:val="00A41744"/>
    <w:rsid w:val="00A560B1"/>
    <w:rsid w:val="00A60CCB"/>
    <w:rsid w:val="00A66DB1"/>
    <w:rsid w:val="00A725F1"/>
    <w:rsid w:val="00A74B60"/>
    <w:rsid w:val="00A77898"/>
    <w:rsid w:val="00A832A6"/>
    <w:rsid w:val="00A84B3D"/>
    <w:rsid w:val="00A9370A"/>
    <w:rsid w:val="00AA2823"/>
    <w:rsid w:val="00AA4857"/>
    <w:rsid w:val="00AA6A25"/>
    <w:rsid w:val="00AB222E"/>
    <w:rsid w:val="00AB2462"/>
    <w:rsid w:val="00AC46AA"/>
    <w:rsid w:val="00AC796C"/>
    <w:rsid w:val="00AD2D12"/>
    <w:rsid w:val="00AD55AC"/>
    <w:rsid w:val="00AD7AA6"/>
    <w:rsid w:val="00AE4A52"/>
    <w:rsid w:val="00B02B62"/>
    <w:rsid w:val="00B04AD3"/>
    <w:rsid w:val="00B102A6"/>
    <w:rsid w:val="00B14743"/>
    <w:rsid w:val="00B25D0F"/>
    <w:rsid w:val="00B41B74"/>
    <w:rsid w:val="00B41C2B"/>
    <w:rsid w:val="00B42EED"/>
    <w:rsid w:val="00B4349C"/>
    <w:rsid w:val="00B45135"/>
    <w:rsid w:val="00B4731F"/>
    <w:rsid w:val="00B50432"/>
    <w:rsid w:val="00B759D8"/>
    <w:rsid w:val="00B76009"/>
    <w:rsid w:val="00B80DE0"/>
    <w:rsid w:val="00B873F5"/>
    <w:rsid w:val="00BB12AB"/>
    <w:rsid w:val="00BB1B05"/>
    <w:rsid w:val="00BB2633"/>
    <w:rsid w:val="00BB2991"/>
    <w:rsid w:val="00BB5F99"/>
    <w:rsid w:val="00BD407C"/>
    <w:rsid w:val="00BE2866"/>
    <w:rsid w:val="00BE6CA2"/>
    <w:rsid w:val="00BF79B6"/>
    <w:rsid w:val="00C021C3"/>
    <w:rsid w:val="00C04773"/>
    <w:rsid w:val="00C04B51"/>
    <w:rsid w:val="00C073A4"/>
    <w:rsid w:val="00C111AC"/>
    <w:rsid w:val="00C11F40"/>
    <w:rsid w:val="00C1364F"/>
    <w:rsid w:val="00C2264D"/>
    <w:rsid w:val="00C412F7"/>
    <w:rsid w:val="00C41E48"/>
    <w:rsid w:val="00C4237D"/>
    <w:rsid w:val="00C46BDD"/>
    <w:rsid w:val="00C52332"/>
    <w:rsid w:val="00C54EB4"/>
    <w:rsid w:val="00C569B5"/>
    <w:rsid w:val="00C57AF4"/>
    <w:rsid w:val="00C62984"/>
    <w:rsid w:val="00C62D20"/>
    <w:rsid w:val="00C66C54"/>
    <w:rsid w:val="00C751C7"/>
    <w:rsid w:val="00C829A9"/>
    <w:rsid w:val="00C96371"/>
    <w:rsid w:val="00C965E3"/>
    <w:rsid w:val="00CA157F"/>
    <w:rsid w:val="00CA15D1"/>
    <w:rsid w:val="00CB3E25"/>
    <w:rsid w:val="00CC2C0D"/>
    <w:rsid w:val="00CC537F"/>
    <w:rsid w:val="00CC5791"/>
    <w:rsid w:val="00CE264D"/>
    <w:rsid w:val="00CF5C69"/>
    <w:rsid w:val="00CF73C6"/>
    <w:rsid w:val="00D06937"/>
    <w:rsid w:val="00D14F7F"/>
    <w:rsid w:val="00D27ABB"/>
    <w:rsid w:val="00D336C2"/>
    <w:rsid w:val="00D37E5D"/>
    <w:rsid w:val="00D458F3"/>
    <w:rsid w:val="00D627F5"/>
    <w:rsid w:val="00D6283C"/>
    <w:rsid w:val="00D6637C"/>
    <w:rsid w:val="00D749FF"/>
    <w:rsid w:val="00D76A4E"/>
    <w:rsid w:val="00D81DCB"/>
    <w:rsid w:val="00D87708"/>
    <w:rsid w:val="00D92ABA"/>
    <w:rsid w:val="00D932BC"/>
    <w:rsid w:val="00D93F56"/>
    <w:rsid w:val="00DB6F43"/>
    <w:rsid w:val="00DE49F0"/>
    <w:rsid w:val="00DF3EA5"/>
    <w:rsid w:val="00E01B77"/>
    <w:rsid w:val="00E01F37"/>
    <w:rsid w:val="00E0207C"/>
    <w:rsid w:val="00E0253F"/>
    <w:rsid w:val="00E02DBD"/>
    <w:rsid w:val="00E060FB"/>
    <w:rsid w:val="00E129FC"/>
    <w:rsid w:val="00E27228"/>
    <w:rsid w:val="00E37170"/>
    <w:rsid w:val="00E419BE"/>
    <w:rsid w:val="00E474BD"/>
    <w:rsid w:val="00E510B0"/>
    <w:rsid w:val="00E5527E"/>
    <w:rsid w:val="00E7136B"/>
    <w:rsid w:val="00E74CCA"/>
    <w:rsid w:val="00E84313"/>
    <w:rsid w:val="00E851AA"/>
    <w:rsid w:val="00E91D94"/>
    <w:rsid w:val="00E964DF"/>
    <w:rsid w:val="00EA0204"/>
    <w:rsid w:val="00EA3BAA"/>
    <w:rsid w:val="00EA40B0"/>
    <w:rsid w:val="00EA53B9"/>
    <w:rsid w:val="00EA5823"/>
    <w:rsid w:val="00EB496E"/>
    <w:rsid w:val="00EC0A3E"/>
    <w:rsid w:val="00EC15BB"/>
    <w:rsid w:val="00ED1205"/>
    <w:rsid w:val="00ED5D40"/>
    <w:rsid w:val="00EE3CAE"/>
    <w:rsid w:val="00EF2C80"/>
    <w:rsid w:val="00EF3E7B"/>
    <w:rsid w:val="00F02894"/>
    <w:rsid w:val="00F0702D"/>
    <w:rsid w:val="00F13EAA"/>
    <w:rsid w:val="00F1747D"/>
    <w:rsid w:val="00F20CA8"/>
    <w:rsid w:val="00F21BF0"/>
    <w:rsid w:val="00F22049"/>
    <w:rsid w:val="00F35EC7"/>
    <w:rsid w:val="00F37504"/>
    <w:rsid w:val="00F517BB"/>
    <w:rsid w:val="00F5394E"/>
    <w:rsid w:val="00F55275"/>
    <w:rsid w:val="00F610EF"/>
    <w:rsid w:val="00F61E15"/>
    <w:rsid w:val="00F635D5"/>
    <w:rsid w:val="00F638A0"/>
    <w:rsid w:val="00F63B95"/>
    <w:rsid w:val="00F7073E"/>
    <w:rsid w:val="00F718BD"/>
    <w:rsid w:val="00F71CB5"/>
    <w:rsid w:val="00F72273"/>
    <w:rsid w:val="00F9070B"/>
    <w:rsid w:val="00FB5E8E"/>
    <w:rsid w:val="00FC01BF"/>
    <w:rsid w:val="00FD45B4"/>
    <w:rsid w:val="00FD46A4"/>
    <w:rsid w:val="00FE51CD"/>
    <w:rsid w:val="00FE573E"/>
    <w:rsid w:val="00FE6D3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6404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A463C-9A91-41FB-BA09-3E216AD9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615</TotalTime>
  <Pages>8</Pages>
  <Words>247</Words>
  <Characters>1412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217</cp:revision>
  <cp:lastPrinted>2017-09-21T16:49:00Z</cp:lastPrinted>
  <dcterms:created xsi:type="dcterms:W3CDTF">2019-09-24T09:24:00Z</dcterms:created>
  <dcterms:modified xsi:type="dcterms:W3CDTF">2020-05-07T10:04:00Z</dcterms:modified>
</cp:coreProperties>
</file>