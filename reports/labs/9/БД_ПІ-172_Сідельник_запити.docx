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4E8525BA" w:rsidR="00446E3A" w:rsidRPr="00DE1B9D" w:rsidRDefault="00446E3A" w:rsidP="00446E3A">
      <w:pPr>
        <w:pStyle w:val="Mainheader"/>
      </w:pPr>
      <w:bookmarkStart w:id="0" w:name="_Toc442793071"/>
      <w:r w:rsidRPr="00E91D94">
        <w:t>Лабораторна робота №</w:t>
      </w:r>
      <w:bookmarkEnd w:id="0"/>
      <w:r w:rsidR="008E029A">
        <w:t>9</w:t>
      </w:r>
    </w:p>
    <w:p w14:paraId="03E7A298" w14:textId="7FEBB2AB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="00B3638B" w:rsidRPr="00B3638B">
        <w:t xml:space="preserve"> </w:t>
      </w:r>
      <w:bookmarkStart w:id="1" w:name="_Hlk39747699"/>
      <w:r w:rsidR="00B3638B" w:rsidRPr="00B3638B">
        <w:rPr>
          <w:rFonts w:eastAsia="Calibri"/>
          <w:sz w:val="28"/>
          <w:szCs w:val="28"/>
        </w:rPr>
        <w:t xml:space="preserve">Створення </w:t>
      </w:r>
      <w:bookmarkEnd w:id="1"/>
      <w:r w:rsidR="008E029A">
        <w:rPr>
          <w:rFonts w:eastAsia="Calibri"/>
          <w:sz w:val="28"/>
          <w:szCs w:val="28"/>
        </w:rPr>
        <w:t xml:space="preserve">запитів з використанням </w:t>
      </w:r>
      <w:r w:rsidR="008E029A">
        <w:rPr>
          <w:rFonts w:eastAsia="Calibri"/>
          <w:sz w:val="28"/>
          <w:szCs w:val="28"/>
          <w:lang w:val="en-US"/>
        </w:rPr>
        <w:t xml:space="preserve">SQL </w:t>
      </w:r>
      <w:r w:rsidR="008E029A">
        <w:rPr>
          <w:rFonts w:eastAsia="Calibri"/>
          <w:sz w:val="28"/>
          <w:szCs w:val="28"/>
        </w:rPr>
        <w:t>в</w:t>
      </w:r>
      <w:r w:rsidR="008E029A">
        <w:rPr>
          <w:rFonts w:eastAsia="Calibri"/>
          <w:sz w:val="28"/>
          <w:szCs w:val="28"/>
          <w:lang w:val="en-US"/>
        </w:rPr>
        <w:t xml:space="preserve"> </w:t>
      </w:r>
      <w:r w:rsidR="008E029A">
        <w:rPr>
          <w:rFonts w:eastAsia="Calibri"/>
          <w:sz w:val="28"/>
          <w:szCs w:val="28"/>
        </w:rPr>
        <w:t xml:space="preserve">базі даних </w:t>
      </w:r>
      <w:r w:rsidR="008E029A">
        <w:rPr>
          <w:rFonts w:eastAsia="Calibri"/>
          <w:sz w:val="28"/>
          <w:szCs w:val="28"/>
          <w:lang w:val="en-US"/>
        </w:rPr>
        <w:t xml:space="preserve">microsoft sql server </w:t>
      </w:r>
      <w:r w:rsidR="008E029A">
        <w:rPr>
          <w:rFonts w:eastAsia="Calibri"/>
          <w:sz w:val="28"/>
          <w:szCs w:val="28"/>
        </w:rPr>
        <w:t>2019. Транзакції, відображення, процедури</w:t>
      </w:r>
      <w:r w:rsidRPr="006471C5">
        <w:rPr>
          <w:sz w:val="28"/>
          <w:szCs w:val="28"/>
        </w:rPr>
        <w:t>.</w:t>
      </w:r>
    </w:p>
    <w:p w14:paraId="685566D3" w14:textId="4D4D67D6" w:rsidR="00446E3A" w:rsidRPr="004A6B9D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2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bookmarkEnd w:id="2"/>
      <w:r w:rsidR="00B3638B">
        <w:rPr>
          <w:sz w:val="28"/>
          <w:szCs w:val="28"/>
        </w:rPr>
        <w:t xml:space="preserve"> </w:t>
      </w:r>
      <w:bookmarkStart w:id="3" w:name="_Hlk38370509"/>
      <w:bookmarkStart w:id="4" w:name="_Hlk42869753"/>
      <w:r w:rsidR="00B3638B">
        <w:rPr>
          <w:sz w:val="28"/>
          <w:szCs w:val="28"/>
        </w:rPr>
        <w:t>створювати</w:t>
      </w:r>
      <w:bookmarkStart w:id="5" w:name="_Hlk38361456"/>
      <w:bookmarkEnd w:id="3"/>
      <w:r w:rsidR="008E029A">
        <w:rPr>
          <w:sz w:val="28"/>
          <w:szCs w:val="28"/>
        </w:rPr>
        <w:t xml:space="preserve"> </w:t>
      </w:r>
      <w:r w:rsidR="008E029A">
        <w:rPr>
          <w:rFonts w:eastAsia="Calibri"/>
          <w:sz w:val="28"/>
          <w:szCs w:val="28"/>
        </w:rPr>
        <w:t xml:space="preserve">запити з використанням </w:t>
      </w:r>
      <w:r w:rsidR="008E029A">
        <w:rPr>
          <w:rFonts w:eastAsia="Calibri"/>
          <w:sz w:val="28"/>
          <w:szCs w:val="28"/>
          <w:lang w:val="en-US"/>
        </w:rPr>
        <w:t xml:space="preserve">SQL </w:t>
      </w:r>
      <w:r w:rsidR="008E029A">
        <w:rPr>
          <w:rFonts w:eastAsia="Calibri"/>
          <w:sz w:val="28"/>
          <w:szCs w:val="28"/>
        </w:rPr>
        <w:t>в</w:t>
      </w:r>
      <w:r w:rsidR="008E029A">
        <w:rPr>
          <w:rFonts w:eastAsia="Calibri"/>
          <w:sz w:val="28"/>
          <w:szCs w:val="28"/>
          <w:lang w:val="en-US"/>
        </w:rPr>
        <w:t xml:space="preserve"> </w:t>
      </w:r>
      <w:r w:rsidR="008E029A">
        <w:rPr>
          <w:rFonts w:eastAsia="Calibri"/>
          <w:sz w:val="28"/>
          <w:szCs w:val="28"/>
        </w:rPr>
        <w:t xml:space="preserve">базі даних </w:t>
      </w:r>
      <w:r w:rsidR="008E029A">
        <w:rPr>
          <w:rFonts w:eastAsia="Calibri"/>
          <w:sz w:val="28"/>
          <w:szCs w:val="28"/>
          <w:lang w:val="en-US"/>
        </w:rPr>
        <w:t xml:space="preserve">microsoft sql server </w:t>
      </w:r>
      <w:r w:rsidR="008E029A">
        <w:rPr>
          <w:rFonts w:eastAsia="Calibri"/>
          <w:sz w:val="28"/>
          <w:szCs w:val="28"/>
        </w:rPr>
        <w:t>2019. Розібратись з такими технологіями як транзакції, відображення, процедур</w:t>
      </w:r>
      <w:r w:rsidR="00A061CE">
        <w:rPr>
          <w:rFonts w:eastAsia="Calibri"/>
          <w:sz w:val="28"/>
          <w:szCs w:val="28"/>
        </w:rPr>
        <w:t>и</w:t>
      </w:r>
      <w:bookmarkEnd w:id="4"/>
      <w:r w:rsidR="00A061CE">
        <w:rPr>
          <w:rFonts w:eastAsia="Calibri"/>
          <w:sz w:val="28"/>
          <w:szCs w:val="28"/>
        </w:rPr>
        <w:t>.</w:t>
      </w:r>
    </w:p>
    <w:bookmarkEnd w:id="5"/>
    <w:p w14:paraId="161B6323" w14:textId="0E962F3E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5CD4F7BD" w14:textId="31D81D98" w:rsidR="00561E18" w:rsidRPr="00561E18" w:rsidRDefault="00A832A6" w:rsidP="00561E18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1C2F06E5" w14:textId="4D134BA6" w:rsidR="000914B3" w:rsidRDefault="000D18DA" w:rsidP="00F34FC8">
      <w:pPr>
        <w:pStyle w:val="Maintext"/>
      </w:pPr>
      <w:r>
        <w:t>Переходимо в панель написання запитів:</w:t>
      </w:r>
    </w:p>
    <w:p w14:paraId="7849EC2E" w14:textId="259D5DBC" w:rsidR="000D18DA" w:rsidRDefault="008D3B86" w:rsidP="00F34FC8">
      <w:pPr>
        <w:pStyle w:val="Maintext"/>
      </w:pPr>
      <w:r>
        <w:rPr>
          <w:noProof/>
        </w:rPr>
        <w:drawing>
          <wp:inline distT="0" distB="0" distL="0" distR="0" wp14:anchorId="2121C579" wp14:editId="27A17412">
            <wp:extent cx="3942857" cy="360952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FC9A" w14:textId="13BC8B7E" w:rsidR="000D18DA" w:rsidRDefault="000D18DA">
      <w:pPr>
        <w:rPr>
          <w:sz w:val="28"/>
          <w:szCs w:val="20"/>
        </w:rPr>
      </w:pPr>
      <w:r>
        <w:br w:type="page"/>
      </w:r>
    </w:p>
    <w:p w14:paraId="3E282BC0" w14:textId="1A0B9AB4" w:rsidR="00C10FEE" w:rsidRPr="008D3B86" w:rsidRDefault="00C10FEE" w:rsidP="00F34FC8">
      <w:pPr>
        <w:pStyle w:val="Maintext"/>
        <w:rPr>
          <w:lang w:val="en-US"/>
        </w:rPr>
      </w:pPr>
    </w:p>
    <w:p w14:paraId="091D092A" w14:textId="2F5E11DB" w:rsidR="000D18DA" w:rsidRDefault="00BB3A1E" w:rsidP="00F34FC8">
      <w:pPr>
        <w:pStyle w:val="Maintext"/>
      </w:pPr>
      <w:r>
        <w:t>Для початку, створимо транзакцію, що буде додавати запитання з відповідними варіантами відповіді до теста. Якщо відбудеться якась помилка, то питання не буде додано взагалі. З програмної точки зору, це забезпечує інваріанти (тест повинен містити хоча б 2 варіанта відповіді).</w:t>
      </w:r>
    </w:p>
    <w:p w14:paraId="46DFBABA" w14:textId="452A74A2" w:rsidR="00BB3A1E" w:rsidRDefault="00BB3A1E" w:rsidP="00F34FC8">
      <w:pPr>
        <w:pStyle w:val="Maintext"/>
      </w:pPr>
      <w:r>
        <w:rPr>
          <w:noProof/>
        </w:rPr>
        <w:drawing>
          <wp:inline distT="0" distB="0" distL="0" distR="0" wp14:anchorId="08C94239" wp14:editId="6D92C882">
            <wp:extent cx="5941695" cy="453326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955A" w14:textId="4A6D48A1" w:rsidR="008D3B86" w:rsidRDefault="008D3B86" w:rsidP="00F34FC8">
      <w:pPr>
        <w:pStyle w:val="Maintext"/>
      </w:pPr>
    </w:p>
    <w:p w14:paraId="5D882566" w14:textId="566B77E5" w:rsidR="008D3B86" w:rsidRDefault="00BB3A1E" w:rsidP="00F34FC8">
      <w:pPr>
        <w:pStyle w:val="Maintext"/>
      </w:pPr>
      <w:r>
        <w:t>В результаті виконання, бачимо повідомлення:</w:t>
      </w:r>
    </w:p>
    <w:p w14:paraId="73E37F94" w14:textId="599843DF" w:rsidR="00BB3A1E" w:rsidRDefault="00BB3A1E" w:rsidP="00F34FC8">
      <w:pPr>
        <w:pStyle w:val="Maintext"/>
      </w:pPr>
      <w:r>
        <w:rPr>
          <w:noProof/>
        </w:rPr>
        <w:drawing>
          <wp:inline distT="0" distB="0" distL="0" distR="0" wp14:anchorId="4170AE35" wp14:editId="1AD80C2F">
            <wp:extent cx="4371429" cy="158095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7A58" w14:textId="471C5F8E" w:rsidR="008D3B86" w:rsidRDefault="008D3B86" w:rsidP="00F34FC8">
      <w:pPr>
        <w:pStyle w:val="Maintext"/>
      </w:pPr>
    </w:p>
    <w:p w14:paraId="268A9F68" w14:textId="2F0B9F6D" w:rsidR="008D3B86" w:rsidRDefault="00BB3A1E" w:rsidP="00F34FC8">
      <w:pPr>
        <w:pStyle w:val="Maintext"/>
      </w:pPr>
      <w:r>
        <w:lastRenderedPageBreak/>
        <w:t>Далі, перейдемо до написання запитів.</w:t>
      </w:r>
    </w:p>
    <w:p w14:paraId="6BEFD450" w14:textId="039C1C85" w:rsidR="00BB3A1E" w:rsidRDefault="00BB3A1E" w:rsidP="00F34FC8">
      <w:pPr>
        <w:pStyle w:val="Maintext"/>
      </w:pPr>
    </w:p>
    <w:p w14:paraId="16FEDF2E" w14:textId="1FBFF147" w:rsidR="00E44594" w:rsidRDefault="00E44594" w:rsidP="00F34FC8">
      <w:pPr>
        <w:pStyle w:val="Maintext"/>
      </w:pPr>
      <w:r>
        <w:t xml:space="preserve">Виберемо список предметів тестування разом з кількістю тестів в кожного предмета: </w:t>
      </w:r>
    </w:p>
    <w:p w14:paraId="65F968C8" w14:textId="50C18147" w:rsidR="008D3B86" w:rsidRPr="007571F1" w:rsidRDefault="007571F1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2A896580" wp14:editId="23C9AF96">
            <wp:extent cx="5394960" cy="2211933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238" cy="22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08F7" w14:textId="58C8B72F" w:rsidR="008D3B86" w:rsidRDefault="008D3B86" w:rsidP="00F34FC8">
      <w:pPr>
        <w:pStyle w:val="Maintext"/>
      </w:pPr>
    </w:p>
    <w:p w14:paraId="27285C8B" w14:textId="2060E2CA" w:rsidR="008D3B86" w:rsidRDefault="007571F1" w:rsidP="00F34FC8">
      <w:pPr>
        <w:pStyle w:val="Maintext"/>
      </w:pPr>
      <w:r>
        <w:t>В результаті виконання, бачимо:</w:t>
      </w:r>
    </w:p>
    <w:p w14:paraId="228D0086" w14:textId="1C41ED5E" w:rsidR="008D3B86" w:rsidRDefault="007571F1" w:rsidP="00F34FC8">
      <w:pPr>
        <w:pStyle w:val="Maintext"/>
      </w:pPr>
      <w:r>
        <w:rPr>
          <w:noProof/>
        </w:rPr>
        <w:drawing>
          <wp:inline distT="0" distB="0" distL="0" distR="0" wp14:anchorId="283BECBE" wp14:editId="63800E72">
            <wp:extent cx="4030980" cy="1398133"/>
            <wp:effectExtent l="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438" cy="14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E723" w14:textId="253ED5D9" w:rsidR="008D3B86" w:rsidRDefault="008D3B86" w:rsidP="00F34FC8">
      <w:pPr>
        <w:pStyle w:val="Maintext"/>
      </w:pPr>
    </w:p>
    <w:p w14:paraId="769EBF25" w14:textId="2EB89A0F" w:rsidR="008D3B86" w:rsidRPr="00E41F1E" w:rsidRDefault="00E41F1E" w:rsidP="00F34FC8">
      <w:pPr>
        <w:pStyle w:val="Maintext"/>
        <w:rPr>
          <w:lang w:val="en-US"/>
        </w:rPr>
      </w:pPr>
      <w:r>
        <w:t xml:space="preserve">Далі, виберемо предмет по </w:t>
      </w:r>
      <w:r>
        <w:rPr>
          <w:lang w:val="en-US"/>
        </w:rPr>
        <w:t>uri_alias:</w:t>
      </w:r>
    </w:p>
    <w:p w14:paraId="056221C4" w14:textId="31AD65B8" w:rsidR="008D3B86" w:rsidRDefault="00E41F1E" w:rsidP="00F34FC8">
      <w:pPr>
        <w:pStyle w:val="Maintext"/>
      </w:pPr>
      <w:r>
        <w:rPr>
          <w:noProof/>
        </w:rPr>
        <w:drawing>
          <wp:inline distT="0" distB="0" distL="0" distR="0" wp14:anchorId="64241404" wp14:editId="5720C4EE">
            <wp:extent cx="3733333" cy="1257143"/>
            <wp:effectExtent l="0" t="0" r="635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07B0" w14:textId="2C35A229" w:rsidR="00E41F1E" w:rsidRDefault="00E41F1E" w:rsidP="00F34FC8">
      <w:pPr>
        <w:pStyle w:val="Maintext"/>
      </w:pPr>
    </w:p>
    <w:p w14:paraId="530681EF" w14:textId="77777777" w:rsidR="00E41F1E" w:rsidRDefault="00E41F1E" w:rsidP="00E41F1E">
      <w:pPr>
        <w:pStyle w:val="Maintext"/>
      </w:pPr>
      <w:r>
        <w:t>В результаті виконання, бачимо:</w:t>
      </w:r>
    </w:p>
    <w:p w14:paraId="209AD3B7" w14:textId="6882BA65" w:rsidR="00E41F1E" w:rsidRDefault="00E41F1E" w:rsidP="00F34FC8">
      <w:pPr>
        <w:pStyle w:val="Maintext"/>
      </w:pPr>
      <w:r>
        <w:rPr>
          <w:noProof/>
        </w:rPr>
        <w:drawing>
          <wp:inline distT="0" distB="0" distL="0" distR="0" wp14:anchorId="7A35A109" wp14:editId="766FC922">
            <wp:extent cx="1647619" cy="590476"/>
            <wp:effectExtent l="0" t="0" r="0" b="63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3D16" w14:textId="0B61D1E8" w:rsidR="00E41F1E" w:rsidRDefault="00E41F1E" w:rsidP="00F34FC8">
      <w:pPr>
        <w:pStyle w:val="Maintext"/>
      </w:pPr>
    </w:p>
    <w:p w14:paraId="42BE5E8A" w14:textId="108430C1" w:rsidR="00E41F1E" w:rsidRPr="00E41F1E" w:rsidRDefault="00E41F1E" w:rsidP="00F34FC8">
      <w:pPr>
        <w:pStyle w:val="Maintext"/>
      </w:pPr>
      <w:r>
        <w:t xml:space="preserve">Виберемо всі тести по </w:t>
      </w:r>
      <w:r>
        <w:rPr>
          <w:lang w:val="en-US"/>
        </w:rPr>
        <w:t xml:space="preserve">id </w:t>
      </w:r>
      <w:r>
        <w:t>предмета (взято з попереднього запиту), а також кількість власних питань цього предмета:</w:t>
      </w:r>
    </w:p>
    <w:p w14:paraId="3B68CB74" w14:textId="3E2BEAAF" w:rsidR="00E41F1E" w:rsidRDefault="00C25A0C" w:rsidP="00F34FC8">
      <w:pPr>
        <w:pStyle w:val="Maintext"/>
      </w:pPr>
      <w:r>
        <w:rPr>
          <w:noProof/>
        </w:rPr>
        <w:drawing>
          <wp:inline distT="0" distB="0" distL="0" distR="0" wp14:anchorId="35D7229A" wp14:editId="19573E6C">
            <wp:extent cx="4590476" cy="2561905"/>
            <wp:effectExtent l="0" t="0" r="63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325E" w14:textId="31913EB4" w:rsidR="00E41F1E" w:rsidRDefault="00E41F1E" w:rsidP="00F34FC8">
      <w:pPr>
        <w:pStyle w:val="Maintext"/>
      </w:pPr>
    </w:p>
    <w:p w14:paraId="2C1F514A" w14:textId="57AA6AE0" w:rsidR="00E41F1E" w:rsidRPr="00C25A0C" w:rsidRDefault="00C25A0C" w:rsidP="00F34FC8">
      <w:pPr>
        <w:pStyle w:val="Maintext"/>
      </w:pPr>
      <w:r>
        <w:rPr>
          <w:lang w:val="ru-RU"/>
        </w:rPr>
        <w:t>В результат</w:t>
      </w:r>
      <w:r>
        <w:t>і, отримуємо вибірку:</w:t>
      </w:r>
    </w:p>
    <w:p w14:paraId="302F52CA" w14:textId="73757332" w:rsidR="00E41F1E" w:rsidRDefault="004F53BB" w:rsidP="00F34FC8">
      <w:pPr>
        <w:pStyle w:val="Maintext"/>
      </w:pPr>
      <w:r>
        <w:rPr>
          <w:noProof/>
        </w:rPr>
        <w:drawing>
          <wp:inline distT="0" distB="0" distL="0" distR="0" wp14:anchorId="7BD13BFF" wp14:editId="3BC0B84D">
            <wp:extent cx="5941695" cy="788035"/>
            <wp:effectExtent l="0" t="0" r="190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B7C0" w14:textId="77777777" w:rsidR="00E41F1E" w:rsidRDefault="00E41F1E" w:rsidP="00F34FC8">
      <w:pPr>
        <w:pStyle w:val="Maintext"/>
      </w:pPr>
    </w:p>
    <w:p w14:paraId="41A97AAE" w14:textId="48A0B664" w:rsidR="00E41F1E" w:rsidRDefault="004F53BB" w:rsidP="00F34FC8">
      <w:pPr>
        <w:pStyle w:val="Maintext"/>
      </w:pPr>
      <w:r>
        <w:t>Виберемо всі предмети тестування, що містять тести, які проходили студенти:</w:t>
      </w:r>
    </w:p>
    <w:p w14:paraId="5881F4B1" w14:textId="7525EE58" w:rsidR="004F53BB" w:rsidRDefault="004F53BB" w:rsidP="00F34FC8">
      <w:pPr>
        <w:pStyle w:val="Maintext"/>
      </w:pPr>
      <w:r>
        <w:rPr>
          <w:noProof/>
        </w:rPr>
        <w:drawing>
          <wp:inline distT="0" distB="0" distL="0" distR="0" wp14:anchorId="4B35ABF1" wp14:editId="65120DB2">
            <wp:extent cx="5752381" cy="2819048"/>
            <wp:effectExtent l="0" t="0" r="1270" b="63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B1CB" w14:textId="06E59AA7" w:rsidR="00E41F1E" w:rsidRDefault="00E41F1E" w:rsidP="00F34FC8">
      <w:pPr>
        <w:pStyle w:val="Maintext"/>
      </w:pPr>
    </w:p>
    <w:p w14:paraId="64D6738D" w14:textId="77777777" w:rsidR="004F53BB" w:rsidRPr="00C25A0C" w:rsidRDefault="004F53BB" w:rsidP="004F53BB">
      <w:pPr>
        <w:pStyle w:val="Maintext"/>
      </w:pPr>
      <w:r>
        <w:rPr>
          <w:lang w:val="ru-RU"/>
        </w:rPr>
        <w:lastRenderedPageBreak/>
        <w:t>В результат</w:t>
      </w:r>
      <w:r>
        <w:t>і, отримуємо вибірку:</w:t>
      </w:r>
    </w:p>
    <w:p w14:paraId="316AAF5E" w14:textId="248FFA3C" w:rsidR="004F53BB" w:rsidRDefault="004F53BB" w:rsidP="00F34FC8">
      <w:pPr>
        <w:pStyle w:val="Maintext"/>
      </w:pPr>
      <w:r>
        <w:rPr>
          <w:noProof/>
        </w:rPr>
        <w:drawing>
          <wp:inline distT="0" distB="0" distL="0" distR="0" wp14:anchorId="0F24CD29" wp14:editId="0840EDAD">
            <wp:extent cx="3116580" cy="1308619"/>
            <wp:effectExtent l="0" t="0" r="7620" b="63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1902" cy="13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A8BD" w14:textId="46244958" w:rsidR="004F53BB" w:rsidRDefault="004F53BB" w:rsidP="00F34FC8">
      <w:pPr>
        <w:pStyle w:val="Maintext"/>
      </w:pPr>
    </w:p>
    <w:p w14:paraId="791E9207" w14:textId="6BECE050" w:rsidR="004F53BB" w:rsidRPr="00403E22" w:rsidRDefault="00403E22" w:rsidP="00F34FC8">
      <w:pPr>
        <w:pStyle w:val="Maintext"/>
        <w:rPr>
          <w:lang w:val="en-US"/>
        </w:rPr>
      </w:pPr>
      <w:r>
        <w:t xml:space="preserve">Якщо ж ми змінимо </w:t>
      </w:r>
      <w:r>
        <w:rPr>
          <w:lang w:val="en-US"/>
        </w:rPr>
        <w:t xml:space="preserve">exists </w:t>
      </w:r>
      <w:r>
        <w:rPr>
          <w:lang w:val="ru-RU"/>
        </w:rPr>
        <w:t xml:space="preserve">на </w:t>
      </w:r>
      <w:r w:rsidRPr="00403E22">
        <w:rPr>
          <w:lang w:val="en-US"/>
        </w:rPr>
        <w:t>not exists</w:t>
      </w:r>
      <w:r>
        <w:rPr>
          <w:lang w:val="en-US"/>
        </w:rPr>
        <w:t>:</w:t>
      </w:r>
    </w:p>
    <w:p w14:paraId="1B8649C7" w14:textId="65FBC159" w:rsidR="004F53BB" w:rsidRDefault="00403E22" w:rsidP="00F34FC8">
      <w:pPr>
        <w:pStyle w:val="Maintext"/>
      </w:pPr>
      <w:r>
        <w:rPr>
          <w:noProof/>
        </w:rPr>
        <w:drawing>
          <wp:inline distT="0" distB="0" distL="0" distR="0" wp14:anchorId="06356AFF" wp14:editId="2DE3FB49">
            <wp:extent cx="4640580" cy="2020898"/>
            <wp:effectExtent l="0" t="0" r="762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4282" cy="20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C575" w14:textId="4D73D8A1" w:rsidR="004F53BB" w:rsidRDefault="004F53BB" w:rsidP="00F34FC8">
      <w:pPr>
        <w:pStyle w:val="Maintext"/>
      </w:pPr>
    </w:p>
    <w:p w14:paraId="704A7B3E" w14:textId="4188F769" w:rsidR="00403E22" w:rsidRDefault="00403E22" w:rsidP="00F34FC8">
      <w:pPr>
        <w:pStyle w:val="Maintext"/>
      </w:pPr>
      <w:r>
        <w:t>То побачимо наступний результат:</w:t>
      </w:r>
    </w:p>
    <w:p w14:paraId="3E883C01" w14:textId="143C09B9" w:rsidR="00403E22" w:rsidRDefault="00230DF3" w:rsidP="00F34FC8">
      <w:pPr>
        <w:pStyle w:val="Maintext"/>
      </w:pPr>
      <w:r>
        <w:rPr>
          <w:noProof/>
        </w:rPr>
        <w:drawing>
          <wp:inline distT="0" distB="0" distL="0" distR="0" wp14:anchorId="1C4F9C61" wp14:editId="352EEC9C">
            <wp:extent cx="5200000" cy="790476"/>
            <wp:effectExtent l="0" t="0" r="127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AC49" w14:textId="64D7618E" w:rsidR="00230DF3" w:rsidRDefault="00230DF3" w:rsidP="00F34FC8">
      <w:pPr>
        <w:pStyle w:val="Maintext"/>
      </w:pPr>
    </w:p>
    <w:p w14:paraId="35C67A26" w14:textId="7BBDA16A" w:rsidR="00230DF3" w:rsidRPr="00A94367" w:rsidRDefault="00A94367" w:rsidP="00F34FC8">
      <w:pPr>
        <w:pStyle w:val="Maintext"/>
      </w:pPr>
      <w:r>
        <w:t>Виберемо всі тести, що містять результати проходження</w:t>
      </w:r>
      <w:r>
        <w:rPr>
          <w:lang w:val="en-US"/>
        </w:rPr>
        <w:t xml:space="preserve"> </w:t>
      </w:r>
      <w:r>
        <w:t>та посортуємо по імені в зростаючому порядку:</w:t>
      </w:r>
    </w:p>
    <w:p w14:paraId="78633500" w14:textId="0873304B" w:rsidR="00230DF3" w:rsidRDefault="00A94367" w:rsidP="00F34FC8">
      <w:pPr>
        <w:pStyle w:val="Maintext"/>
      </w:pPr>
      <w:r>
        <w:rPr>
          <w:noProof/>
        </w:rPr>
        <w:drawing>
          <wp:inline distT="0" distB="0" distL="0" distR="0" wp14:anchorId="46106238" wp14:editId="097CF1A1">
            <wp:extent cx="4712248" cy="198882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0985" cy="199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875E" w14:textId="57BF38E4" w:rsidR="00230DF3" w:rsidRDefault="00824DC3" w:rsidP="00F34FC8">
      <w:pPr>
        <w:pStyle w:val="Maintext"/>
      </w:pPr>
      <w:r>
        <w:rPr>
          <w:lang w:val="ru-RU"/>
        </w:rPr>
        <w:lastRenderedPageBreak/>
        <w:t>В результат</w:t>
      </w:r>
      <w:r>
        <w:t>і, отримуємо вибірку:</w:t>
      </w:r>
    </w:p>
    <w:p w14:paraId="24576D78" w14:textId="62DF5F1E" w:rsidR="00641359" w:rsidRDefault="00824DC3" w:rsidP="00F34FC8">
      <w:pPr>
        <w:pStyle w:val="Maintext"/>
      </w:pPr>
      <w:r>
        <w:rPr>
          <w:noProof/>
        </w:rPr>
        <w:drawing>
          <wp:inline distT="0" distB="0" distL="0" distR="0" wp14:anchorId="2E50DFA3" wp14:editId="1B3CCFD5">
            <wp:extent cx="5941695" cy="1497965"/>
            <wp:effectExtent l="0" t="0" r="1905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C7C1" w14:textId="5DF6795D" w:rsidR="00824DC3" w:rsidRDefault="00824DC3" w:rsidP="00F34FC8">
      <w:pPr>
        <w:pStyle w:val="Maintext"/>
      </w:pPr>
    </w:p>
    <w:p w14:paraId="539ACC43" w14:textId="6B8A191B" w:rsidR="00824DC3" w:rsidRDefault="00824DC3" w:rsidP="00F34FC8">
      <w:pPr>
        <w:pStyle w:val="Maintext"/>
      </w:pPr>
      <w:r>
        <w:t>Далі, виберемо всі предмети тестування (та кількість тестів, пов’язаних з ними) таким чином, щоб вибірка містила лише записи, що відносяться до відділення програмної інженерії четвертого курсу:</w:t>
      </w:r>
    </w:p>
    <w:p w14:paraId="77E2FAA0" w14:textId="68F64101" w:rsidR="00824DC3" w:rsidRDefault="00824DC3" w:rsidP="00F34FC8">
      <w:pPr>
        <w:pStyle w:val="Maintext"/>
      </w:pPr>
      <w:r>
        <w:rPr>
          <w:noProof/>
        </w:rPr>
        <w:drawing>
          <wp:inline distT="0" distB="0" distL="0" distR="0" wp14:anchorId="4A28B0D5" wp14:editId="79CDBACC">
            <wp:extent cx="5661660" cy="4012234"/>
            <wp:effectExtent l="0" t="0" r="0" b="762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634" cy="40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CE93" w14:textId="77777777" w:rsidR="003F1159" w:rsidRDefault="003F1159" w:rsidP="00F34FC8">
      <w:pPr>
        <w:pStyle w:val="Maintext"/>
        <w:rPr>
          <w:lang w:val="ru-RU"/>
        </w:rPr>
      </w:pPr>
    </w:p>
    <w:p w14:paraId="1AD1AE4C" w14:textId="0D380C91" w:rsidR="00641359" w:rsidRDefault="003F1159" w:rsidP="00F34FC8">
      <w:pPr>
        <w:pStyle w:val="Maintext"/>
      </w:pPr>
      <w:r>
        <w:rPr>
          <w:lang w:val="ru-RU"/>
        </w:rPr>
        <w:t>В результат</w:t>
      </w:r>
      <w:r>
        <w:t>і, отримуємо вибірку:</w:t>
      </w:r>
    </w:p>
    <w:p w14:paraId="340A39E6" w14:textId="09D090C6" w:rsidR="00641359" w:rsidRDefault="003F1159" w:rsidP="00F34FC8">
      <w:pPr>
        <w:pStyle w:val="Maintext"/>
      </w:pPr>
      <w:r>
        <w:rPr>
          <w:noProof/>
        </w:rPr>
        <w:drawing>
          <wp:inline distT="0" distB="0" distL="0" distR="0" wp14:anchorId="214EA73E" wp14:editId="20A4DA42">
            <wp:extent cx="5692140" cy="1073701"/>
            <wp:effectExtent l="0" t="0" r="381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2289" cy="10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5DD2" w14:textId="6F55DBCF" w:rsidR="00230DF3" w:rsidRPr="003701D8" w:rsidRDefault="00230DF3" w:rsidP="00F34FC8">
      <w:pPr>
        <w:pStyle w:val="Maintext"/>
        <w:rPr>
          <w:lang w:val="en-US"/>
        </w:rPr>
      </w:pPr>
    </w:p>
    <w:p w14:paraId="4BDE7921" w14:textId="77AC7FE3" w:rsidR="003F1159" w:rsidRPr="003701D8" w:rsidRDefault="003701D8" w:rsidP="00F34FC8">
      <w:pPr>
        <w:pStyle w:val="Maintext"/>
        <w:rPr>
          <w:lang w:val="en-US"/>
        </w:rPr>
      </w:pPr>
      <w:r>
        <w:t xml:space="preserve">Виберемо список питань для проходження студентом для конкретного теста. В даному випадку, тест включає в себе деякі інші тести, тому буде використано </w:t>
      </w:r>
      <w:r>
        <w:rPr>
          <w:lang w:val="ru-RU"/>
        </w:rPr>
        <w:t xml:space="preserve">оператор </w:t>
      </w:r>
      <w:r>
        <w:rPr>
          <w:lang w:val="en-US"/>
        </w:rPr>
        <w:t>Union</w:t>
      </w:r>
      <w:r w:rsidR="00FD6174">
        <w:rPr>
          <w:lang w:val="en-US"/>
        </w:rPr>
        <w:t>:</w:t>
      </w:r>
    </w:p>
    <w:p w14:paraId="2AE46C6A" w14:textId="0A9A3C6A" w:rsidR="003F1159" w:rsidRDefault="00FD6174" w:rsidP="00F34FC8">
      <w:pPr>
        <w:pStyle w:val="Maintext"/>
      </w:pPr>
      <w:r>
        <w:rPr>
          <w:noProof/>
        </w:rPr>
        <w:drawing>
          <wp:inline distT="0" distB="0" distL="0" distR="0" wp14:anchorId="5A0C6EDF" wp14:editId="2A063BFA">
            <wp:extent cx="4438095" cy="5390476"/>
            <wp:effectExtent l="0" t="0" r="635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FDAE" w14:textId="0C626ED9" w:rsidR="003F1159" w:rsidRDefault="0071347E" w:rsidP="00F34FC8">
      <w:pPr>
        <w:pStyle w:val="Maintext"/>
      </w:pPr>
      <w:r>
        <w:rPr>
          <w:noProof/>
        </w:rPr>
        <w:drawing>
          <wp:inline distT="0" distB="0" distL="0" distR="0" wp14:anchorId="37432804" wp14:editId="2662E93C">
            <wp:extent cx="5171429" cy="216190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0FD" w14:textId="0025BB5B" w:rsidR="003F1159" w:rsidRPr="00FD6174" w:rsidRDefault="00FD6174" w:rsidP="00F34FC8">
      <w:pPr>
        <w:pStyle w:val="Maintext"/>
      </w:pPr>
      <w:r>
        <w:lastRenderedPageBreak/>
        <w:t>Як бачимо, тут було використано ідентифікатори тестів</w:t>
      </w:r>
      <w:r>
        <w:rPr>
          <w:lang w:val="en-US"/>
        </w:rPr>
        <w:t xml:space="preserve"> 1, 5, 7</w:t>
      </w:r>
      <w:r>
        <w:t>.</w:t>
      </w:r>
    </w:p>
    <w:p w14:paraId="2A04EFB7" w14:textId="5D4CB14A" w:rsidR="003F1159" w:rsidRDefault="00BF610D" w:rsidP="00F34FC8">
      <w:pPr>
        <w:pStyle w:val="Maintext"/>
      </w:pPr>
      <w:r>
        <w:t xml:space="preserve">Їх вибираємо з таблиці </w:t>
      </w:r>
      <w:r w:rsidRPr="00BF610D">
        <w:t>test_composite</w:t>
      </w:r>
      <w:r>
        <w:t xml:space="preserve"> наступним запитом:</w:t>
      </w:r>
    </w:p>
    <w:p w14:paraId="2C7F487A" w14:textId="7382FE31" w:rsidR="004F53BB" w:rsidRDefault="000B12AD" w:rsidP="00F34FC8">
      <w:pPr>
        <w:pStyle w:val="Maintext"/>
      </w:pPr>
      <w:r>
        <w:rPr>
          <w:noProof/>
        </w:rPr>
        <w:drawing>
          <wp:inline distT="0" distB="0" distL="0" distR="0" wp14:anchorId="035E9D55" wp14:editId="5FC67F59">
            <wp:extent cx="4761905" cy="1609524"/>
            <wp:effectExtent l="0" t="0" r="63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0BD5" w14:textId="15B6C29A" w:rsidR="00BF610D" w:rsidRDefault="00BF610D" w:rsidP="00F34FC8">
      <w:pPr>
        <w:pStyle w:val="Maintext"/>
        <w:rPr>
          <w:lang w:val="en-US"/>
        </w:rPr>
      </w:pPr>
    </w:p>
    <w:p w14:paraId="1F544C83" w14:textId="16AF0545" w:rsidR="000B12AD" w:rsidRDefault="000B12AD" w:rsidP="00F34FC8">
      <w:pPr>
        <w:pStyle w:val="Maintext"/>
      </w:pPr>
      <w:r>
        <w:t>Цей запит вибирає скільки питань з яких тестів потрібно вибирати для потрібного теста</w:t>
      </w:r>
      <w:r w:rsidR="0031569B">
        <w:t xml:space="preserve"> (цю кількість потім будемо використовувати як параметр обмеження)</w:t>
      </w:r>
      <w:r>
        <w:t>:</w:t>
      </w:r>
    </w:p>
    <w:p w14:paraId="7903AB86" w14:textId="57EE80D0" w:rsidR="000B12AD" w:rsidRDefault="0083122F" w:rsidP="00F34FC8">
      <w:pPr>
        <w:pStyle w:val="Maintext"/>
      </w:pPr>
      <w:r>
        <w:rPr>
          <w:noProof/>
        </w:rPr>
        <w:drawing>
          <wp:inline distT="0" distB="0" distL="0" distR="0" wp14:anchorId="73D09A27" wp14:editId="24B6CE45">
            <wp:extent cx="3380952" cy="1266667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4008" w14:textId="31E8E7D3" w:rsidR="000B12AD" w:rsidRDefault="000B12AD" w:rsidP="00F34FC8">
      <w:pPr>
        <w:pStyle w:val="Maintext"/>
      </w:pPr>
    </w:p>
    <w:p w14:paraId="4F1250E9" w14:textId="42EB8A18" w:rsidR="0032790D" w:rsidRPr="000B12AD" w:rsidRDefault="0032790D" w:rsidP="00F34FC8">
      <w:pPr>
        <w:pStyle w:val="Maintext"/>
      </w:pPr>
      <w:r>
        <w:t>Створимо функцію, що буде вертати список ролей користувача-адміністратора згідно з заданим ідентифікатором:</w:t>
      </w:r>
    </w:p>
    <w:p w14:paraId="73FEFE98" w14:textId="377D4F14" w:rsidR="00BF610D" w:rsidRDefault="00F872E4" w:rsidP="00F34FC8">
      <w:pPr>
        <w:pStyle w:val="Maintext"/>
      </w:pPr>
      <w:r>
        <w:rPr>
          <w:noProof/>
        </w:rPr>
        <w:drawing>
          <wp:inline distT="0" distB="0" distL="0" distR="0" wp14:anchorId="5D4F71CE" wp14:editId="770130AA">
            <wp:extent cx="5941695" cy="2361565"/>
            <wp:effectExtent l="0" t="0" r="1905" b="63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112" w14:textId="657FE976" w:rsidR="0032790D" w:rsidRDefault="00F872E4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4E00C84B" wp14:editId="0F10BFFD">
            <wp:extent cx="4095238" cy="1057143"/>
            <wp:effectExtent l="0" t="0" r="63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4215" w14:textId="77F0273F" w:rsidR="00F872E4" w:rsidRDefault="00F872E4" w:rsidP="00F34FC8">
      <w:pPr>
        <w:pStyle w:val="Maintext"/>
      </w:pPr>
    </w:p>
    <w:p w14:paraId="531E9366" w14:textId="3A5B2642" w:rsidR="00F872E4" w:rsidRDefault="00F872E4" w:rsidP="00F34FC8">
      <w:pPr>
        <w:pStyle w:val="Maintext"/>
      </w:pPr>
      <w:r>
        <w:t>Перевіримо, чи працює створена функція:</w:t>
      </w:r>
    </w:p>
    <w:p w14:paraId="55D78BE4" w14:textId="694FDBE5" w:rsidR="00F872E4" w:rsidRDefault="00FA1F61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6759820D" wp14:editId="6FDF0C54">
            <wp:extent cx="3361905" cy="838095"/>
            <wp:effectExtent l="0" t="0" r="0" b="63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CB91" w14:textId="0D241BF8" w:rsidR="00FA1F61" w:rsidRDefault="00FA1F61" w:rsidP="00F34FC8">
      <w:pPr>
        <w:pStyle w:val="Maintext"/>
      </w:pPr>
    </w:p>
    <w:p w14:paraId="3D51BDA7" w14:textId="75258D53" w:rsidR="00FA1F61" w:rsidRPr="00FA1F61" w:rsidRDefault="00FA1F61" w:rsidP="00F34FC8">
      <w:pPr>
        <w:pStyle w:val="Maintext"/>
      </w:pPr>
      <w:r>
        <w:t>Результат вибірки:</w:t>
      </w:r>
    </w:p>
    <w:p w14:paraId="029E4F93" w14:textId="5DF00A6A" w:rsidR="00FA1F61" w:rsidRDefault="00FA1F61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5CCC75DF" wp14:editId="0CAE1339">
            <wp:extent cx="5941695" cy="683260"/>
            <wp:effectExtent l="0" t="0" r="1905" b="254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4393" w14:textId="41162CB5" w:rsidR="00FA1F61" w:rsidRDefault="00FA1F61" w:rsidP="00F34FC8">
      <w:pPr>
        <w:pStyle w:val="Maintext"/>
        <w:rPr>
          <w:lang w:val="en-US"/>
        </w:rPr>
      </w:pPr>
    </w:p>
    <w:p w14:paraId="0ABDE2F0" w14:textId="33189E3A" w:rsidR="0057424C" w:rsidRPr="0057424C" w:rsidRDefault="0057424C" w:rsidP="00F34FC8">
      <w:pPr>
        <w:pStyle w:val="Maintext"/>
      </w:pPr>
      <w:r>
        <w:t>Передамо інший параметр:</w:t>
      </w:r>
    </w:p>
    <w:p w14:paraId="159EB9C8" w14:textId="784FA84A" w:rsidR="0057424C" w:rsidRDefault="0057424C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46E67460" wp14:editId="120B5F38">
            <wp:extent cx="3028571" cy="761905"/>
            <wp:effectExtent l="0" t="0" r="635" b="63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31C6" w14:textId="77777777" w:rsidR="0057424C" w:rsidRDefault="0057424C" w:rsidP="00F34FC8">
      <w:pPr>
        <w:pStyle w:val="Maintext"/>
      </w:pPr>
    </w:p>
    <w:p w14:paraId="22F82708" w14:textId="0B70F643" w:rsidR="0057424C" w:rsidRPr="0057424C" w:rsidRDefault="0057424C" w:rsidP="00F34FC8">
      <w:pPr>
        <w:pStyle w:val="Maintext"/>
      </w:pPr>
      <w:r>
        <w:t>Результат вибірки:</w:t>
      </w:r>
    </w:p>
    <w:p w14:paraId="7EB3427E" w14:textId="0579EA5F" w:rsidR="0057424C" w:rsidRDefault="0057424C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120E447" wp14:editId="1543DDB1">
            <wp:extent cx="5941695" cy="601980"/>
            <wp:effectExtent l="0" t="0" r="1905" b="762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CF8B" w14:textId="08DED460" w:rsidR="00FA1F61" w:rsidRDefault="00FA1F61" w:rsidP="00F34FC8">
      <w:pPr>
        <w:pStyle w:val="Maintext"/>
        <w:rPr>
          <w:lang w:val="en-US"/>
        </w:rPr>
      </w:pPr>
    </w:p>
    <w:p w14:paraId="67862849" w14:textId="0ABC5648" w:rsidR="00FA1F61" w:rsidRDefault="00902A36" w:rsidP="00F34FC8">
      <w:pPr>
        <w:pStyle w:val="Maintext"/>
        <w:rPr>
          <w:lang w:val="en-US"/>
        </w:rPr>
      </w:pPr>
      <w:r>
        <w:t xml:space="preserve">Далі, створимо </w:t>
      </w:r>
      <w:r>
        <w:rPr>
          <w:lang w:val="en-US"/>
        </w:rPr>
        <w:t>view</w:t>
      </w:r>
      <w:r w:rsidR="003E4E88">
        <w:rPr>
          <w:lang w:val="en-US"/>
        </w:rPr>
        <w:t xml:space="preserve"> </w:t>
      </w:r>
      <w:r w:rsidR="003E4E88">
        <w:t>для запиту всіх предметів тестування з кількістю відповідних тестів</w:t>
      </w:r>
      <w:r>
        <w:rPr>
          <w:lang w:val="en-US"/>
        </w:rPr>
        <w:t>:</w:t>
      </w:r>
    </w:p>
    <w:p w14:paraId="422C7FD3" w14:textId="12CC9301" w:rsidR="00902A36" w:rsidRDefault="00020A3E" w:rsidP="00F34FC8">
      <w:pPr>
        <w:pStyle w:val="Maintex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305658" wp14:editId="2257EFA5">
            <wp:extent cx="5059680" cy="2098710"/>
            <wp:effectExtent l="0" t="0" r="762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9124" cy="21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3219" w14:textId="622B1214" w:rsidR="00902A36" w:rsidRPr="00020A3E" w:rsidRDefault="00020A3E" w:rsidP="00F34FC8">
      <w:pPr>
        <w:pStyle w:val="Maintext"/>
      </w:pPr>
      <w:r>
        <w:t>Перевіримо, чи працює відображення:</w:t>
      </w:r>
    </w:p>
    <w:p w14:paraId="26AD454F" w14:textId="4157F9EE" w:rsidR="0032790D" w:rsidRDefault="00481B87" w:rsidP="00F34FC8">
      <w:pPr>
        <w:pStyle w:val="Maintext"/>
      </w:pPr>
      <w:r>
        <w:rPr>
          <w:noProof/>
        </w:rPr>
        <w:drawing>
          <wp:inline distT="0" distB="0" distL="0" distR="0" wp14:anchorId="07027532" wp14:editId="7C9D8082">
            <wp:extent cx="5941695" cy="2783205"/>
            <wp:effectExtent l="0" t="0" r="190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FF4B" w14:textId="674C7CC4" w:rsidR="00481B87" w:rsidRDefault="00481B87" w:rsidP="00F34FC8">
      <w:pPr>
        <w:pStyle w:val="Maintext"/>
      </w:pPr>
    </w:p>
    <w:p w14:paraId="7C5B6495" w14:textId="66F8A8A5" w:rsidR="00FC3EAE" w:rsidRDefault="00FC3EAE" w:rsidP="00F34FC8">
      <w:pPr>
        <w:pStyle w:val="Maintext"/>
      </w:pPr>
      <w:r>
        <w:t xml:space="preserve">Створимо </w:t>
      </w:r>
      <w:r w:rsidR="00FA7D1F">
        <w:t>функцію</w:t>
      </w:r>
      <w:r>
        <w:t xml:space="preserve"> для вибору всіх питань по тесту для проходження студентом</w:t>
      </w:r>
      <w:r w:rsidR="00FA7D1F">
        <w:t>.</w:t>
      </w:r>
    </w:p>
    <w:p w14:paraId="6C6ABE78" w14:textId="439D2A7E" w:rsidR="00FA7D1F" w:rsidRPr="00FC3EAE" w:rsidRDefault="00FA7D1F" w:rsidP="00F34FC8">
      <w:pPr>
        <w:pStyle w:val="Maintext"/>
        <w:rPr>
          <w:lang w:val="en-US"/>
        </w:rPr>
      </w:pPr>
      <w:r>
        <w:t>Сигнатура:</w:t>
      </w:r>
    </w:p>
    <w:p w14:paraId="6F78058D" w14:textId="7F73EDA6" w:rsidR="00FC3EAE" w:rsidRDefault="00FA7D1F" w:rsidP="00F34FC8">
      <w:pPr>
        <w:pStyle w:val="Maintext"/>
      </w:pPr>
      <w:r>
        <w:rPr>
          <w:noProof/>
        </w:rPr>
        <w:drawing>
          <wp:inline distT="0" distB="0" distL="0" distR="0" wp14:anchorId="47800184" wp14:editId="14C6F188">
            <wp:extent cx="5247619" cy="1438095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FD41" w14:textId="11F10F8F" w:rsidR="00FA7D1F" w:rsidRDefault="00FA7D1F" w:rsidP="00F34FC8">
      <w:pPr>
        <w:pStyle w:val="Maintext"/>
      </w:pPr>
      <w:r>
        <w:t>Тіло функції:</w:t>
      </w:r>
    </w:p>
    <w:p w14:paraId="67EEA1FC" w14:textId="7C14D204" w:rsidR="00FA7D1F" w:rsidRDefault="00FA7D1F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376790A8" wp14:editId="0FE5C074">
            <wp:extent cx="5941695" cy="6456045"/>
            <wp:effectExtent l="0" t="0" r="1905" b="190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E647" w14:textId="7F22920F" w:rsidR="00FA7D1F" w:rsidRDefault="00FA7D1F" w:rsidP="00F34FC8">
      <w:pPr>
        <w:pStyle w:val="Maintext"/>
      </w:pPr>
    </w:p>
    <w:p w14:paraId="6C4A48C0" w14:textId="42EC61AB" w:rsidR="005D7A7A" w:rsidRDefault="005D7A7A" w:rsidP="00F34FC8">
      <w:pPr>
        <w:pStyle w:val="Maintext"/>
      </w:pPr>
      <w:r>
        <w:t>В результаті виконання, отримаємо наступну вибірку:</w:t>
      </w:r>
    </w:p>
    <w:p w14:paraId="016BC859" w14:textId="14DF58C3" w:rsidR="005D7A7A" w:rsidRDefault="005D7A7A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575CFF37" wp14:editId="25B7BAAC">
            <wp:extent cx="5228571" cy="4761905"/>
            <wp:effectExtent l="0" t="0" r="0" b="63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9541" w14:textId="77777777" w:rsidR="005D7A7A" w:rsidRPr="005D7A7A" w:rsidRDefault="005D7A7A" w:rsidP="00F34FC8">
      <w:pPr>
        <w:pStyle w:val="Maintext"/>
      </w:pPr>
    </w:p>
    <w:p w14:paraId="0C53120E" w14:textId="41CD5499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35067807" w14:textId="022173A0" w:rsidR="00446E3A" w:rsidRPr="0035549A" w:rsidRDefault="00A832A6" w:rsidP="00192036">
      <w:pPr>
        <w:pStyle w:val="MainCaption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5D7A7A" w:rsidRPr="005D7A7A">
        <w:rPr>
          <w:b w:val="0"/>
          <w:i w:val="0"/>
          <w:iCs w:val="0"/>
          <w:lang w:val="uk-UA" w:bidi="ar-SA"/>
        </w:rPr>
        <w:t xml:space="preserve">створювати запити з використанням SQL в базі даних </w:t>
      </w:r>
      <w:r w:rsidR="005D7A7A">
        <w:rPr>
          <w:b w:val="0"/>
          <w:i w:val="0"/>
          <w:iCs w:val="0"/>
          <w:lang w:val="en-US" w:bidi="ar-SA"/>
        </w:rPr>
        <w:t>M</w:t>
      </w:r>
      <w:r w:rsidR="005D7A7A" w:rsidRPr="005D7A7A">
        <w:rPr>
          <w:b w:val="0"/>
          <w:i w:val="0"/>
          <w:iCs w:val="0"/>
          <w:lang w:val="uk-UA" w:bidi="ar-SA"/>
        </w:rPr>
        <w:t xml:space="preserve">icrosoft </w:t>
      </w:r>
      <w:r w:rsidR="005D7A7A">
        <w:rPr>
          <w:b w:val="0"/>
          <w:i w:val="0"/>
          <w:iCs w:val="0"/>
          <w:lang w:val="en-US" w:bidi="ar-SA"/>
        </w:rPr>
        <w:t>SQL</w:t>
      </w:r>
      <w:r w:rsidR="005D7A7A" w:rsidRPr="005D7A7A">
        <w:rPr>
          <w:b w:val="0"/>
          <w:i w:val="0"/>
          <w:iCs w:val="0"/>
          <w:lang w:val="uk-UA" w:bidi="ar-SA"/>
        </w:rPr>
        <w:t xml:space="preserve"> </w:t>
      </w:r>
      <w:r w:rsidR="005D7A7A">
        <w:rPr>
          <w:b w:val="0"/>
          <w:i w:val="0"/>
          <w:iCs w:val="0"/>
          <w:lang w:val="en-US" w:bidi="ar-SA"/>
        </w:rPr>
        <w:t>S</w:t>
      </w:r>
      <w:r w:rsidR="005D7A7A" w:rsidRPr="005D7A7A">
        <w:rPr>
          <w:b w:val="0"/>
          <w:i w:val="0"/>
          <w:iCs w:val="0"/>
          <w:lang w:val="uk-UA" w:bidi="ar-SA"/>
        </w:rPr>
        <w:t>erver 2019. Розібра</w:t>
      </w:r>
      <w:r w:rsidR="005D7A7A">
        <w:rPr>
          <w:b w:val="0"/>
          <w:i w:val="0"/>
          <w:iCs w:val="0"/>
          <w:lang w:val="uk-UA" w:bidi="ar-SA"/>
        </w:rPr>
        <w:t>вся</w:t>
      </w:r>
      <w:r w:rsidR="005D7A7A" w:rsidRPr="005D7A7A">
        <w:rPr>
          <w:b w:val="0"/>
          <w:i w:val="0"/>
          <w:iCs w:val="0"/>
          <w:lang w:val="uk-UA" w:bidi="ar-SA"/>
        </w:rPr>
        <w:t xml:space="preserve"> з такими технологіями як транзакції, відображення, процедури</w:t>
      </w:r>
      <w:r w:rsidR="0058626A">
        <w:rPr>
          <w:b w:val="0"/>
          <w:i w:val="0"/>
          <w:iCs w:val="0"/>
          <w:lang w:val="uk-UA" w:bidi="ar-SA"/>
        </w:rPr>
        <w:t xml:space="preserve"> </w:t>
      </w:r>
      <w:r w:rsidR="005D7A7A">
        <w:rPr>
          <w:b w:val="0"/>
          <w:i w:val="0"/>
          <w:iCs w:val="0"/>
          <w:lang w:val="uk-UA" w:bidi="ar-SA"/>
        </w:rPr>
        <w:t>та функції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F37504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6" w:h="16838"/>
          <w:pgMar w:top="893" w:right="749" w:bottom="1728" w:left="1800" w:header="706" w:footer="720" w:gutter="0"/>
          <w:cols w:space="708"/>
          <w:titlePg/>
          <w:docGrid w:linePitch="360"/>
        </w:sectPr>
      </w:pPr>
    </w:p>
    <w:p w14:paraId="08FB983C" w14:textId="0A7F83F7" w:rsidR="00366631" w:rsidRPr="004F53BB" w:rsidRDefault="00366631" w:rsidP="00907061">
      <w:pPr>
        <w:pStyle w:val="Maintext"/>
        <w:rPr>
          <w:szCs w:val="28"/>
          <w:lang w:val="en-US"/>
        </w:rPr>
      </w:pPr>
    </w:p>
    <w:sectPr w:rsidR="00366631" w:rsidRPr="004F53BB" w:rsidSect="00D627F5">
      <w:headerReference w:type="first" r:id="rId44"/>
      <w:footerReference w:type="first" r:id="rId45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7D27C" w14:textId="77777777" w:rsidR="00F45E6B" w:rsidRDefault="00F45E6B">
      <w:r>
        <w:separator/>
      </w:r>
    </w:p>
  </w:endnote>
  <w:endnote w:type="continuationSeparator" w:id="0">
    <w:p w14:paraId="3980AB09" w14:textId="77777777" w:rsidR="00F45E6B" w:rsidRDefault="00F4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15E5E86C">
              <wp:simplePos x="0" y="0"/>
              <wp:positionH relativeFrom="column">
                <wp:posOffset>1856509</wp:posOffset>
              </wp:positionH>
              <wp:positionV relativeFrom="paragraph">
                <wp:posOffset>-409979</wp:posOffset>
              </wp:positionV>
              <wp:extent cx="2430780" cy="757382"/>
              <wp:effectExtent l="0" t="0" r="7620" b="508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5738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7049D163" w:rsidR="00091042" w:rsidRPr="00764AE7" w:rsidRDefault="008D3B86" w:rsidP="00336D42">
                          <w:pPr>
                            <w:pStyle w:val="BodyText"/>
                            <w:spacing w:before="120"/>
                          </w:pPr>
                          <w:r w:rsidRPr="00B3638B">
                            <w:rPr>
                              <w:rFonts w:eastAsia="Calibri"/>
                              <w:sz w:val="28"/>
                              <w:szCs w:val="28"/>
                            </w:rPr>
                            <w:t xml:space="preserve">Створення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 xml:space="preserve">запитів з використанням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 xml:space="preserve">SQL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в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 xml:space="preserve">базі даних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 xml:space="preserve">microsoft sql server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2pt;margin-top:-32.3pt;width:191.4pt;height:59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" stroked="f">
              <v:textbox>
                <w:txbxContent>
                  <w:p w14:paraId="733A6DB8" w14:textId="7049D163" w:rsidR="00091042" w:rsidRPr="00764AE7" w:rsidRDefault="008D3B86" w:rsidP="00336D42">
                    <w:pPr>
                      <w:pStyle w:val="BodyText"/>
                      <w:spacing w:before="120"/>
                    </w:pPr>
                    <w:r w:rsidRPr="00B3638B">
                      <w:rPr>
                        <w:rFonts w:eastAsia="Calibri"/>
                        <w:sz w:val="28"/>
                        <w:szCs w:val="28"/>
                      </w:rPr>
                      <w:t xml:space="preserve">Створення </w:t>
                    </w:r>
                    <w:r>
                      <w:rPr>
                        <w:rFonts w:eastAsia="Calibri"/>
                        <w:sz w:val="28"/>
                        <w:szCs w:val="28"/>
                      </w:rPr>
                      <w:t xml:space="preserve">запитів з використанням </w:t>
                    </w:r>
                    <w:r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 xml:space="preserve">SQL </w:t>
                    </w:r>
                    <w:r>
                      <w:rPr>
                        <w:rFonts w:eastAsia="Calibri"/>
                        <w:sz w:val="28"/>
                        <w:szCs w:val="28"/>
                      </w:rPr>
                      <w:t>в</w:t>
                    </w:r>
                    <w:r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rFonts w:eastAsia="Calibri"/>
                        <w:sz w:val="28"/>
                        <w:szCs w:val="28"/>
                      </w:rPr>
                      <w:t xml:space="preserve">базі даних </w:t>
                    </w:r>
                    <w:r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 xml:space="preserve">microsoft sql server </w:t>
                    </w:r>
                    <w:r>
                      <w:rPr>
                        <w:rFonts w:eastAsia="Calibri"/>
                        <w:sz w:val="28"/>
                        <w:szCs w:val="28"/>
                      </w:rPr>
                      <w:t>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3AD1E" w14:textId="77777777" w:rsidR="00F45E6B" w:rsidRDefault="00F45E6B">
      <w:r>
        <w:separator/>
      </w:r>
    </w:p>
  </w:footnote>
  <w:footnote w:type="continuationSeparator" w:id="0">
    <w:p w14:paraId="2EFBA068" w14:textId="77777777" w:rsidR="00F45E6B" w:rsidRDefault="00F45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0C7FC5">
                            <w:pPr>
                              <w:jc w:val="center"/>
                            </w:pPr>
                            <w:fldSimple w:instr=" NUMPAGES  \* Arabic  \* MERGEFORMAT ">
                              <w:r w:rsidR="0009104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0C7FC5">
                      <w:pPr>
                        <w:jc w:val="center"/>
                      </w:pPr>
                      <w:fldSimple w:instr=" NUMPAGES  \* Arabic  \* MERGEFORMAT ">
                        <w:r w:rsidR="00091042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E9A6233"/>
    <w:multiLevelType w:val="hybridMultilevel"/>
    <w:tmpl w:val="09AA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06724C"/>
    <w:multiLevelType w:val="hybridMultilevel"/>
    <w:tmpl w:val="09AA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2057A2C"/>
    <w:multiLevelType w:val="hybridMultilevel"/>
    <w:tmpl w:val="CE2AC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</w:num>
  <w:num w:numId="10">
    <w:abstractNumId w:val="12"/>
  </w:num>
  <w:num w:numId="11">
    <w:abstractNumId w:val="9"/>
  </w:num>
  <w:num w:numId="12">
    <w:abstractNumId w:val="6"/>
  </w:num>
  <w:num w:numId="13">
    <w:abstractNumId w:val="25"/>
  </w:num>
  <w:num w:numId="14">
    <w:abstractNumId w:val="22"/>
  </w:num>
  <w:num w:numId="15">
    <w:abstractNumId w:val="4"/>
  </w:num>
  <w:num w:numId="16">
    <w:abstractNumId w:val="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0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4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1B65"/>
    <w:rsid w:val="0000266B"/>
    <w:rsid w:val="00003BB9"/>
    <w:rsid w:val="00003EC1"/>
    <w:rsid w:val="00005963"/>
    <w:rsid w:val="00011D35"/>
    <w:rsid w:val="000168F6"/>
    <w:rsid w:val="00017AB7"/>
    <w:rsid w:val="00020A3E"/>
    <w:rsid w:val="00021CCD"/>
    <w:rsid w:val="0002366D"/>
    <w:rsid w:val="00024683"/>
    <w:rsid w:val="00031313"/>
    <w:rsid w:val="000321FB"/>
    <w:rsid w:val="000324A3"/>
    <w:rsid w:val="00033855"/>
    <w:rsid w:val="00033D9C"/>
    <w:rsid w:val="00036332"/>
    <w:rsid w:val="0004087A"/>
    <w:rsid w:val="00040F06"/>
    <w:rsid w:val="000431E2"/>
    <w:rsid w:val="00045B23"/>
    <w:rsid w:val="00047AB5"/>
    <w:rsid w:val="00050270"/>
    <w:rsid w:val="00052BD9"/>
    <w:rsid w:val="00052C79"/>
    <w:rsid w:val="00053498"/>
    <w:rsid w:val="0005357A"/>
    <w:rsid w:val="00056660"/>
    <w:rsid w:val="0007145B"/>
    <w:rsid w:val="00071CC8"/>
    <w:rsid w:val="00074C95"/>
    <w:rsid w:val="00081020"/>
    <w:rsid w:val="00084D53"/>
    <w:rsid w:val="00086188"/>
    <w:rsid w:val="00086515"/>
    <w:rsid w:val="000875F6"/>
    <w:rsid w:val="00091042"/>
    <w:rsid w:val="000914B3"/>
    <w:rsid w:val="00094777"/>
    <w:rsid w:val="00097D9C"/>
    <w:rsid w:val="000A03F3"/>
    <w:rsid w:val="000A2924"/>
    <w:rsid w:val="000B12AD"/>
    <w:rsid w:val="000B742F"/>
    <w:rsid w:val="000C1CA1"/>
    <w:rsid w:val="000C5859"/>
    <w:rsid w:val="000C7FC5"/>
    <w:rsid w:val="000D041A"/>
    <w:rsid w:val="000D18DA"/>
    <w:rsid w:val="000D2533"/>
    <w:rsid w:val="000D3721"/>
    <w:rsid w:val="000E21B7"/>
    <w:rsid w:val="000E35BC"/>
    <w:rsid w:val="000E3C21"/>
    <w:rsid w:val="000E47A0"/>
    <w:rsid w:val="000E4979"/>
    <w:rsid w:val="000E5D11"/>
    <w:rsid w:val="000E6B62"/>
    <w:rsid w:val="000F000C"/>
    <w:rsid w:val="000F3127"/>
    <w:rsid w:val="000F5884"/>
    <w:rsid w:val="000F5BDA"/>
    <w:rsid w:val="001013E8"/>
    <w:rsid w:val="0010194E"/>
    <w:rsid w:val="0010292F"/>
    <w:rsid w:val="00110672"/>
    <w:rsid w:val="00110FA0"/>
    <w:rsid w:val="00112E47"/>
    <w:rsid w:val="001130F1"/>
    <w:rsid w:val="001138A3"/>
    <w:rsid w:val="00114045"/>
    <w:rsid w:val="0011418D"/>
    <w:rsid w:val="00114AE2"/>
    <w:rsid w:val="00123F44"/>
    <w:rsid w:val="001243E4"/>
    <w:rsid w:val="00124F02"/>
    <w:rsid w:val="001301C6"/>
    <w:rsid w:val="001333F3"/>
    <w:rsid w:val="00135523"/>
    <w:rsid w:val="001414C0"/>
    <w:rsid w:val="00144552"/>
    <w:rsid w:val="00144F6E"/>
    <w:rsid w:val="00145C2A"/>
    <w:rsid w:val="00146133"/>
    <w:rsid w:val="00147847"/>
    <w:rsid w:val="00150E98"/>
    <w:rsid w:val="001526F7"/>
    <w:rsid w:val="00155137"/>
    <w:rsid w:val="0015648B"/>
    <w:rsid w:val="00157222"/>
    <w:rsid w:val="0016022B"/>
    <w:rsid w:val="0016084A"/>
    <w:rsid w:val="00164257"/>
    <w:rsid w:val="00166256"/>
    <w:rsid w:val="00177409"/>
    <w:rsid w:val="00192036"/>
    <w:rsid w:val="00192227"/>
    <w:rsid w:val="00193FCD"/>
    <w:rsid w:val="001A0BC6"/>
    <w:rsid w:val="001A133E"/>
    <w:rsid w:val="001A72AB"/>
    <w:rsid w:val="001B1871"/>
    <w:rsid w:val="001B267E"/>
    <w:rsid w:val="001B37D4"/>
    <w:rsid w:val="001B47CD"/>
    <w:rsid w:val="001B5E17"/>
    <w:rsid w:val="001B5EC0"/>
    <w:rsid w:val="001C1FEA"/>
    <w:rsid w:val="001C2BFC"/>
    <w:rsid w:val="001C302A"/>
    <w:rsid w:val="001C3166"/>
    <w:rsid w:val="001C36E2"/>
    <w:rsid w:val="001C69BD"/>
    <w:rsid w:val="001C7ADC"/>
    <w:rsid w:val="001D04BF"/>
    <w:rsid w:val="001D140B"/>
    <w:rsid w:val="001D1468"/>
    <w:rsid w:val="001D30A9"/>
    <w:rsid w:val="001D41AE"/>
    <w:rsid w:val="001D589F"/>
    <w:rsid w:val="001D5BB9"/>
    <w:rsid w:val="001E0977"/>
    <w:rsid w:val="001E0A26"/>
    <w:rsid w:val="001E2112"/>
    <w:rsid w:val="001F0994"/>
    <w:rsid w:val="001F343F"/>
    <w:rsid w:val="001F65D4"/>
    <w:rsid w:val="002012A2"/>
    <w:rsid w:val="00202367"/>
    <w:rsid w:val="0020269A"/>
    <w:rsid w:val="00202CF6"/>
    <w:rsid w:val="00205F18"/>
    <w:rsid w:val="0020768F"/>
    <w:rsid w:val="00210C97"/>
    <w:rsid w:val="00213D88"/>
    <w:rsid w:val="00214618"/>
    <w:rsid w:val="00214844"/>
    <w:rsid w:val="00222339"/>
    <w:rsid w:val="00225D22"/>
    <w:rsid w:val="00230DF3"/>
    <w:rsid w:val="002325DC"/>
    <w:rsid w:val="00235328"/>
    <w:rsid w:val="00235647"/>
    <w:rsid w:val="00235CEA"/>
    <w:rsid w:val="002365E9"/>
    <w:rsid w:val="00236D64"/>
    <w:rsid w:val="002462AD"/>
    <w:rsid w:val="00252B05"/>
    <w:rsid w:val="00254AB1"/>
    <w:rsid w:val="002561B7"/>
    <w:rsid w:val="00256E91"/>
    <w:rsid w:val="00260C19"/>
    <w:rsid w:val="00260C2F"/>
    <w:rsid w:val="00260E40"/>
    <w:rsid w:val="00263858"/>
    <w:rsid w:val="00264516"/>
    <w:rsid w:val="002730B5"/>
    <w:rsid w:val="00274886"/>
    <w:rsid w:val="00274CA4"/>
    <w:rsid w:val="00274FD0"/>
    <w:rsid w:val="002801F8"/>
    <w:rsid w:val="00280EC9"/>
    <w:rsid w:val="002826B1"/>
    <w:rsid w:val="00284105"/>
    <w:rsid w:val="002841EB"/>
    <w:rsid w:val="002860CD"/>
    <w:rsid w:val="00287C56"/>
    <w:rsid w:val="00290AEF"/>
    <w:rsid w:val="002A3A50"/>
    <w:rsid w:val="002A46E0"/>
    <w:rsid w:val="002A5AB6"/>
    <w:rsid w:val="002B1FBC"/>
    <w:rsid w:val="002B2400"/>
    <w:rsid w:val="002B3E31"/>
    <w:rsid w:val="002B455F"/>
    <w:rsid w:val="002B5E7F"/>
    <w:rsid w:val="002B66BC"/>
    <w:rsid w:val="002B69CC"/>
    <w:rsid w:val="002C2E69"/>
    <w:rsid w:val="002C327E"/>
    <w:rsid w:val="002C330E"/>
    <w:rsid w:val="002C3612"/>
    <w:rsid w:val="002C6E15"/>
    <w:rsid w:val="002D07E7"/>
    <w:rsid w:val="002D4B4B"/>
    <w:rsid w:val="002D577D"/>
    <w:rsid w:val="002E0F8A"/>
    <w:rsid w:val="002E5AE2"/>
    <w:rsid w:val="002E5C0C"/>
    <w:rsid w:val="002E7D6B"/>
    <w:rsid w:val="002F5F21"/>
    <w:rsid w:val="00300BFC"/>
    <w:rsid w:val="00305B49"/>
    <w:rsid w:val="00310E4C"/>
    <w:rsid w:val="00312BE9"/>
    <w:rsid w:val="003139D4"/>
    <w:rsid w:val="00313E2A"/>
    <w:rsid w:val="003153E7"/>
    <w:rsid w:val="0031569B"/>
    <w:rsid w:val="00317C5B"/>
    <w:rsid w:val="00320027"/>
    <w:rsid w:val="0032790D"/>
    <w:rsid w:val="00327EA2"/>
    <w:rsid w:val="00327FC4"/>
    <w:rsid w:val="00336D42"/>
    <w:rsid w:val="0033728D"/>
    <w:rsid w:val="0034169D"/>
    <w:rsid w:val="003535F9"/>
    <w:rsid w:val="0035549A"/>
    <w:rsid w:val="0036387A"/>
    <w:rsid w:val="00366631"/>
    <w:rsid w:val="0036777C"/>
    <w:rsid w:val="003701D8"/>
    <w:rsid w:val="0037293A"/>
    <w:rsid w:val="003768FF"/>
    <w:rsid w:val="0038228A"/>
    <w:rsid w:val="00382A79"/>
    <w:rsid w:val="00383EB8"/>
    <w:rsid w:val="00384598"/>
    <w:rsid w:val="00384675"/>
    <w:rsid w:val="0038495F"/>
    <w:rsid w:val="00391DE2"/>
    <w:rsid w:val="00394902"/>
    <w:rsid w:val="00394DEB"/>
    <w:rsid w:val="0039614E"/>
    <w:rsid w:val="00396423"/>
    <w:rsid w:val="003A2E49"/>
    <w:rsid w:val="003A69AF"/>
    <w:rsid w:val="003A6CAB"/>
    <w:rsid w:val="003B0E61"/>
    <w:rsid w:val="003B4622"/>
    <w:rsid w:val="003B7389"/>
    <w:rsid w:val="003C40C1"/>
    <w:rsid w:val="003C5ED2"/>
    <w:rsid w:val="003D1834"/>
    <w:rsid w:val="003D2022"/>
    <w:rsid w:val="003D5834"/>
    <w:rsid w:val="003E2D1B"/>
    <w:rsid w:val="003E4197"/>
    <w:rsid w:val="003E4E88"/>
    <w:rsid w:val="003E764B"/>
    <w:rsid w:val="003F029E"/>
    <w:rsid w:val="003F0AE1"/>
    <w:rsid w:val="003F1159"/>
    <w:rsid w:val="003F394F"/>
    <w:rsid w:val="003F4EB1"/>
    <w:rsid w:val="00400267"/>
    <w:rsid w:val="00401EB5"/>
    <w:rsid w:val="00403E22"/>
    <w:rsid w:val="004040BC"/>
    <w:rsid w:val="00405623"/>
    <w:rsid w:val="00405A2F"/>
    <w:rsid w:val="00411394"/>
    <w:rsid w:val="00412ED3"/>
    <w:rsid w:val="00416BEF"/>
    <w:rsid w:val="00417BEC"/>
    <w:rsid w:val="0042109D"/>
    <w:rsid w:val="0042311B"/>
    <w:rsid w:val="0042346F"/>
    <w:rsid w:val="0042536E"/>
    <w:rsid w:val="00425571"/>
    <w:rsid w:val="00425AC4"/>
    <w:rsid w:val="00432BD3"/>
    <w:rsid w:val="00432C17"/>
    <w:rsid w:val="00442E5A"/>
    <w:rsid w:val="004435AB"/>
    <w:rsid w:val="0044498B"/>
    <w:rsid w:val="00444FB7"/>
    <w:rsid w:val="004450FA"/>
    <w:rsid w:val="00446E3A"/>
    <w:rsid w:val="00450E88"/>
    <w:rsid w:val="0045181B"/>
    <w:rsid w:val="00455D49"/>
    <w:rsid w:val="004624A8"/>
    <w:rsid w:val="0046539B"/>
    <w:rsid w:val="0046659B"/>
    <w:rsid w:val="0046752D"/>
    <w:rsid w:val="0047140F"/>
    <w:rsid w:val="0047283B"/>
    <w:rsid w:val="004742EE"/>
    <w:rsid w:val="00476AA4"/>
    <w:rsid w:val="00481B87"/>
    <w:rsid w:val="00483119"/>
    <w:rsid w:val="004847D7"/>
    <w:rsid w:val="00491176"/>
    <w:rsid w:val="0049458E"/>
    <w:rsid w:val="00496710"/>
    <w:rsid w:val="004A17B2"/>
    <w:rsid w:val="004A6312"/>
    <w:rsid w:val="004A6B9D"/>
    <w:rsid w:val="004A79A5"/>
    <w:rsid w:val="004B100F"/>
    <w:rsid w:val="004B3534"/>
    <w:rsid w:val="004C0DD1"/>
    <w:rsid w:val="004C582E"/>
    <w:rsid w:val="004D022A"/>
    <w:rsid w:val="004D1791"/>
    <w:rsid w:val="004D194B"/>
    <w:rsid w:val="004D3CDB"/>
    <w:rsid w:val="004D7EA1"/>
    <w:rsid w:val="004E34F0"/>
    <w:rsid w:val="004E52FF"/>
    <w:rsid w:val="004E5CE9"/>
    <w:rsid w:val="004E6940"/>
    <w:rsid w:val="004E7ABD"/>
    <w:rsid w:val="004F0840"/>
    <w:rsid w:val="004F53BB"/>
    <w:rsid w:val="004F7ECC"/>
    <w:rsid w:val="00500642"/>
    <w:rsid w:val="00500AE9"/>
    <w:rsid w:val="00511865"/>
    <w:rsid w:val="00512832"/>
    <w:rsid w:val="00515394"/>
    <w:rsid w:val="00520081"/>
    <w:rsid w:val="00522A45"/>
    <w:rsid w:val="00524511"/>
    <w:rsid w:val="00530DD1"/>
    <w:rsid w:val="0053344C"/>
    <w:rsid w:val="00533DCE"/>
    <w:rsid w:val="00540389"/>
    <w:rsid w:val="00541D50"/>
    <w:rsid w:val="005421CC"/>
    <w:rsid w:val="00542FE8"/>
    <w:rsid w:val="00543DED"/>
    <w:rsid w:val="00550EAE"/>
    <w:rsid w:val="005522AF"/>
    <w:rsid w:val="00555845"/>
    <w:rsid w:val="00555BBC"/>
    <w:rsid w:val="00561B52"/>
    <w:rsid w:val="00561E18"/>
    <w:rsid w:val="0056262D"/>
    <w:rsid w:val="00563318"/>
    <w:rsid w:val="0056413B"/>
    <w:rsid w:val="00573801"/>
    <w:rsid w:val="0057424C"/>
    <w:rsid w:val="00574F4B"/>
    <w:rsid w:val="00577C50"/>
    <w:rsid w:val="0058626A"/>
    <w:rsid w:val="00586D57"/>
    <w:rsid w:val="0059090F"/>
    <w:rsid w:val="005B3694"/>
    <w:rsid w:val="005B53F9"/>
    <w:rsid w:val="005C223F"/>
    <w:rsid w:val="005D5E44"/>
    <w:rsid w:val="005D7A7A"/>
    <w:rsid w:val="005E0926"/>
    <w:rsid w:val="005F0FAA"/>
    <w:rsid w:val="005F37BF"/>
    <w:rsid w:val="005F4EE1"/>
    <w:rsid w:val="0061199B"/>
    <w:rsid w:val="0061415A"/>
    <w:rsid w:val="0062143F"/>
    <w:rsid w:val="0062460B"/>
    <w:rsid w:val="00625014"/>
    <w:rsid w:val="00625FB0"/>
    <w:rsid w:val="00630D86"/>
    <w:rsid w:val="006333F5"/>
    <w:rsid w:val="00640C22"/>
    <w:rsid w:val="00641359"/>
    <w:rsid w:val="0064450E"/>
    <w:rsid w:val="006512FE"/>
    <w:rsid w:val="006518BB"/>
    <w:rsid w:val="00651A6F"/>
    <w:rsid w:val="00651E7B"/>
    <w:rsid w:val="0065425E"/>
    <w:rsid w:val="00667F38"/>
    <w:rsid w:val="006712AD"/>
    <w:rsid w:val="00671DEC"/>
    <w:rsid w:val="00680EB9"/>
    <w:rsid w:val="00681465"/>
    <w:rsid w:val="00681497"/>
    <w:rsid w:val="006822F5"/>
    <w:rsid w:val="00685D25"/>
    <w:rsid w:val="006875F4"/>
    <w:rsid w:val="0069092B"/>
    <w:rsid w:val="00692CFB"/>
    <w:rsid w:val="0069352C"/>
    <w:rsid w:val="006A183B"/>
    <w:rsid w:val="006A1E36"/>
    <w:rsid w:val="006A42A1"/>
    <w:rsid w:val="006A62CE"/>
    <w:rsid w:val="006A7993"/>
    <w:rsid w:val="006B0E16"/>
    <w:rsid w:val="006B19B8"/>
    <w:rsid w:val="006B40BF"/>
    <w:rsid w:val="006B5FAB"/>
    <w:rsid w:val="006C0FC0"/>
    <w:rsid w:val="006C2D32"/>
    <w:rsid w:val="006C3036"/>
    <w:rsid w:val="006C61DE"/>
    <w:rsid w:val="006C799A"/>
    <w:rsid w:val="006D3694"/>
    <w:rsid w:val="006D67CF"/>
    <w:rsid w:val="006E45E5"/>
    <w:rsid w:val="006F0489"/>
    <w:rsid w:val="006F0C97"/>
    <w:rsid w:val="006F29A3"/>
    <w:rsid w:val="006F439B"/>
    <w:rsid w:val="006F567E"/>
    <w:rsid w:val="00700E4F"/>
    <w:rsid w:val="00703E01"/>
    <w:rsid w:val="00704CD8"/>
    <w:rsid w:val="007103D7"/>
    <w:rsid w:val="00711D01"/>
    <w:rsid w:val="0071347E"/>
    <w:rsid w:val="007148D7"/>
    <w:rsid w:val="007149E2"/>
    <w:rsid w:val="00715AAE"/>
    <w:rsid w:val="0071665D"/>
    <w:rsid w:val="00716DEA"/>
    <w:rsid w:val="0072278B"/>
    <w:rsid w:val="00722894"/>
    <w:rsid w:val="0073180F"/>
    <w:rsid w:val="007368F6"/>
    <w:rsid w:val="00744B1F"/>
    <w:rsid w:val="00754A49"/>
    <w:rsid w:val="007571F1"/>
    <w:rsid w:val="007634E7"/>
    <w:rsid w:val="00764AE7"/>
    <w:rsid w:val="0076555A"/>
    <w:rsid w:val="007667FC"/>
    <w:rsid w:val="007679E2"/>
    <w:rsid w:val="007717F9"/>
    <w:rsid w:val="00775DF0"/>
    <w:rsid w:val="00790B88"/>
    <w:rsid w:val="00793762"/>
    <w:rsid w:val="0079439D"/>
    <w:rsid w:val="00794728"/>
    <w:rsid w:val="007959B3"/>
    <w:rsid w:val="00796107"/>
    <w:rsid w:val="007A138D"/>
    <w:rsid w:val="007A50E2"/>
    <w:rsid w:val="007A7017"/>
    <w:rsid w:val="007B067C"/>
    <w:rsid w:val="007B079D"/>
    <w:rsid w:val="007B2F31"/>
    <w:rsid w:val="007B7319"/>
    <w:rsid w:val="007B79A4"/>
    <w:rsid w:val="007C0B80"/>
    <w:rsid w:val="007C2AC3"/>
    <w:rsid w:val="007C5329"/>
    <w:rsid w:val="007C72A3"/>
    <w:rsid w:val="007C7AB5"/>
    <w:rsid w:val="007D2C95"/>
    <w:rsid w:val="007D7AF3"/>
    <w:rsid w:val="007E6404"/>
    <w:rsid w:val="007E7470"/>
    <w:rsid w:val="007E7BF8"/>
    <w:rsid w:val="007F339E"/>
    <w:rsid w:val="007F3CC0"/>
    <w:rsid w:val="007F5DBE"/>
    <w:rsid w:val="00805198"/>
    <w:rsid w:val="0081158C"/>
    <w:rsid w:val="00811882"/>
    <w:rsid w:val="00813522"/>
    <w:rsid w:val="00814917"/>
    <w:rsid w:val="00814BCA"/>
    <w:rsid w:val="00815F8C"/>
    <w:rsid w:val="0082036D"/>
    <w:rsid w:val="00821845"/>
    <w:rsid w:val="0082392B"/>
    <w:rsid w:val="00824DC3"/>
    <w:rsid w:val="008272DF"/>
    <w:rsid w:val="0082791E"/>
    <w:rsid w:val="0083122F"/>
    <w:rsid w:val="008319E4"/>
    <w:rsid w:val="008345CD"/>
    <w:rsid w:val="00837D83"/>
    <w:rsid w:val="008437E6"/>
    <w:rsid w:val="008462D7"/>
    <w:rsid w:val="00854845"/>
    <w:rsid w:val="00855E31"/>
    <w:rsid w:val="00856880"/>
    <w:rsid w:val="00861DCC"/>
    <w:rsid w:val="008623A2"/>
    <w:rsid w:val="00864334"/>
    <w:rsid w:val="00867696"/>
    <w:rsid w:val="00873B61"/>
    <w:rsid w:val="008740A9"/>
    <w:rsid w:val="00874CB8"/>
    <w:rsid w:val="00874D03"/>
    <w:rsid w:val="0088078B"/>
    <w:rsid w:val="0088131E"/>
    <w:rsid w:val="008858DF"/>
    <w:rsid w:val="00890A90"/>
    <w:rsid w:val="00891487"/>
    <w:rsid w:val="008A1D0E"/>
    <w:rsid w:val="008A5367"/>
    <w:rsid w:val="008B1B4A"/>
    <w:rsid w:val="008B4D0A"/>
    <w:rsid w:val="008B5947"/>
    <w:rsid w:val="008B5B42"/>
    <w:rsid w:val="008C2DBF"/>
    <w:rsid w:val="008C2ECD"/>
    <w:rsid w:val="008D148E"/>
    <w:rsid w:val="008D3B86"/>
    <w:rsid w:val="008D4B03"/>
    <w:rsid w:val="008D5B1B"/>
    <w:rsid w:val="008E029A"/>
    <w:rsid w:val="008E030D"/>
    <w:rsid w:val="008E06F0"/>
    <w:rsid w:val="008E5457"/>
    <w:rsid w:val="008E7BA4"/>
    <w:rsid w:val="008F232C"/>
    <w:rsid w:val="008F2899"/>
    <w:rsid w:val="008F44F8"/>
    <w:rsid w:val="00902A36"/>
    <w:rsid w:val="009058E9"/>
    <w:rsid w:val="00907061"/>
    <w:rsid w:val="00912FBB"/>
    <w:rsid w:val="00914156"/>
    <w:rsid w:val="0091715C"/>
    <w:rsid w:val="0091762F"/>
    <w:rsid w:val="00920F36"/>
    <w:rsid w:val="00923A4F"/>
    <w:rsid w:val="00930043"/>
    <w:rsid w:val="0093126A"/>
    <w:rsid w:val="0093159A"/>
    <w:rsid w:val="00941BC4"/>
    <w:rsid w:val="009427E9"/>
    <w:rsid w:val="00944AB5"/>
    <w:rsid w:val="009468AF"/>
    <w:rsid w:val="00946AD1"/>
    <w:rsid w:val="009514E2"/>
    <w:rsid w:val="00955EED"/>
    <w:rsid w:val="00964537"/>
    <w:rsid w:val="00970AC8"/>
    <w:rsid w:val="0097128A"/>
    <w:rsid w:val="00971531"/>
    <w:rsid w:val="00973BAC"/>
    <w:rsid w:val="009764AE"/>
    <w:rsid w:val="0098183C"/>
    <w:rsid w:val="009838F5"/>
    <w:rsid w:val="00983A7C"/>
    <w:rsid w:val="00984461"/>
    <w:rsid w:val="009864C0"/>
    <w:rsid w:val="00987B6C"/>
    <w:rsid w:val="00991B40"/>
    <w:rsid w:val="00994782"/>
    <w:rsid w:val="009971FF"/>
    <w:rsid w:val="009A5CD1"/>
    <w:rsid w:val="009A79B4"/>
    <w:rsid w:val="009A7F25"/>
    <w:rsid w:val="009B0994"/>
    <w:rsid w:val="009B1511"/>
    <w:rsid w:val="009B4A39"/>
    <w:rsid w:val="009B5BDE"/>
    <w:rsid w:val="009B6FAB"/>
    <w:rsid w:val="009C06D0"/>
    <w:rsid w:val="009C10B8"/>
    <w:rsid w:val="009C693D"/>
    <w:rsid w:val="009D497F"/>
    <w:rsid w:val="009D792D"/>
    <w:rsid w:val="009E13C8"/>
    <w:rsid w:val="009E565F"/>
    <w:rsid w:val="009F1F02"/>
    <w:rsid w:val="009F2761"/>
    <w:rsid w:val="009F6111"/>
    <w:rsid w:val="009F7693"/>
    <w:rsid w:val="00A00745"/>
    <w:rsid w:val="00A061CE"/>
    <w:rsid w:val="00A0654B"/>
    <w:rsid w:val="00A105B2"/>
    <w:rsid w:val="00A136A4"/>
    <w:rsid w:val="00A1404A"/>
    <w:rsid w:val="00A17585"/>
    <w:rsid w:val="00A2590A"/>
    <w:rsid w:val="00A264BA"/>
    <w:rsid w:val="00A26A02"/>
    <w:rsid w:val="00A27166"/>
    <w:rsid w:val="00A27E07"/>
    <w:rsid w:val="00A32538"/>
    <w:rsid w:val="00A32DD1"/>
    <w:rsid w:val="00A35E31"/>
    <w:rsid w:val="00A41744"/>
    <w:rsid w:val="00A43DDD"/>
    <w:rsid w:val="00A45C1B"/>
    <w:rsid w:val="00A471F8"/>
    <w:rsid w:val="00A47F72"/>
    <w:rsid w:val="00A5001E"/>
    <w:rsid w:val="00A5230D"/>
    <w:rsid w:val="00A560B1"/>
    <w:rsid w:val="00A60CCB"/>
    <w:rsid w:val="00A6339C"/>
    <w:rsid w:val="00A66DB1"/>
    <w:rsid w:val="00A725F1"/>
    <w:rsid w:val="00A74B60"/>
    <w:rsid w:val="00A77898"/>
    <w:rsid w:val="00A803BF"/>
    <w:rsid w:val="00A832A6"/>
    <w:rsid w:val="00A83DF1"/>
    <w:rsid w:val="00A84B3D"/>
    <w:rsid w:val="00A85AC6"/>
    <w:rsid w:val="00A9370A"/>
    <w:rsid w:val="00A94367"/>
    <w:rsid w:val="00A974B9"/>
    <w:rsid w:val="00AA2823"/>
    <w:rsid w:val="00AA43FF"/>
    <w:rsid w:val="00AA4857"/>
    <w:rsid w:val="00AA6A25"/>
    <w:rsid w:val="00AA7F4A"/>
    <w:rsid w:val="00AB222E"/>
    <w:rsid w:val="00AB2462"/>
    <w:rsid w:val="00AC1DD3"/>
    <w:rsid w:val="00AC2866"/>
    <w:rsid w:val="00AC46AA"/>
    <w:rsid w:val="00AC5B95"/>
    <w:rsid w:val="00AC63D3"/>
    <w:rsid w:val="00AC7091"/>
    <w:rsid w:val="00AC796C"/>
    <w:rsid w:val="00AD2D12"/>
    <w:rsid w:val="00AD55AC"/>
    <w:rsid w:val="00AD7229"/>
    <w:rsid w:val="00AD7AA6"/>
    <w:rsid w:val="00AE4A52"/>
    <w:rsid w:val="00AE5A3B"/>
    <w:rsid w:val="00AF6D63"/>
    <w:rsid w:val="00B02B62"/>
    <w:rsid w:val="00B03A1A"/>
    <w:rsid w:val="00B04AD3"/>
    <w:rsid w:val="00B05FB6"/>
    <w:rsid w:val="00B102A6"/>
    <w:rsid w:val="00B122EA"/>
    <w:rsid w:val="00B136FE"/>
    <w:rsid w:val="00B14743"/>
    <w:rsid w:val="00B14CA5"/>
    <w:rsid w:val="00B230AB"/>
    <w:rsid w:val="00B2370D"/>
    <w:rsid w:val="00B25D0F"/>
    <w:rsid w:val="00B3638B"/>
    <w:rsid w:val="00B36667"/>
    <w:rsid w:val="00B402AA"/>
    <w:rsid w:val="00B41B74"/>
    <w:rsid w:val="00B41C2B"/>
    <w:rsid w:val="00B42909"/>
    <w:rsid w:val="00B42EED"/>
    <w:rsid w:val="00B4349C"/>
    <w:rsid w:val="00B45135"/>
    <w:rsid w:val="00B4731F"/>
    <w:rsid w:val="00B50432"/>
    <w:rsid w:val="00B54562"/>
    <w:rsid w:val="00B5538C"/>
    <w:rsid w:val="00B64AE1"/>
    <w:rsid w:val="00B70D97"/>
    <w:rsid w:val="00B759D8"/>
    <w:rsid w:val="00B76009"/>
    <w:rsid w:val="00B77D8D"/>
    <w:rsid w:val="00B80DE0"/>
    <w:rsid w:val="00B873F5"/>
    <w:rsid w:val="00BB06E9"/>
    <w:rsid w:val="00BB12AB"/>
    <w:rsid w:val="00BB1B05"/>
    <w:rsid w:val="00BB2633"/>
    <w:rsid w:val="00BB2991"/>
    <w:rsid w:val="00BB3A1E"/>
    <w:rsid w:val="00BB4789"/>
    <w:rsid w:val="00BB5F99"/>
    <w:rsid w:val="00BD0ECD"/>
    <w:rsid w:val="00BD407C"/>
    <w:rsid w:val="00BD48EF"/>
    <w:rsid w:val="00BE2866"/>
    <w:rsid w:val="00BE45D5"/>
    <w:rsid w:val="00BE6CA2"/>
    <w:rsid w:val="00BF003E"/>
    <w:rsid w:val="00BF3F31"/>
    <w:rsid w:val="00BF5D54"/>
    <w:rsid w:val="00BF610D"/>
    <w:rsid w:val="00BF79B6"/>
    <w:rsid w:val="00C021C3"/>
    <w:rsid w:val="00C04773"/>
    <w:rsid w:val="00C04B51"/>
    <w:rsid w:val="00C073A4"/>
    <w:rsid w:val="00C10FEE"/>
    <w:rsid w:val="00C111AC"/>
    <w:rsid w:val="00C11F40"/>
    <w:rsid w:val="00C1364F"/>
    <w:rsid w:val="00C153F1"/>
    <w:rsid w:val="00C15BBD"/>
    <w:rsid w:val="00C172C0"/>
    <w:rsid w:val="00C2264D"/>
    <w:rsid w:val="00C25A0C"/>
    <w:rsid w:val="00C27F74"/>
    <w:rsid w:val="00C412F7"/>
    <w:rsid w:val="00C41E48"/>
    <w:rsid w:val="00C4237D"/>
    <w:rsid w:val="00C46BDD"/>
    <w:rsid w:val="00C52332"/>
    <w:rsid w:val="00C52C47"/>
    <w:rsid w:val="00C52E89"/>
    <w:rsid w:val="00C54701"/>
    <w:rsid w:val="00C54EB4"/>
    <w:rsid w:val="00C569B5"/>
    <w:rsid w:val="00C57AF4"/>
    <w:rsid w:val="00C62984"/>
    <w:rsid w:val="00C62D20"/>
    <w:rsid w:val="00C66C54"/>
    <w:rsid w:val="00C70B7A"/>
    <w:rsid w:val="00C738E5"/>
    <w:rsid w:val="00C751C7"/>
    <w:rsid w:val="00C7545C"/>
    <w:rsid w:val="00C829A9"/>
    <w:rsid w:val="00C8309F"/>
    <w:rsid w:val="00C95C94"/>
    <w:rsid w:val="00C96371"/>
    <w:rsid w:val="00C965E3"/>
    <w:rsid w:val="00CA08A4"/>
    <w:rsid w:val="00CA157F"/>
    <w:rsid w:val="00CA15D1"/>
    <w:rsid w:val="00CA6F43"/>
    <w:rsid w:val="00CB326E"/>
    <w:rsid w:val="00CB3E25"/>
    <w:rsid w:val="00CC2C0D"/>
    <w:rsid w:val="00CC537F"/>
    <w:rsid w:val="00CC5791"/>
    <w:rsid w:val="00CE12CB"/>
    <w:rsid w:val="00CE264D"/>
    <w:rsid w:val="00CE3D0D"/>
    <w:rsid w:val="00CF0E56"/>
    <w:rsid w:val="00CF4C53"/>
    <w:rsid w:val="00CF5C69"/>
    <w:rsid w:val="00CF681E"/>
    <w:rsid w:val="00CF73C6"/>
    <w:rsid w:val="00D06937"/>
    <w:rsid w:val="00D10495"/>
    <w:rsid w:val="00D12B1A"/>
    <w:rsid w:val="00D14F7F"/>
    <w:rsid w:val="00D21CE0"/>
    <w:rsid w:val="00D22190"/>
    <w:rsid w:val="00D27ABB"/>
    <w:rsid w:val="00D31370"/>
    <w:rsid w:val="00D336C2"/>
    <w:rsid w:val="00D34D34"/>
    <w:rsid w:val="00D37E5D"/>
    <w:rsid w:val="00D458F3"/>
    <w:rsid w:val="00D54FC1"/>
    <w:rsid w:val="00D61561"/>
    <w:rsid w:val="00D627F5"/>
    <w:rsid w:val="00D6283C"/>
    <w:rsid w:val="00D6637C"/>
    <w:rsid w:val="00D666DB"/>
    <w:rsid w:val="00D74133"/>
    <w:rsid w:val="00D749FF"/>
    <w:rsid w:val="00D76A4E"/>
    <w:rsid w:val="00D81DCB"/>
    <w:rsid w:val="00D8547E"/>
    <w:rsid w:val="00D87708"/>
    <w:rsid w:val="00D92ABA"/>
    <w:rsid w:val="00D932BC"/>
    <w:rsid w:val="00D93F56"/>
    <w:rsid w:val="00DA05C3"/>
    <w:rsid w:val="00DA0F3E"/>
    <w:rsid w:val="00DB6F43"/>
    <w:rsid w:val="00DB7E87"/>
    <w:rsid w:val="00DC2F52"/>
    <w:rsid w:val="00DD1BDD"/>
    <w:rsid w:val="00DD53C1"/>
    <w:rsid w:val="00DE1B9D"/>
    <w:rsid w:val="00DE49F0"/>
    <w:rsid w:val="00DF09F4"/>
    <w:rsid w:val="00DF3EA5"/>
    <w:rsid w:val="00E01B77"/>
    <w:rsid w:val="00E01F37"/>
    <w:rsid w:val="00E0207C"/>
    <w:rsid w:val="00E02336"/>
    <w:rsid w:val="00E0253F"/>
    <w:rsid w:val="00E060FB"/>
    <w:rsid w:val="00E11A50"/>
    <w:rsid w:val="00E129FC"/>
    <w:rsid w:val="00E13D0B"/>
    <w:rsid w:val="00E2182A"/>
    <w:rsid w:val="00E27032"/>
    <w:rsid w:val="00E27228"/>
    <w:rsid w:val="00E35818"/>
    <w:rsid w:val="00E37170"/>
    <w:rsid w:val="00E419BE"/>
    <w:rsid w:val="00E41F1E"/>
    <w:rsid w:val="00E43943"/>
    <w:rsid w:val="00E44594"/>
    <w:rsid w:val="00E448DB"/>
    <w:rsid w:val="00E44A12"/>
    <w:rsid w:val="00E474BD"/>
    <w:rsid w:val="00E510B0"/>
    <w:rsid w:val="00E5527E"/>
    <w:rsid w:val="00E7136B"/>
    <w:rsid w:val="00E74CCA"/>
    <w:rsid w:val="00E75ABC"/>
    <w:rsid w:val="00E76651"/>
    <w:rsid w:val="00E77B9D"/>
    <w:rsid w:val="00E84313"/>
    <w:rsid w:val="00E851AA"/>
    <w:rsid w:val="00E90A85"/>
    <w:rsid w:val="00E91D94"/>
    <w:rsid w:val="00E920F0"/>
    <w:rsid w:val="00E964DF"/>
    <w:rsid w:val="00EA0204"/>
    <w:rsid w:val="00EA3BAA"/>
    <w:rsid w:val="00EA40B0"/>
    <w:rsid w:val="00EA53B9"/>
    <w:rsid w:val="00EA5823"/>
    <w:rsid w:val="00EB0321"/>
    <w:rsid w:val="00EB496E"/>
    <w:rsid w:val="00EC0A3E"/>
    <w:rsid w:val="00EC15BB"/>
    <w:rsid w:val="00EC1987"/>
    <w:rsid w:val="00EC2FBD"/>
    <w:rsid w:val="00EC7030"/>
    <w:rsid w:val="00ED1205"/>
    <w:rsid w:val="00ED5D40"/>
    <w:rsid w:val="00ED5FE9"/>
    <w:rsid w:val="00ED75D2"/>
    <w:rsid w:val="00EE0125"/>
    <w:rsid w:val="00EE3CAE"/>
    <w:rsid w:val="00EE7AE3"/>
    <w:rsid w:val="00EF2C80"/>
    <w:rsid w:val="00EF3E7B"/>
    <w:rsid w:val="00EF4BC5"/>
    <w:rsid w:val="00EF691E"/>
    <w:rsid w:val="00F02894"/>
    <w:rsid w:val="00F0702D"/>
    <w:rsid w:val="00F13EAA"/>
    <w:rsid w:val="00F1747D"/>
    <w:rsid w:val="00F20CA8"/>
    <w:rsid w:val="00F212C9"/>
    <w:rsid w:val="00F21AAD"/>
    <w:rsid w:val="00F21BF0"/>
    <w:rsid w:val="00F22049"/>
    <w:rsid w:val="00F34FC8"/>
    <w:rsid w:val="00F35EC7"/>
    <w:rsid w:val="00F37504"/>
    <w:rsid w:val="00F45E6B"/>
    <w:rsid w:val="00F517BB"/>
    <w:rsid w:val="00F5394E"/>
    <w:rsid w:val="00F55275"/>
    <w:rsid w:val="00F55BA3"/>
    <w:rsid w:val="00F56325"/>
    <w:rsid w:val="00F5672E"/>
    <w:rsid w:val="00F610EF"/>
    <w:rsid w:val="00F61E15"/>
    <w:rsid w:val="00F635D5"/>
    <w:rsid w:val="00F638A0"/>
    <w:rsid w:val="00F63B95"/>
    <w:rsid w:val="00F64490"/>
    <w:rsid w:val="00F7073E"/>
    <w:rsid w:val="00F718BD"/>
    <w:rsid w:val="00F71CB5"/>
    <w:rsid w:val="00F72273"/>
    <w:rsid w:val="00F73227"/>
    <w:rsid w:val="00F76E8C"/>
    <w:rsid w:val="00F8101B"/>
    <w:rsid w:val="00F872E4"/>
    <w:rsid w:val="00F9070B"/>
    <w:rsid w:val="00FA1F61"/>
    <w:rsid w:val="00FA2DE5"/>
    <w:rsid w:val="00FA7D1F"/>
    <w:rsid w:val="00FB218E"/>
    <w:rsid w:val="00FB2D41"/>
    <w:rsid w:val="00FB3E41"/>
    <w:rsid w:val="00FB528E"/>
    <w:rsid w:val="00FB5E8E"/>
    <w:rsid w:val="00FB7A4F"/>
    <w:rsid w:val="00FC01BF"/>
    <w:rsid w:val="00FC3EAE"/>
    <w:rsid w:val="00FD0D39"/>
    <w:rsid w:val="00FD45B4"/>
    <w:rsid w:val="00FD46A4"/>
    <w:rsid w:val="00FD6174"/>
    <w:rsid w:val="00FD776A"/>
    <w:rsid w:val="00FE2C59"/>
    <w:rsid w:val="00FE4A02"/>
    <w:rsid w:val="00FE51CD"/>
    <w:rsid w:val="00FE573E"/>
    <w:rsid w:val="00FE6D36"/>
    <w:rsid w:val="00FF1A03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6E9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862DD-FFE7-4041-BF77-E62D7B68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2477</TotalTime>
  <Pages>12</Pages>
  <Words>429</Words>
  <Characters>2446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604</cp:revision>
  <cp:lastPrinted>2017-09-21T16:49:00Z</cp:lastPrinted>
  <dcterms:created xsi:type="dcterms:W3CDTF">2019-09-24T09:24:00Z</dcterms:created>
  <dcterms:modified xsi:type="dcterms:W3CDTF">2020-06-12T12:56:00Z</dcterms:modified>
</cp:coreProperties>
</file>