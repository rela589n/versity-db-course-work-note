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1376A" w14:textId="14B078D1" w:rsidR="00446E3A" w:rsidRPr="00327FC4" w:rsidRDefault="00446E3A" w:rsidP="00446E3A">
      <w:pPr>
        <w:pStyle w:val="Mainheader"/>
      </w:pPr>
      <w:bookmarkStart w:id="0" w:name="_Toc442793071"/>
      <w:r w:rsidRPr="00E91D94">
        <w:t>Лабораторна робота №</w:t>
      </w:r>
      <w:bookmarkEnd w:id="0"/>
      <w:r w:rsidR="00651E7B">
        <w:rPr>
          <w:lang w:val="en-US"/>
        </w:rPr>
        <w:t>7</w:t>
      </w:r>
    </w:p>
    <w:p w14:paraId="03E7A298" w14:textId="1F1C0EBD" w:rsidR="00446E3A" w:rsidRPr="008437E6" w:rsidRDefault="00446E3A" w:rsidP="00446E3A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152ABF">
        <w:rPr>
          <w:rFonts w:eastAsia="Calibri"/>
          <w:b/>
          <w:sz w:val="28"/>
          <w:szCs w:val="28"/>
        </w:rPr>
        <w:t>Тема</w:t>
      </w:r>
      <w:r w:rsidRPr="00152ABF">
        <w:rPr>
          <w:rFonts w:eastAsia="Calibri"/>
          <w:sz w:val="28"/>
          <w:szCs w:val="28"/>
        </w:rPr>
        <w:t>:</w:t>
      </w:r>
      <w:r w:rsidR="00B3638B" w:rsidRPr="00B3638B">
        <w:t xml:space="preserve"> </w:t>
      </w:r>
      <w:bookmarkStart w:id="1" w:name="_Hlk39747699"/>
      <w:r w:rsidR="00B3638B" w:rsidRPr="00B3638B">
        <w:rPr>
          <w:rFonts w:eastAsia="Calibri"/>
          <w:sz w:val="28"/>
          <w:szCs w:val="28"/>
        </w:rPr>
        <w:t xml:space="preserve">Створення запитів </w:t>
      </w:r>
      <w:r w:rsidR="00AC2866">
        <w:rPr>
          <w:rFonts w:eastAsia="Calibri"/>
          <w:sz w:val="28"/>
          <w:szCs w:val="28"/>
        </w:rPr>
        <w:t>для взаємодії в формах</w:t>
      </w:r>
      <w:bookmarkEnd w:id="1"/>
      <w:r w:rsidR="00024683">
        <w:rPr>
          <w:rFonts w:eastAsia="Calibri"/>
          <w:sz w:val="28"/>
          <w:szCs w:val="28"/>
          <w:lang w:val="en-US"/>
        </w:rPr>
        <w:t xml:space="preserve">, </w:t>
      </w:r>
      <w:r w:rsidR="00024683">
        <w:rPr>
          <w:rFonts w:eastAsia="Calibri"/>
          <w:sz w:val="28"/>
          <w:szCs w:val="28"/>
        </w:rPr>
        <w:t>створення головної кнопочної форми</w:t>
      </w:r>
      <w:r w:rsidRPr="006471C5">
        <w:rPr>
          <w:sz w:val="28"/>
          <w:szCs w:val="28"/>
        </w:rPr>
        <w:t>.</w:t>
      </w:r>
    </w:p>
    <w:p w14:paraId="685566D3" w14:textId="50E8309C" w:rsidR="00446E3A" w:rsidRPr="004A6B9D" w:rsidRDefault="00446E3A" w:rsidP="00446E3A">
      <w:pPr>
        <w:spacing w:line="360" w:lineRule="auto"/>
        <w:jc w:val="both"/>
        <w:rPr>
          <w:sz w:val="28"/>
          <w:szCs w:val="28"/>
        </w:rPr>
      </w:pPr>
      <w:r w:rsidRPr="00152ABF">
        <w:rPr>
          <w:rFonts w:eastAsia="Calibri"/>
          <w:b/>
          <w:sz w:val="28"/>
          <w:szCs w:val="28"/>
        </w:rPr>
        <w:t>Мета</w:t>
      </w:r>
      <w:r w:rsidR="008B5947" w:rsidRPr="008B5947">
        <w:rPr>
          <w:rFonts w:eastAsia="Calibri"/>
          <w:sz w:val="28"/>
          <w:szCs w:val="28"/>
          <w:lang w:val="ru-RU"/>
        </w:rPr>
        <w:t>:</w:t>
      </w:r>
      <w:bookmarkStart w:id="2" w:name="_Hlk26802798"/>
      <w:r w:rsidR="00DF3EA5" w:rsidRPr="00DF3EA5">
        <w:rPr>
          <w:rFonts w:eastAsia="Calibri"/>
          <w:sz w:val="28"/>
          <w:szCs w:val="28"/>
          <w:lang w:val="ru-RU"/>
        </w:rPr>
        <w:t xml:space="preserve"> </w:t>
      </w:r>
      <w:r w:rsidR="00DF3EA5" w:rsidRPr="00DF3EA5">
        <w:rPr>
          <w:sz w:val="28"/>
          <w:szCs w:val="28"/>
        </w:rPr>
        <w:t>Навчитись</w:t>
      </w:r>
      <w:bookmarkEnd w:id="2"/>
      <w:r w:rsidR="00B3638B">
        <w:rPr>
          <w:sz w:val="28"/>
          <w:szCs w:val="28"/>
        </w:rPr>
        <w:t xml:space="preserve"> </w:t>
      </w:r>
      <w:bookmarkStart w:id="3" w:name="_Hlk38370509"/>
      <w:r w:rsidR="00B3638B">
        <w:rPr>
          <w:sz w:val="28"/>
          <w:szCs w:val="28"/>
        </w:rPr>
        <w:t>створювати запити</w:t>
      </w:r>
      <w:bookmarkStart w:id="4" w:name="_Hlk38361456"/>
      <w:bookmarkEnd w:id="3"/>
      <w:r w:rsidR="00024683">
        <w:rPr>
          <w:sz w:val="28"/>
          <w:szCs w:val="28"/>
        </w:rPr>
        <w:t xml:space="preserve"> </w:t>
      </w:r>
      <w:r w:rsidR="00024683">
        <w:rPr>
          <w:rFonts w:eastAsia="Calibri"/>
          <w:sz w:val="28"/>
          <w:szCs w:val="28"/>
        </w:rPr>
        <w:t>для взаємодії в формах</w:t>
      </w:r>
      <w:r w:rsidR="00024683">
        <w:rPr>
          <w:rFonts w:eastAsia="Calibri"/>
          <w:sz w:val="28"/>
          <w:szCs w:val="28"/>
        </w:rPr>
        <w:t xml:space="preserve">, а також головну кнопочну форму з використанням макросів в програмі </w:t>
      </w:r>
      <w:r w:rsidR="00024683">
        <w:rPr>
          <w:rFonts w:eastAsia="Calibri"/>
          <w:sz w:val="28"/>
          <w:szCs w:val="28"/>
          <w:lang w:val="en-US"/>
        </w:rPr>
        <w:t>Microsoft Access</w:t>
      </w:r>
      <w:r w:rsidR="00263858">
        <w:rPr>
          <w:sz w:val="28"/>
          <w:szCs w:val="28"/>
        </w:rPr>
        <w:t>.</w:t>
      </w:r>
    </w:p>
    <w:bookmarkEnd w:id="4"/>
    <w:p w14:paraId="161B6323" w14:textId="0E962F3E" w:rsidR="00005963" w:rsidRPr="007F339E" w:rsidRDefault="00DF3EA5" w:rsidP="00446E3A">
      <w:pPr>
        <w:spacing w:line="360" w:lineRule="auto"/>
        <w:jc w:val="both"/>
        <w:rPr>
          <w:rFonts w:eastAsia="Calibri"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</w:rPr>
        <w:t>Предметна область</w:t>
      </w:r>
      <w:r w:rsidRPr="008B5947">
        <w:rPr>
          <w:rFonts w:eastAsia="Calibri"/>
          <w:sz w:val="28"/>
          <w:szCs w:val="28"/>
          <w:lang w:val="ru-RU"/>
        </w:rPr>
        <w:t>:</w:t>
      </w:r>
      <w:r w:rsidR="007F339E" w:rsidRPr="007F339E">
        <w:rPr>
          <w:rFonts w:eastAsia="Calibri"/>
          <w:sz w:val="28"/>
          <w:szCs w:val="28"/>
          <w:lang w:val="ru-RU"/>
        </w:rPr>
        <w:t xml:space="preserve"> “Перевірка знань студента використовуючи тести”</w:t>
      </w:r>
    </w:p>
    <w:p w14:paraId="5CD4F7BD" w14:textId="31D81D98" w:rsidR="00561E18" w:rsidRPr="00561E18" w:rsidRDefault="00A832A6" w:rsidP="00561E18">
      <w:pPr>
        <w:pStyle w:val="Taskheader"/>
      </w:pPr>
      <w:r>
        <w:rPr>
          <w:lang w:val="uk-UA"/>
        </w:rPr>
        <w:t>Порядок виконання</w:t>
      </w:r>
      <w:r w:rsidR="00005963">
        <w:t>:</w:t>
      </w:r>
    </w:p>
    <w:p w14:paraId="49CE95CA" w14:textId="77777777" w:rsidR="00CE12CB" w:rsidRPr="002860CD" w:rsidRDefault="00CE12CB" w:rsidP="00CE12CB">
      <w:pPr>
        <w:pStyle w:val="Maintext"/>
        <w:rPr>
          <w:lang w:val="en-US"/>
        </w:rPr>
      </w:pPr>
      <w:r>
        <w:t xml:space="preserve">Для того, щоб створити запит, на вкладці </w:t>
      </w:r>
      <w:r>
        <w:rPr>
          <w:lang w:val="en-US"/>
        </w:rPr>
        <w:t>“Create”</w:t>
      </w:r>
      <w:r>
        <w:t xml:space="preserve"> в блоці </w:t>
      </w:r>
      <w:r>
        <w:rPr>
          <w:lang w:val="en-US"/>
        </w:rPr>
        <w:t xml:space="preserve">“Queries” </w:t>
      </w:r>
      <w:r>
        <w:t xml:space="preserve">можна використовувати кноструктор запитів або створювати їх вручну. Для створення запитів на дії будемо використовувати </w:t>
      </w:r>
      <w:r>
        <w:rPr>
          <w:lang w:val="en-US"/>
        </w:rPr>
        <w:t>“Query Design”.</w:t>
      </w:r>
    </w:p>
    <w:p w14:paraId="155553A2" w14:textId="77777777" w:rsidR="00CE12CB" w:rsidRPr="00B3638B" w:rsidRDefault="00CE12CB" w:rsidP="00CE12CB">
      <w:pPr>
        <w:pStyle w:val="Maintext"/>
      </w:pPr>
      <w:r>
        <w:t>Створення запиту:</w:t>
      </w:r>
    </w:p>
    <w:p w14:paraId="05761AE3" w14:textId="002DF5BD" w:rsidR="00CE12CB" w:rsidRDefault="00CE12CB" w:rsidP="00CE12CB">
      <w:pPr>
        <w:pStyle w:val="Maintex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EF23050" wp14:editId="4C34293B">
            <wp:simplePos x="1143000" y="2653145"/>
            <wp:positionH relativeFrom="column">
              <wp:align>left</wp:align>
            </wp:positionH>
            <wp:positionV relativeFrom="paragraph">
              <wp:align>top</wp:align>
            </wp:positionV>
            <wp:extent cx="3329940" cy="2317750"/>
            <wp:effectExtent l="0" t="0" r="381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060" cy="232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textWrapping" w:clear="all"/>
      </w:r>
    </w:p>
    <w:p w14:paraId="7E38F539" w14:textId="1FB0C9FC" w:rsidR="00CE12CB" w:rsidRPr="00CE12CB" w:rsidRDefault="00CE12CB" w:rsidP="00CE12CB">
      <w:pPr>
        <w:pStyle w:val="Maintext"/>
      </w:pPr>
      <w:r>
        <w:t xml:space="preserve">Потім створені запити можна буде використати в якості </w:t>
      </w:r>
      <w:r>
        <w:rPr>
          <w:lang w:val="ru-RU"/>
        </w:rPr>
        <w:t>«</w:t>
      </w:r>
      <w:r>
        <w:rPr>
          <w:lang w:val="en-US"/>
        </w:rPr>
        <w:t>Row Source</w:t>
      </w:r>
      <w:r>
        <w:rPr>
          <w:lang w:val="ru-RU"/>
        </w:rPr>
        <w:t>»</w:t>
      </w:r>
      <w:r>
        <w:rPr>
          <w:lang w:val="en-US"/>
        </w:rPr>
        <w:t xml:space="preserve"> </w:t>
      </w:r>
      <w:r>
        <w:t>для того, щоб використати їх в якості джерела даних. Або можна не створювати окремо запити, а створити їх одразу в відповідному полі.</w:t>
      </w:r>
    </w:p>
    <w:p w14:paraId="45BD09CE" w14:textId="77777777" w:rsidR="00CE12CB" w:rsidRDefault="00CE12CB" w:rsidP="00CE12CB">
      <w:pPr>
        <w:pStyle w:val="Maintext"/>
        <w:rPr>
          <w:lang w:val="en-US"/>
        </w:rPr>
      </w:pPr>
    </w:p>
    <w:p w14:paraId="71964816" w14:textId="5C4189F5" w:rsidR="00CE12CB" w:rsidRDefault="00CE12CB">
      <w:pPr>
        <w:rPr>
          <w:lang w:val="en-US"/>
        </w:rPr>
      </w:pPr>
      <w:r>
        <w:rPr>
          <w:lang w:val="en-US"/>
        </w:rPr>
        <w:br w:type="page"/>
      </w:r>
    </w:p>
    <w:p w14:paraId="15322B4E" w14:textId="15ADB7A9" w:rsidR="00155137" w:rsidRDefault="00F34FC8" w:rsidP="00F34FC8">
      <w:pPr>
        <w:pStyle w:val="Maintext"/>
      </w:pPr>
      <w:r>
        <w:lastRenderedPageBreak/>
        <w:t>Для початку створимо форму, на якій студент буде обирати обирати предмет тестування та тест для проходження:</w:t>
      </w:r>
    </w:p>
    <w:p w14:paraId="446B9AE5" w14:textId="1BD5A37D" w:rsidR="00F34FC8" w:rsidRDefault="00964537" w:rsidP="00F34FC8">
      <w:pPr>
        <w:pStyle w:val="Maintext"/>
      </w:pPr>
      <w:r>
        <w:rPr>
          <w:noProof/>
        </w:rPr>
        <w:drawing>
          <wp:inline distT="0" distB="0" distL="0" distR="0" wp14:anchorId="6DEDABE1" wp14:editId="51E7BCCA">
            <wp:extent cx="3352381" cy="1523810"/>
            <wp:effectExtent l="0" t="0" r="635" b="63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0117" w14:textId="089C9B30" w:rsidR="002C327E" w:rsidRDefault="002C327E" w:rsidP="00F34FC8">
      <w:pPr>
        <w:pStyle w:val="Maintext"/>
      </w:pPr>
    </w:p>
    <w:p w14:paraId="7AFA2D04" w14:textId="32725D27" w:rsidR="002C327E" w:rsidRDefault="002C327E" w:rsidP="00F34FC8">
      <w:pPr>
        <w:pStyle w:val="Maintext"/>
      </w:pPr>
      <w:r>
        <w:t xml:space="preserve">Додаємо елемент </w:t>
      </w:r>
      <w:r>
        <w:rPr>
          <w:lang w:val="en-US"/>
        </w:rPr>
        <w:t xml:space="preserve">List Box, </w:t>
      </w:r>
      <w:r>
        <w:t>який буде містити назви предметів тестування</w:t>
      </w:r>
      <w:r w:rsidR="001333F3">
        <w:t>:</w:t>
      </w:r>
    </w:p>
    <w:p w14:paraId="686C8246" w14:textId="79D41FD4" w:rsidR="001333F3" w:rsidRDefault="001333F3" w:rsidP="00F34FC8">
      <w:pPr>
        <w:pStyle w:val="Maintext"/>
      </w:pPr>
      <w:r>
        <w:rPr>
          <w:noProof/>
        </w:rPr>
        <w:drawing>
          <wp:inline distT="0" distB="0" distL="0" distR="0" wp14:anchorId="672D648B" wp14:editId="53771152">
            <wp:extent cx="5552381" cy="16285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12B5" w14:textId="5E194FE6" w:rsidR="001333F3" w:rsidRDefault="000E47A0" w:rsidP="00F34FC8">
      <w:pPr>
        <w:pStyle w:val="Maintext"/>
      </w:pPr>
      <w:r>
        <w:t>Виставляємо, що значення брати з таблиці:</w:t>
      </w:r>
    </w:p>
    <w:p w14:paraId="0C1B1628" w14:textId="74AA5268" w:rsidR="000E47A0" w:rsidRDefault="000E47A0" w:rsidP="00F34FC8">
      <w:pPr>
        <w:pStyle w:val="Maintext"/>
      </w:pPr>
      <w:r>
        <w:rPr>
          <w:noProof/>
        </w:rPr>
        <w:drawing>
          <wp:inline distT="0" distB="0" distL="0" distR="0" wp14:anchorId="45284708" wp14:editId="3539E36F">
            <wp:extent cx="5561905" cy="4057143"/>
            <wp:effectExtent l="0" t="0" r="1270" b="63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48E7" w14:textId="01B9991D" w:rsidR="000E47A0" w:rsidRDefault="001B5E17" w:rsidP="00F34FC8">
      <w:pPr>
        <w:pStyle w:val="Maintext"/>
      </w:pPr>
      <w:r>
        <w:lastRenderedPageBreak/>
        <w:t>Виставляємо виведення назви предмета:</w:t>
      </w:r>
    </w:p>
    <w:p w14:paraId="4833A296" w14:textId="1F501B64" w:rsidR="001B5E17" w:rsidRDefault="001B5E17" w:rsidP="00F34FC8">
      <w:pPr>
        <w:pStyle w:val="Maintext"/>
      </w:pPr>
      <w:r>
        <w:rPr>
          <w:noProof/>
        </w:rPr>
        <w:drawing>
          <wp:inline distT="0" distB="0" distL="0" distR="0" wp14:anchorId="5F37A0AB" wp14:editId="741BBC0D">
            <wp:extent cx="5561905" cy="4057143"/>
            <wp:effectExtent l="0" t="0" r="1270" b="63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FF11" w14:textId="59C989F6" w:rsidR="001333F3" w:rsidRDefault="001333F3" w:rsidP="00F34FC8">
      <w:pPr>
        <w:pStyle w:val="Maintext"/>
      </w:pPr>
    </w:p>
    <w:p w14:paraId="23BE8832" w14:textId="5DAC4524" w:rsidR="000E47A0" w:rsidRDefault="007634E7" w:rsidP="00F34FC8">
      <w:pPr>
        <w:pStyle w:val="Maintext"/>
      </w:pPr>
      <w:r>
        <w:t>Виставляємо сховування первинного ключа:</w:t>
      </w:r>
    </w:p>
    <w:p w14:paraId="34E54CC5" w14:textId="6F89C7F2" w:rsidR="007634E7" w:rsidRDefault="007634E7" w:rsidP="00F34FC8">
      <w:pPr>
        <w:pStyle w:val="Maintext"/>
      </w:pPr>
      <w:r>
        <w:rPr>
          <w:noProof/>
        </w:rPr>
        <w:lastRenderedPageBreak/>
        <w:drawing>
          <wp:inline distT="0" distB="0" distL="0" distR="0" wp14:anchorId="79D35674" wp14:editId="3BA888F7">
            <wp:extent cx="5561905" cy="4057143"/>
            <wp:effectExtent l="0" t="0" r="1270" b="63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739F" w14:textId="423740ED" w:rsidR="007634E7" w:rsidRDefault="00EF691E" w:rsidP="00F34FC8">
      <w:pPr>
        <w:pStyle w:val="Maintext"/>
      </w:pPr>
      <w:r>
        <w:t>Ставимо назву для випадаючого списку:</w:t>
      </w:r>
    </w:p>
    <w:p w14:paraId="5CC2AD72" w14:textId="25406884" w:rsidR="00EF691E" w:rsidRDefault="00EF691E" w:rsidP="00F34FC8">
      <w:pPr>
        <w:pStyle w:val="Maintext"/>
      </w:pPr>
      <w:r>
        <w:rPr>
          <w:noProof/>
        </w:rPr>
        <w:drawing>
          <wp:inline distT="0" distB="0" distL="0" distR="0" wp14:anchorId="32F64946" wp14:editId="2D65DA8C">
            <wp:extent cx="5561905" cy="4057143"/>
            <wp:effectExtent l="0" t="0" r="1270" b="63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8B3C" w14:textId="4A443C49" w:rsidR="007A138D" w:rsidRDefault="007A138D" w:rsidP="00F34FC8">
      <w:pPr>
        <w:pStyle w:val="Maintext"/>
      </w:pPr>
    </w:p>
    <w:p w14:paraId="28FFC153" w14:textId="43A3BDFB" w:rsidR="00EF691E" w:rsidRDefault="0046752D" w:rsidP="00F34FC8">
      <w:pPr>
        <w:pStyle w:val="Maintext"/>
      </w:pPr>
      <w:r>
        <w:lastRenderedPageBreak/>
        <w:t>Таким же чином додаємо випадаючий список для назв тестів:</w:t>
      </w:r>
    </w:p>
    <w:p w14:paraId="7BBC1202" w14:textId="10C171D4" w:rsidR="0046752D" w:rsidRDefault="00B122EA" w:rsidP="00F34FC8">
      <w:pPr>
        <w:pStyle w:val="Maintext"/>
      </w:pPr>
      <w:r>
        <w:rPr>
          <w:noProof/>
        </w:rPr>
        <w:drawing>
          <wp:inline distT="0" distB="0" distL="0" distR="0" wp14:anchorId="035899D5" wp14:editId="7912204C">
            <wp:extent cx="5561905" cy="4057143"/>
            <wp:effectExtent l="0" t="0" r="1270" b="63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9812" w14:textId="71B6C9A0" w:rsidR="00B122EA" w:rsidRDefault="00FB3E41" w:rsidP="00F34FC8">
      <w:pPr>
        <w:pStyle w:val="Maintext"/>
      </w:pPr>
      <w:r>
        <w:rPr>
          <w:noProof/>
        </w:rPr>
        <w:drawing>
          <wp:inline distT="0" distB="0" distL="0" distR="0" wp14:anchorId="365AE3B1" wp14:editId="57DDBD5D">
            <wp:extent cx="5561905" cy="4057143"/>
            <wp:effectExtent l="0" t="0" r="1270" b="63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E807" w14:textId="3E740D21" w:rsidR="00FB3E41" w:rsidRDefault="00FB3E41" w:rsidP="00F34FC8">
      <w:pPr>
        <w:pStyle w:val="Maintext"/>
      </w:pPr>
      <w:r>
        <w:rPr>
          <w:noProof/>
        </w:rPr>
        <w:lastRenderedPageBreak/>
        <w:drawing>
          <wp:inline distT="0" distB="0" distL="0" distR="0" wp14:anchorId="052878D8" wp14:editId="7CB09F60">
            <wp:extent cx="5561905" cy="4057143"/>
            <wp:effectExtent l="0" t="0" r="1270" b="63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C61B" w14:textId="7E14D5BE" w:rsidR="0046752D" w:rsidRDefault="0046752D" w:rsidP="00F34FC8">
      <w:pPr>
        <w:pStyle w:val="Maintext"/>
      </w:pPr>
    </w:p>
    <w:p w14:paraId="0058D55C" w14:textId="212C7871" w:rsidR="0046752D" w:rsidRDefault="0046752D" w:rsidP="00F34FC8">
      <w:pPr>
        <w:pStyle w:val="Maintext"/>
      </w:pPr>
    </w:p>
    <w:p w14:paraId="42154278" w14:textId="23F00BAE" w:rsidR="00FB3E41" w:rsidRDefault="002B69CC" w:rsidP="00F34FC8">
      <w:pPr>
        <w:pStyle w:val="Maintext"/>
      </w:pPr>
      <w:r>
        <w:rPr>
          <w:noProof/>
        </w:rPr>
        <w:drawing>
          <wp:inline distT="0" distB="0" distL="0" distR="0" wp14:anchorId="2778FEBE" wp14:editId="67D18587">
            <wp:extent cx="5561905" cy="4057143"/>
            <wp:effectExtent l="0" t="0" r="1270" b="63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D8CB" w14:textId="20A3C576" w:rsidR="002B69CC" w:rsidRDefault="00417BEC" w:rsidP="00F34FC8">
      <w:pPr>
        <w:pStyle w:val="Maintext"/>
      </w:pPr>
      <w:r>
        <w:lastRenderedPageBreak/>
        <w:t>Також не забуваємо перетворити елемент в поле зі списком:</w:t>
      </w:r>
    </w:p>
    <w:p w14:paraId="45DB125D" w14:textId="4741FDE9" w:rsidR="00417BEC" w:rsidRDefault="00417BEC" w:rsidP="00F34FC8">
      <w:pPr>
        <w:pStyle w:val="Maintext"/>
      </w:pPr>
      <w:r>
        <w:rPr>
          <w:noProof/>
        </w:rPr>
        <w:drawing>
          <wp:inline distT="0" distB="0" distL="0" distR="0" wp14:anchorId="7147B020" wp14:editId="0B670D16">
            <wp:extent cx="3872502" cy="4716780"/>
            <wp:effectExtent l="0" t="0" r="0" b="762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416" cy="472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C05D" w14:textId="6218ECFF" w:rsidR="00417BEC" w:rsidRDefault="00417BEC" w:rsidP="00F34FC8">
      <w:pPr>
        <w:pStyle w:val="Maintext"/>
      </w:pPr>
    </w:p>
    <w:p w14:paraId="7148D564" w14:textId="0621C955" w:rsidR="00417BEC" w:rsidRDefault="001C36E2" w:rsidP="00F34FC8">
      <w:pPr>
        <w:pStyle w:val="Maintext"/>
      </w:pPr>
      <w:r>
        <w:t>На даному етапі в випадаючі списки виводяться всі записи з таблиці:</w:t>
      </w:r>
    </w:p>
    <w:p w14:paraId="59356F36" w14:textId="6FF60223" w:rsidR="001C36E2" w:rsidRDefault="001C36E2" w:rsidP="00F34FC8">
      <w:pPr>
        <w:pStyle w:val="Maintext"/>
      </w:pPr>
      <w:r>
        <w:rPr>
          <w:noProof/>
        </w:rPr>
        <w:drawing>
          <wp:inline distT="0" distB="0" distL="0" distR="0" wp14:anchorId="4BBCEB48" wp14:editId="5FEA8CCE">
            <wp:extent cx="4030980" cy="2349486"/>
            <wp:effectExtent l="0" t="0" r="762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123" cy="235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3622" w14:textId="77777777" w:rsidR="00FB3E41" w:rsidRDefault="00FB3E41" w:rsidP="00F34FC8">
      <w:pPr>
        <w:pStyle w:val="Maintext"/>
      </w:pPr>
    </w:p>
    <w:p w14:paraId="377DA231" w14:textId="77777777" w:rsidR="007A138D" w:rsidRDefault="007A138D" w:rsidP="00F34FC8">
      <w:pPr>
        <w:pStyle w:val="Maintext"/>
      </w:pPr>
    </w:p>
    <w:p w14:paraId="05B42D52" w14:textId="7258E94C" w:rsidR="001B5E17" w:rsidRDefault="00FE2C59" w:rsidP="00F34FC8">
      <w:pPr>
        <w:pStyle w:val="Maintext"/>
      </w:pPr>
      <w:r>
        <w:lastRenderedPageBreak/>
        <w:t>Оберемо другий випадаючий список і відкриємо його властивості.</w:t>
      </w:r>
    </w:p>
    <w:p w14:paraId="57FAF900" w14:textId="6FC5B8BA" w:rsidR="00FE2C59" w:rsidRDefault="00543DED" w:rsidP="00F34FC8">
      <w:pPr>
        <w:pStyle w:val="Maintext"/>
      </w:pPr>
      <w:r>
        <w:rPr>
          <w:noProof/>
        </w:rPr>
        <w:drawing>
          <wp:inline distT="0" distB="0" distL="0" distR="0" wp14:anchorId="0F4C98D5" wp14:editId="41D2609B">
            <wp:extent cx="5941695" cy="3725545"/>
            <wp:effectExtent l="0" t="0" r="1905" b="825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2ECA" w14:textId="3ED0E1B7" w:rsidR="001B5E17" w:rsidRDefault="001B5E17" w:rsidP="00F34FC8">
      <w:pPr>
        <w:pStyle w:val="Maintext"/>
      </w:pPr>
    </w:p>
    <w:p w14:paraId="6E70074A" w14:textId="1F47FA3A" w:rsidR="00543DED" w:rsidRDefault="002A3A50" w:rsidP="00F34FC8">
      <w:pPr>
        <w:pStyle w:val="Maintext"/>
      </w:pPr>
      <w:r>
        <w:t xml:space="preserve">Як бачимо, властивість </w:t>
      </w:r>
      <w:r>
        <w:rPr>
          <w:lang w:val="en-US"/>
        </w:rPr>
        <w:t xml:space="preserve">“Row Source” </w:t>
      </w:r>
      <w:r>
        <w:t>відповідає за запит для вибірки тестів. Тому, щоб вибирати лише тести, що відносяться до поточно вибраного предмета, змінимо цей запит</w:t>
      </w:r>
      <w:r w:rsidR="00873B61">
        <w:t>.</w:t>
      </w:r>
    </w:p>
    <w:p w14:paraId="2757509F" w14:textId="7D9E730C" w:rsidR="00873B61" w:rsidRDefault="00873B61" w:rsidP="00F34FC8">
      <w:pPr>
        <w:pStyle w:val="Maintext"/>
      </w:pPr>
      <w:r>
        <w:t>Натиснувши на 3 крапки збоку, відкривається вікно з запитом:</w:t>
      </w:r>
    </w:p>
    <w:p w14:paraId="42B091D7" w14:textId="1B5A3412" w:rsidR="00873B61" w:rsidRDefault="00873B61" w:rsidP="00F34FC8">
      <w:pPr>
        <w:pStyle w:val="Maintext"/>
      </w:pPr>
      <w:r>
        <w:rPr>
          <w:noProof/>
        </w:rPr>
        <w:drawing>
          <wp:inline distT="0" distB="0" distL="0" distR="0" wp14:anchorId="77D3BC10" wp14:editId="70698683">
            <wp:extent cx="2910840" cy="2782106"/>
            <wp:effectExtent l="0" t="0" r="381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3795" cy="27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6057" w14:textId="4AFC98F1" w:rsidR="00873B61" w:rsidRDefault="00873B61" w:rsidP="00F34FC8">
      <w:pPr>
        <w:pStyle w:val="Maintext"/>
      </w:pPr>
      <w:r>
        <w:t xml:space="preserve">Додамо поле </w:t>
      </w:r>
      <w:r>
        <w:rPr>
          <w:lang w:val="en-US"/>
        </w:rPr>
        <w:t xml:space="preserve">test_subject_id </w:t>
      </w:r>
      <w:r>
        <w:t>до списку полів, але його не будемо виводити:</w:t>
      </w:r>
    </w:p>
    <w:p w14:paraId="57842F04" w14:textId="672435C5" w:rsidR="00873B61" w:rsidRDefault="005D5E44" w:rsidP="00F34FC8">
      <w:pPr>
        <w:pStyle w:val="Maintext"/>
      </w:pPr>
      <w:r>
        <w:rPr>
          <w:noProof/>
        </w:rPr>
        <w:lastRenderedPageBreak/>
        <w:drawing>
          <wp:inline distT="0" distB="0" distL="0" distR="0" wp14:anchorId="6B9658CD" wp14:editId="01D99841">
            <wp:extent cx="1723810" cy="140000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0996" w14:textId="79376B04" w:rsidR="005F4EE1" w:rsidRDefault="005F4EE1" w:rsidP="00F34FC8">
      <w:pPr>
        <w:pStyle w:val="Maintext"/>
      </w:pPr>
      <w:r>
        <w:t>Але ми забули зберегти нашу основну форму, тому збережемо її зараз:</w:t>
      </w:r>
    </w:p>
    <w:p w14:paraId="5E115E21" w14:textId="281DB877" w:rsidR="005F4EE1" w:rsidRDefault="005F4EE1" w:rsidP="00F34FC8">
      <w:pPr>
        <w:pStyle w:val="Maintext"/>
      </w:pPr>
      <w:r>
        <w:rPr>
          <w:noProof/>
        </w:rPr>
        <w:drawing>
          <wp:inline distT="0" distB="0" distL="0" distR="0" wp14:anchorId="173A746A" wp14:editId="3890CF6A">
            <wp:extent cx="2952381" cy="1380952"/>
            <wp:effectExtent l="0" t="0" r="635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EE85" w14:textId="0B6ED868" w:rsidR="00914156" w:rsidRDefault="00914156" w:rsidP="00F34FC8">
      <w:pPr>
        <w:pStyle w:val="Maintext"/>
      </w:pPr>
      <w:r>
        <w:t>Тепер ми бачимо нашу форму в списку всіх форм:</w:t>
      </w:r>
    </w:p>
    <w:p w14:paraId="3670B319" w14:textId="3B3D9ACA" w:rsidR="00914156" w:rsidRDefault="00914156" w:rsidP="00F34FC8">
      <w:pPr>
        <w:pStyle w:val="Maintext"/>
      </w:pPr>
      <w:r>
        <w:rPr>
          <w:noProof/>
        </w:rPr>
        <w:drawing>
          <wp:inline distT="0" distB="0" distL="0" distR="0" wp14:anchorId="4568048F" wp14:editId="1EE52CB6">
            <wp:extent cx="5941695" cy="3835400"/>
            <wp:effectExtent l="0" t="0" r="1905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AD24" w14:textId="4B27D15E" w:rsidR="005D5E44" w:rsidRDefault="005D5E44" w:rsidP="00F34FC8">
      <w:pPr>
        <w:pStyle w:val="Maintext"/>
      </w:pPr>
      <w:r>
        <w:t>Тепер пропишемо умову фільтрації:</w:t>
      </w:r>
    </w:p>
    <w:p w14:paraId="079810EC" w14:textId="667AF48A" w:rsidR="005D5E44" w:rsidRPr="00873B61" w:rsidRDefault="00914156" w:rsidP="00F34FC8">
      <w:pPr>
        <w:pStyle w:val="Maintext"/>
      </w:pPr>
      <w:r>
        <w:rPr>
          <w:noProof/>
        </w:rPr>
        <w:lastRenderedPageBreak/>
        <w:drawing>
          <wp:inline distT="0" distB="0" distL="0" distR="0" wp14:anchorId="1604387D" wp14:editId="44DBFD6E">
            <wp:extent cx="5941695" cy="2986405"/>
            <wp:effectExtent l="0" t="0" r="1905" b="444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4D37" w14:textId="68DBEAC1" w:rsidR="001C36E2" w:rsidRDefault="001C36E2" w:rsidP="00F34FC8">
      <w:pPr>
        <w:pStyle w:val="Maintext"/>
      </w:pPr>
    </w:p>
    <w:p w14:paraId="57C9DBA8" w14:textId="7BF961F0" w:rsidR="001C36E2" w:rsidRDefault="00146133" w:rsidP="00F34FC8">
      <w:pPr>
        <w:pStyle w:val="Maintext"/>
      </w:pPr>
      <w:r>
        <w:t>Зберігаємо запит та переходимо на форму:</w:t>
      </w:r>
    </w:p>
    <w:p w14:paraId="292F263B" w14:textId="7E2F22D3" w:rsidR="00146133" w:rsidRDefault="00C52C47" w:rsidP="00F34FC8">
      <w:pPr>
        <w:pStyle w:val="Maintext"/>
      </w:pPr>
      <w:r>
        <w:rPr>
          <w:noProof/>
        </w:rPr>
        <w:drawing>
          <wp:inline distT="0" distB="0" distL="0" distR="0" wp14:anchorId="7157EA3E" wp14:editId="4B35BEE2">
            <wp:extent cx="5941695" cy="2988945"/>
            <wp:effectExtent l="0" t="0" r="1905" b="190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D627" w14:textId="6D75C962" w:rsidR="00914156" w:rsidRDefault="00914156" w:rsidP="00F34FC8">
      <w:pPr>
        <w:pStyle w:val="Maintext"/>
      </w:pPr>
    </w:p>
    <w:p w14:paraId="5ABBAA76" w14:textId="4B190734" w:rsidR="00C52C47" w:rsidRDefault="00C52C47" w:rsidP="00F34FC8">
      <w:pPr>
        <w:pStyle w:val="Maintext"/>
      </w:pPr>
      <w:r>
        <w:t>Як бачимо, при виборі предмета «Алгоритми», в списку доступних тестів знаходиться лише тести по цьому предмету.</w:t>
      </w:r>
    </w:p>
    <w:p w14:paraId="1A36343A" w14:textId="37060A97" w:rsidR="00C52C47" w:rsidRDefault="001130F1" w:rsidP="00F34FC8">
      <w:pPr>
        <w:pStyle w:val="Maintext"/>
      </w:pPr>
      <w:r>
        <w:t>Але якщо ми змінимо назву предмета на іншу, то список тестів не зміниться:</w:t>
      </w:r>
    </w:p>
    <w:p w14:paraId="7DD11559" w14:textId="162EA777" w:rsidR="001130F1" w:rsidRDefault="001130F1" w:rsidP="00F34FC8">
      <w:pPr>
        <w:pStyle w:val="Maintext"/>
      </w:pPr>
      <w:r>
        <w:rPr>
          <w:noProof/>
        </w:rPr>
        <w:lastRenderedPageBreak/>
        <w:drawing>
          <wp:inline distT="0" distB="0" distL="0" distR="0" wp14:anchorId="34F11A2F" wp14:editId="20864E86">
            <wp:extent cx="5276190" cy="2619048"/>
            <wp:effectExtent l="0" t="0" r="127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306A" w14:textId="4E885A03" w:rsidR="001130F1" w:rsidRDefault="001130F1" w:rsidP="00F34FC8">
      <w:pPr>
        <w:pStyle w:val="Maintext"/>
      </w:pPr>
      <w:r>
        <w:t>Це відбуваєтсья  тому, що СУБД автоматично не оновлює списки при зміні елементів.</w:t>
      </w:r>
    </w:p>
    <w:p w14:paraId="5FF1F2B7" w14:textId="3402843B" w:rsidR="001130F1" w:rsidRDefault="001130F1" w:rsidP="00F34FC8">
      <w:pPr>
        <w:pStyle w:val="Maintext"/>
      </w:pPr>
      <w:r>
        <w:t xml:space="preserve">Якщо ж ми натиснемо клавішу </w:t>
      </w:r>
      <w:r>
        <w:rPr>
          <w:lang w:val="en-US"/>
        </w:rPr>
        <w:t xml:space="preserve">“Refresh all”, </w:t>
      </w:r>
      <w:r>
        <w:t>то підгрузяться потрібні тести:</w:t>
      </w:r>
    </w:p>
    <w:p w14:paraId="5F97A173" w14:textId="380E147B" w:rsidR="001130F1" w:rsidRDefault="001130F1" w:rsidP="00F34FC8">
      <w:pPr>
        <w:pStyle w:val="Maintext"/>
      </w:pPr>
      <w:r>
        <w:rPr>
          <w:noProof/>
        </w:rPr>
        <w:drawing>
          <wp:inline distT="0" distB="0" distL="0" distR="0" wp14:anchorId="00B4FF38" wp14:editId="167135CF">
            <wp:extent cx="3878580" cy="2788920"/>
            <wp:effectExtent l="0" t="0" r="762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9478" w14:textId="046E6EF7" w:rsidR="001130F1" w:rsidRDefault="001130F1" w:rsidP="00F34FC8">
      <w:pPr>
        <w:pStyle w:val="Maintext"/>
      </w:pPr>
      <w:r>
        <w:t>Тепер бачимо пов’язані тести до предмета:</w:t>
      </w:r>
    </w:p>
    <w:p w14:paraId="1BA3BD51" w14:textId="0291695E" w:rsidR="001130F1" w:rsidRPr="001130F1" w:rsidRDefault="001130F1" w:rsidP="00F34FC8">
      <w:pPr>
        <w:pStyle w:val="Maintext"/>
      </w:pPr>
      <w:r>
        <w:rPr>
          <w:noProof/>
        </w:rPr>
        <w:drawing>
          <wp:inline distT="0" distB="0" distL="0" distR="0" wp14:anchorId="1F83F9A4" wp14:editId="23FE9D10">
            <wp:extent cx="3680460" cy="1688681"/>
            <wp:effectExtent l="0" t="0" r="0" b="698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98504" cy="169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D1E9" w14:textId="3B283F7F" w:rsidR="00C52C47" w:rsidRDefault="00C52C47" w:rsidP="00F34FC8">
      <w:pPr>
        <w:pStyle w:val="Maintext"/>
      </w:pPr>
    </w:p>
    <w:p w14:paraId="1218B086" w14:textId="30F31D78" w:rsidR="007C2AC3" w:rsidRDefault="00CF0E56" w:rsidP="00F34FC8">
      <w:pPr>
        <w:pStyle w:val="Maintext"/>
      </w:pPr>
      <w:r>
        <w:lastRenderedPageBreak/>
        <w:t>Але при зміні предмета, список тестів не оновлюється, тому потрібно створити макрос на подію оновлення елемента списку предметів.</w:t>
      </w:r>
    </w:p>
    <w:p w14:paraId="1422DB04" w14:textId="236B5B88" w:rsidR="007C2AC3" w:rsidRDefault="00CF0E56" w:rsidP="00F34FC8">
      <w:pPr>
        <w:pStyle w:val="Maintext"/>
      </w:pPr>
      <w:r>
        <w:t>Обираємо подію оновлення:</w:t>
      </w:r>
    </w:p>
    <w:p w14:paraId="460ED99B" w14:textId="41DDB398" w:rsidR="00CF0E56" w:rsidRDefault="0076555A" w:rsidP="00F34FC8">
      <w:pPr>
        <w:pStyle w:val="Maintext"/>
      </w:pPr>
      <w:r>
        <w:rPr>
          <w:noProof/>
        </w:rPr>
        <w:drawing>
          <wp:inline distT="0" distB="0" distL="0" distR="0" wp14:anchorId="713F98FF" wp14:editId="16C7E7C5">
            <wp:extent cx="4530956" cy="3497580"/>
            <wp:effectExtent l="0" t="0" r="3175" b="762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34833" cy="350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1D50" w14:textId="68A3357D" w:rsidR="001130F1" w:rsidRDefault="001130F1" w:rsidP="00F34FC8">
      <w:pPr>
        <w:pStyle w:val="Maintext"/>
      </w:pPr>
    </w:p>
    <w:p w14:paraId="5847E861" w14:textId="14EC0D07" w:rsidR="00CF0E56" w:rsidRDefault="001A0BC6" w:rsidP="00F34FC8">
      <w:pPr>
        <w:pStyle w:val="Maintext"/>
      </w:pPr>
      <w:r>
        <w:t>Обираємо</w:t>
      </w:r>
      <w:r w:rsidR="0076555A">
        <w:rPr>
          <w:lang w:val="en-US"/>
        </w:rPr>
        <w:t xml:space="preserve"> </w:t>
      </w:r>
      <w:r w:rsidR="0076555A">
        <w:t>побудівник коду</w:t>
      </w:r>
      <w:r>
        <w:t>:</w:t>
      </w:r>
    </w:p>
    <w:p w14:paraId="32B80245" w14:textId="2D2DFEBE" w:rsidR="001A0BC6" w:rsidRDefault="0076555A" w:rsidP="00F34FC8">
      <w:pPr>
        <w:pStyle w:val="Maintext"/>
      </w:pPr>
      <w:r>
        <w:rPr>
          <w:noProof/>
        </w:rPr>
        <w:drawing>
          <wp:inline distT="0" distB="0" distL="0" distR="0" wp14:anchorId="5892835B" wp14:editId="07C62D14">
            <wp:extent cx="2523809" cy="3247619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F183" w14:textId="67DD28EF" w:rsidR="001A0BC6" w:rsidRDefault="001A0BC6" w:rsidP="00F34FC8">
      <w:pPr>
        <w:pStyle w:val="Maintext"/>
      </w:pPr>
    </w:p>
    <w:p w14:paraId="4FA728C4" w14:textId="559714FD" w:rsidR="001013E8" w:rsidRDefault="001013E8" w:rsidP="00F34FC8">
      <w:pPr>
        <w:pStyle w:val="Maintext"/>
      </w:pPr>
      <w:r>
        <w:lastRenderedPageBreak/>
        <w:t>Тепер напишемо, що потрібно викликати команду оновлення для форми, на якій знаходиться поле зі списком:</w:t>
      </w:r>
    </w:p>
    <w:p w14:paraId="2A7844A6" w14:textId="0959A8A3" w:rsidR="001013E8" w:rsidRDefault="001013E8" w:rsidP="00F34FC8">
      <w:pPr>
        <w:pStyle w:val="Maintext"/>
      </w:pPr>
      <w:r>
        <w:rPr>
          <w:noProof/>
        </w:rPr>
        <w:drawing>
          <wp:inline distT="0" distB="0" distL="0" distR="0" wp14:anchorId="513214FC" wp14:editId="0B77ADF8">
            <wp:extent cx="5941695" cy="2348865"/>
            <wp:effectExtent l="0" t="0" r="1905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C374" w14:textId="78E5197F" w:rsidR="0076555A" w:rsidRDefault="0076555A" w:rsidP="00F34FC8">
      <w:pPr>
        <w:pStyle w:val="Maintext"/>
      </w:pPr>
    </w:p>
    <w:p w14:paraId="08100D9C" w14:textId="3805D04D" w:rsidR="0076555A" w:rsidRDefault="000E4979" w:rsidP="000E4979">
      <w:pPr>
        <w:pStyle w:val="Maintext"/>
      </w:pPr>
      <w:r>
        <w:t>Тепер створимо запит, що буде вибирати тест з набором питань та варіантів відповідей для використання в звіті.</w:t>
      </w:r>
    </w:p>
    <w:p w14:paraId="5214E32E" w14:textId="088F9749" w:rsidR="000E4979" w:rsidRPr="000E4979" w:rsidRDefault="000B742F" w:rsidP="000E4979">
      <w:pPr>
        <w:pStyle w:val="Maintext"/>
      </w:pPr>
      <w:r>
        <w:rPr>
          <w:noProof/>
        </w:rPr>
        <w:drawing>
          <wp:inline distT="0" distB="0" distL="0" distR="0" wp14:anchorId="07AB702A" wp14:editId="56FAA7EA">
            <wp:extent cx="3733333" cy="3971429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9D26" w14:textId="77777777" w:rsidR="001A0BC6" w:rsidRPr="0076555A" w:rsidRDefault="001A0BC6" w:rsidP="00F34FC8">
      <w:pPr>
        <w:pStyle w:val="Maintext"/>
        <w:rPr>
          <w:lang w:val="en-US"/>
        </w:rPr>
      </w:pPr>
    </w:p>
    <w:p w14:paraId="07B91EAB" w14:textId="4006A648" w:rsidR="00CF0E56" w:rsidRDefault="000B742F" w:rsidP="00F34FC8">
      <w:pPr>
        <w:pStyle w:val="Maintex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AFB4BF" wp14:editId="05163547">
            <wp:extent cx="5941695" cy="3147695"/>
            <wp:effectExtent l="0" t="0" r="190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E88E" w14:textId="7B57659A" w:rsidR="000B742F" w:rsidRDefault="000B742F" w:rsidP="00F34FC8">
      <w:pPr>
        <w:pStyle w:val="Maintext"/>
        <w:rPr>
          <w:lang w:val="en-US"/>
        </w:rPr>
      </w:pPr>
    </w:p>
    <w:p w14:paraId="62E1B2DD" w14:textId="712F63F3" w:rsidR="000B742F" w:rsidRDefault="000B742F" w:rsidP="00F34FC8">
      <w:pPr>
        <w:pStyle w:val="Maintext"/>
        <w:rPr>
          <w:lang w:val="en-US"/>
        </w:rPr>
      </w:pPr>
      <w:r>
        <w:t>Далі, на основі створеного запита, побудуємо звіт</w:t>
      </w:r>
      <w:r w:rsidR="003B0E61">
        <w:t>. Обираємо запит в списку всіх та натискаємо на клавішу «</w:t>
      </w:r>
      <w:r w:rsidR="003B0E61">
        <w:rPr>
          <w:lang w:val="en-US"/>
        </w:rPr>
        <w:t>Report</w:t>
      </w:r>
      <w:r w:rsidR="003B0E61">
        <w:t>»</w:t>
      </w:r>
      <w:r w:rsidR="003B0E61">
        <w:rPr>
          <w:lang w:val="en-US"/>
        </w:rPr>
        <w:t>:</w:t>
      </w:r>
    </w:p>
    <w:p w14:paraId="421A4C6D" w14:textId="63CC02F0" w:rsidR="003B0E61" w:rsidRPr="003B0E61" w:rsidRDefault="003B0E61" w:rsidP="00F34FC8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24998BED" wp14:editId="3199DBAA">
            <wp:extent cx="3161905" cy="1180952"/>
            <wp:effectExtent l="0" t="0" r="635" b="63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B04A" w14:textId="3C846ECE" w:rsidR="000B742F" w:rsidRDefault="003B0E61" w:rsidP="00F34FC8">
      <w:pPr>
        <w:pStyle w:val="Maintext"/>
      </w:pPr>
      <w:r>
        <w:rPr>
          <w:lang w:val="ru-RU"/>
        </w:rPr>
        <w:t>Або ж можна створити зв</w:t>
      </w:r>
      <w:r>
        <w:t>іт за допомогою майстра звітів:</w:t>
      </w:r>
    </w:p>
    <w:p w14:paraId="3F9BA17D" w14:textId="379F7AAE" w:rsidR="003B0E61" w:rsidRPr="003B0E61" w:rsidRDefault="003B0E61" w:rsidP="00F34FC8">
      <w:pPr>
        <w:pStyle w:val="Maintext"/>
      </w:pPr>
      <w:r>
        <w:rPr>
          <w:noProof/>
        </w:rPr>
        <w:drawing>
          <wp:inline distT="0" distB="0" distL="0" distR="0" wp14:anchorId="7C322D5D" wp14:editId="0D776906">
            <wp:extent cx="3909060" cy="3072361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11259" cy="307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A402" w14:textId="6085B590" w:rsidR="000E47A0" w:rsidRDefault="0004087A" w:rsidP="00F34FC8">
      <w:pPr>
        <w:pStyle w:val="Maintext"/>
      </w:pPr>
      <w:r>
        <w:lastRenderedPageBreak/>
        <w:t>Ставимо групування по питаннях:</w:t>
      </w:r>
    </w:p>
    <w:p w14:paraId="05389A7A" w14:textId="3F7BB616" w:rsidR="0004087A" w:rsidRDefault="0004087A" w:rsidP="00F34FC8">
      <w:pPr>
        <w:pStyle w:val="Maintext"/>
      </w:pPr>
      <w:r>
        <w:rPr>
          <w:noProof/>
        </w:rPr>
        <w:drawing>
          <wp:inline distT="0" distB="0" distL="0" distR="0" wp14:anchorId="08054855" wp14:editId="66B4F98C">
            <wp:extent cx="4381500" cy="3443679"/>
            <wp:effectExtent l="0" t="0" r="0" b="444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5320" cy="344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96D3" w14:textId="3D41EAF8" w:rsidR="0004087A" w:rsidRDefault="0004087A" w:rsidP="00F34FC8">
      <w:pPr>
        <w:pStyle w:val="Maintext"/>
      </w:pPr>
    </w:p>
    <w:p w14:paraId="24E0058F" w14:textId="4C9E3F36" w:rsidR="0034169D" w:rsidRDefault="0034169D" w:rsidP="00F34FC8">
      <w:pPr>
        <w:pStyle w:val="Maintext"/>
      </w:pPr>
      <w:r>
        <w:t>Далі, можемо побачити наш звіт.</w:t>
      </w:r>
    </w:p>
    <w:p w14:paraId="6DEBD461" w14:textId="5BD0D111" w:rsidR="0034169D" w:rsidRDefault="0034169D" w:rsidP="00F34FC8">
      <w:pPr>
        <w:pStyle w:val="Maintext"/>
      </w:pPr>
      <w:r>
        <w:t>Для того, щоб забрати зміну кольорів при чередуванні записів, заходимо в панель властивостей області даних, та виставляємо колір чередування таким же як і основний колір:</w:t>
      </w:r>
    </w:p>
    <w:p w14:paraId="74F14F1E" w14:textId="73A416EA" w:rsidR="0034169D" w:rsidRDefault="0034169D" w:rsidP="00F34FC8">
      <w:pPr>
        <w:pStyle w:val="Maintext"/>
      </w:pPr>
      <w:r>
        <w:rPr>
          <w:noProof/>
        </w:rPr>
        <w:drawing>
          <wp:inline distT="0" distB="0" distL="0" distR="0" wp14:anchorId="2E4934F9" wp14:editId="498209CD">
            <wp:extent cx="3466667" cy="3457143"/>
            <wp:effectExtent l="0" t="0" r="635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149A" w14:textId="6F2F4AFB" w:rsidR="0034169D" w:rsidRDefault="0034169D" w:rsidP="00F34FC8">
      <w:pPr>
        <w:pStyle w:val="Maintext"/>
      </w:pPr>
      <w:r>
        <w:lastRenderedPageBreak/>
        <w:t>Тепер можемо бачити, що немає чередування:</w:t>
      </w:r>
    </w:p>
    <w:p w14:paraId="045C7640" w14:textId="137006B9" w:rsidR="0034169D" w:rsidRDefault="0034169D" w:rsidP="00F34FC8">
      <w:pPr>
        <w:pStyle w:val="Maintext"/>
      </w:pPr>
      <w:r>
        <w:rPr>
          <w:noProof/>
        </w:rPr>
        <w:drawing>
          <wp:inline distT="0" distB="0" distL="0" distR="0" wp14:anchorId="4BBEA552" wp14:editId="08D8397A">
            <wp:extent cx="5941695" cy="2843530"/>
            <wp:effectExtent l="0" t="0" r="1905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9713" w14:textId="7B1C170E" w:rsidR="0034169D" w:rsidRDefault="0034169D" w:rsidP="00F34FC8">
      <w:pPr>
        <w:pStyle w:val="Maintext"/>
      </w:pPr>
    </w:p>
    <w:p w14:paraId="7FAD775B" w14:textId="400988C4" w:rsidR="00001B65" w:rsidRDefault="00001B65" w:rsidP="00F34FC8">
      <w:pPr>
        <w:pStyle w:val="Maintext"/>
      </w:pPr>
      <w:r>
        <w:t>Далі, додамо дію відкривання звіта при натисненні на кнопку:</w:t>
      </w:r>
    </w:p>
    <w:p w14:paraId="7E7BDA7D" w14:textId="30CC1C6C" w:rsidR="00001B65" w:rsidRDefault="00001B65" w:rsidP="00F34FC8">
      <w:pPr>
        <w:pStyle w:val="Maintext"/>
      </w:pPr>
      <w:r>
        <w:rPr>
          <w:noProof/>
        </w:rPr>
        <w:drawing>
          <wp:inline distT="0" distB="0" distL="0" distR="0" wp14:anchorId="216B3154" wp14:editId="2850320B">
            <wp:extent cx="5561905" cy="3790476"/>
            <wp:effectExtent l="0" t="0" r="1270" b="63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6EAF" w14:textId="33AB37C3" w:rsidR="0034169D" w:rsidRDefault="0034169D" w:rsidP="00F34FC8">
      <w:pPr>
        <w:pStyle w:val="Maintext"/>
      </w:pPr>
    </w:p>
    <w:p w14:paraId="4A86FA46" w14:textId="5B8EAFC3" w:rsidR="00001B65" w:rsidRDefault="00001B65" w:rsidP="00F34FC8">
      <w:pPr>
        <w:pStyle w:val="Maintext"/>
      </w:pPr>
      <w:r>
        <w:rPr>
          <w:noProof/>
        </w:rPr>
        <w:lastRenderedPageBreak/>
        <w:drawing>
          <wp:inline distT="0" distB="0" distL="0" distR="0" wp14:anchorId="0BF9B5A4" wp14:editId="05BA1A57">
            <wp:extent cx="5561905" cy="3790476"/>
            <wp:effectExtent l="0" t="0" r="1270" b="63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9ED0" w14:textId="3960C559" w:rsidR="00001B65" w:rsidRDefault="00001B65" w:rsidP="00F34FC8">
      <w:pPr>
        <w:pStyle w:val="Maintext"/>
      </w:pPr>
    </w:p>
    <w:p w14:paraId="507FCA29" w14:textId="48D09368" w:rsidR="00001B65" w:rsidRDefault="00001B65" w:rsidP="00F34FC8">
      <w:pPr>
        <w:pStyle w:val="Maintext"/>
      </w:pPr>
      <w:r>
        <w:rPr>
          <w:noProof/>
        </w:rPr>
        <w:drawing>
          <wp:inline distT="0" distB="0" distL="0" distR="0" wp14:anchorId="201DA036" wp14:editId="2B98029F">
            <wp:extent cx="5561905" cy="3790476"/>
            <wp:effectExtent l="0" t="0" r="1270" b="63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CC36" w14:textId="52D0E770" w:rsidR="00001B65" w:rsidRDefault="00001B65" w:rsidP="00F34FC8">
      <w:pPr>
        <w:pStyle w:val="Maintext"/>
      </w:pPr>
    </w:p>
    <w:p w14:paraId="334B9A91" w14:textId="155BFA99" w:rsidR="00001B65" w:rsidRDefault="00001B65" w:rsidP="00F34FC8">
      <w:pPr>
        <w:pStyle w:val="Maintext"/>
      </w:pPr>
    </w:p>
    <w:p w14:paraId="04A96CFE" w14:textId="05EF77EF" w:rsidR="00001B65" w:rsidRDefault="00001B65" w:rsidP="00F34FC8">
      <w:pPr>
        <w:pStyle w:val="Maintext"/>
      </w:pPr>
      <w:r>
        <w:lastRenderedPageBreak/>
        <w:t>Однак, коли ми запускаємо форму в режимі перегляду, ми не можемо одразу передати значення нашого списку як параметр (простим способом).</w:t>
      </w:r>
    </w:p>
    <w:p w14:paraId="3ABB5265" w14:textId="4ED8AD3E" w:rsidR="00001B65" w:rsidRDefault="00001B65" w:rsidP="00F34FC8">
      <w:pPr>
        <w:pStyle w:val="Maintext"/>
      </w:pPr>
      <w:r>
        <w:rPr>
          <w:noProof/>
        </w:rPr>
        <w:drawing>
          <wp:inline distT="0" distB="0" distL="0" distR="0" wp14:anchorId="01533605" wp14:editId="704C11D0">
            <wp:extent cx="2533333" cy="1361905"/>
            <wp:effectExtent l="0" t="0" r="635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FDCF" w14:textId="73929ED6" w:rsidR="00001B65" w:rsidRDefault="00001B65" w:rsidP="00F34FC8">
      <w:pPr>
        <w:pStyle w:val="Maintext"/>
      </w:pPr>
    </w:p>
    <w:p w14:paraId="5AE4618A" w14:textId="71E2899E" w:rsidR="00001B65" w:rsidRDefault="00001B65" w:rsidP="00F34FC8">
      <w:pPr>
        <w:pStyle w:val="Maintext"/>
      </w:pPr>
      <w:r>
        <w:t>Тому змінимо запит, зробивши його зав’язаним на нашій формі:</w:t>
      </w:r>
    </w:p>
    <w:p w14:paraId="1AC670CE" w14:textId="717FC810" w:rsidR="00001B65" w:rsidRDefault="0062460B" w:rsidP="00F34FC8">
      <w:pPr>
        <w:pStyle w:val="Maintext"/>
      </w:pPr>
      <w:r>
        <w:rPr>
          <w:noProof/>
        </w:rPr>
        <w:drawing>
          <wp:inline distT="0" distB="0" distL="0" distR="0" wp14:anchorId="4E2AFEBB" wp14:editId="755BCA08">
            <wp:extent cx="5941695" cy="2926715"/>
            <wp:effectExtent l="0" t="0" r="1905" b="698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2C49" w14:textId="5D628393" w:rsidR="00001B65" w:rsidRDefault="00001B65" w:rsidP="00F34FC8">
      <w:pPr>
        <w:pStyle w:val="Maintext"/>
      </w:pPr>
    </w:p>
    <w:p w14:paraId="275E832F" w14:textId="517ECE79" w:rsidR="0062460B" w:rsidRDefault="0062460B" w:rsidP="00F34FC8">
      <w:pPr>
        <w:pStyle w:val="Maintext"/>
      </w:pPr>
      <w:r>
        <w:t>Зберігши запит, перевіримо ще раз чи працює відриття звіта:</w:t>
      </w:r>
    </w:p>
    <w:p w14:paraId="08C3CCA2" w14:textId="5A95CB6C" w:rsidR="0062460B" w:rsidRDefault="009E13C8" w:rsidP="00F34FC8">
      <w:pPr>
        <w:pStyle w:val="Maintext"/>
      </w:pPr>
      <w:r>
        <w:t>Тепер при натисненні на кнопку, відкривається звіт:</w:t>
      </w:r>
    </w:p>
    <w:p w14:paraId="3FA9D423" w14:textId="4C472D4A" w:rsidR="00193FCD" w:rsidRDefault="00193FCD" w:rsidP="00F34FC8">
      <w:pPr>
        <w:pStyle w:val="Maintext"/>
      </w:pPr>
      <w:r>
        <w:rPr>
          <w:noProof/>
        </w:rPr>
        <w:lastRenderedPageBreak/>
        <w:drawing>
          <wp:inline distT="0" distB="0" distL="0" distR="0" wp14:anchorId="3FE2B78A" wp14:editId="6186D2C3">
            <wp:extent cx="4549140" cy="2583180"/>
            <wp:effectExtent l="0" t="0" r="3810" b="762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r="23437" b="19668"/>
                    <a:stretch/>
                  </pic:blipFill>
                  <pic:spPr bwMode="auto">
                    <a:xfrm>
                      <a:off x="0" y="0"/>
                      <a:ext cx="454914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14452" w14:textId="51623BFE" w:rsidR="00EE7AE3" w:rsidRDefault="00EE7AE3" w:rsidP="00F34FC8">
      <w:pPr>
        <w:pStyle w:val="Maintext"/>
      </w:pPr>
      <w:r>
        <w:t>Тепер при натисненні на кнопку, відкривається тест з можливістю друку.</w:t>
      </w:r>
    </w:p>
    <w:p w14:paraId="59710FB0" w14:textId="4982F126" w:rsidR="009E13C8" w:rsidRDefault="009E13C8" w:rsidP="00F34FC8">
      <w:pPr>
        <w:pStyle w:val="Maintext"/>
      </w:pPr>
      <w:r>
        <w:rPr>
          <w:noProof/>
        </w:rPr>
        <w:drawing>
          <wp:inline distT="0" distB="0" distL="0" distR="0" wp14:anchorId="3F6A1892" wp14:editId="5DCFD56B">
            <wp:extent cx="4511040" cy="1897558"/>
            <wp:effectExtent l="0" t="0" r="3810" b="762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14398" cy="189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F3C5" w14:textId="40A46ACC" w:rsidR="00001B65" w:rsidRDefault="00001B65" w:rsidP="00F34FC8">
      <w:pPr>
        <w:pStyle w:val="Maintext"/>
      </w:pPr>
    </w:p>
    <w:p w14:paraId="43BDD67A" w14:textId="4412F974" w:rsidR="009E13C8" w:rsidRDefault="00284105" w:rsidP="00F34FC8">
      <w:pPr>
        <w:pStyle w:val="Maintext"/>
      </w:pPr>
      <w:r>
        <w:t>Далі, перейдемо до створення головної кнопочної форми:</w:t>
      </w:r>
    </w:p>
    <w:p w14:paraId="41A9DE4A" w14:textId="23E9313F" w:rsidR="00284105" w:rsidRPr="00405A2F" w:rsidRDefault="0010292F" w:rsidP="00F34FC8">
      <w:pPr>
        <w:pStyle w:val="Maintext"/>
      </w:pPr>
      <w:r>
        <w:t xml:space="preserve">Для цього, будемо використовувати диспетчер кнопкових форм. Щоб його додати на панель інструментів, </w:t>
      </w:r>
      <w:r w:rsidR="00405A2F">
        <w:rPr>
          <w:lang w:val="en-US"/>
        </w:rPr>
        <w:t xml:space="preserve">File – Options – Quick access toolbar – </w:t>
      </w:r>
      <w:r w:rsidR="00405A2F">
        <w:t>шукаємо пункт «</w:t>
      </w:r>
      <w:r w:rsidR="00405A2F">
        <w:rPr>
          <w:lang w:val="en-US"/>
        </w:rPr>
        <w:t>Switchboard manager</w:t>
      </w:r>
      <w:r w:rsidR="00405A2F">
        <w:t>»</w:t>
      </w:r>
      <w:r w:rsidR="00405A2F">
        <w:rPr>
          <w:lang w:val="en-US"/>
        </w:rPr>
        <w:t xml:space="preserve"> </w:t>
      </w:r>
      <w:r w:rsidR="00405A2F">
        <w:t>та додаємо його:</w:t>
      </w:r>
    </w:p>
    <w:p w14:paraId="1BDF5070" w14:textId="42A3F830" w:rsidR="00284105" w:rsidRDefault="00405A2F" w:rsidP="00F34FC8">
      <w:pPr>
        <w:pStyle w:val="Maintext"/>
      </w:pPr>
      <w:r>
        <w:rPr>
          <w:noProof/>
        </w:rPr>
        <w:lastRenderedPageBreak/>
        <w:drawing>
          <wp:inline distT="0" distB="0" distL="0" distR="0" wp14:anchorId="277520BA" wp14:editId="4627818B">
            <wp:extent cx="5964382" cy="4891596"/>
            <wp:effectExtent l="0" t="0" r="0" b="444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76350" cy="490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EB89" w14:textId="74A19D17" w:rsidR="00284105" w:rsidRDefault="00284105" w:rsidP="00F34FC8">
      <w:pPr>
        <w:pStyle w:val="Maintext"/>
      </w:pPr>
    </w:p>
    <w:p w14:paraId="77147543" w14:textId="20DE6B1D" w:rsidR="00405A2F" w:rsidRDefault="00C70B7A" w:rsidP="00F34FC8">
      <w:pPr>
        <w:pStyle w:val="Maintext"/>
      </w:pPr>
      <w:r>
        <w:t>Далі, створимо кнопкову форму:</w:t>
      </w:r>
    </w:p>
    <w:p w14:paraId="0FBFE9BE" w14:textId="34E2ED67" w:rsidR="00C70B7A" w:rsidRDefault="00C70B7A" w:rsidP="00F34FC8">
      <w:pPr>
        <w:pStyle w:val="Maintext"/>
      </w:pPr>
      <w:r>
        <w:rPr>
          <w:noProof/>
        </w:rPr>
        <w:drawing>
          <wp:inline distT="0" distB="0" distL="0" distR="0" wp14:anchorId="61589619" wp14:editId="0926E9C5">
            <wp:extent cx="3020060" cy="1461770"/>
            <wp:effectExtent l="0" t="0" r="8890" b="508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B4448" w14:textId="00BA6329" w:rsidR="00405A2F" w:rsidRDefault="00405A2F" w:rsidP="00F34FC8">
      <w:pPr>
        <w:pStyle w:val="Maintext"/>
      </w:pPr>
    </w:p>
    <w:p w14:paraId="097ACE1A" w14:textId="0D85EC75" w:rsidR="00C70B7A" w:rsidRDefault="00586D57" w:rsidP="00F34FC8">
      <w:pPr>
        <w:pStyle w:val="Maintext"/>
      </w:pPr>
      <w:r>
        <w:t>Бачимо повідомлення про те, що в базі немає кнопкової форми:</w:t>
      </w:r>
    </w:p>
    <w:p w14:paraId="5F36EB81" w14:textId="3FCAE380" w:rsidR="00586D57" w:rsidRDefault="00586D57" w:rsidP="00F34FC8">
      <w:pPr>
        <w:pStyle w:val="Maintext"/>
      </w:pPr>
      <w:r>
        <w:rPr>
          <w:noProof/>
        </w:rPr>
        <w:drawing>
          <wp:inline distT="0" distB="0" distL="0" distR="0" wp14:anchorId="65867D17" wp14:editId="707CF34F">
            <wp:extent cx="5941695" cy="1146810"/>
            <wp:effectExtent l="0" t="0" r="1905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84D3" w14:textId="65CD0876" w:rsidR="00C70B7A" w:rsidRDefault="00C70B7A" w:rsidP="00F34FC8">
      <w:pPr>
        <w:pStyle w:val="Maintext"/>
      </w:pPr>
    </w:p>
    <w:p w14:paraId="05CA8D68" w14:textId="59C11CDD" w:rsidR="00586D57" w:rsidRDefault="007B079D" w:rsidP="00F34FC8">
      <w:pPr>
        <w:pStyle w:val="Maintext"/>
      </w:pPr>
      <w:r>
        <w:t>Створюємо потрібні кнопки:</w:t>
      </w:r>
    </w:p>
    <w:p w14:paraId="607D2373" w14:textId="6ECCEFB8" w:rsidR="007B079D" w:rsidRDefault="007B079D" w:rsidP="00F34FC8">
      <w:pPr>
        <w:pStyle w:val="Maintext"/>
      </w:pPr>
      <w:r>
        <w:rPr>
          <w:noProof/>
        </w:rPr>
        <w:drawing>
          <wp:inline distT="0" distB="0" distL="0" distR="0" wp14:anchorId="4715685E" wp14:editId="1B51C82D">
            <wp:extent cx="5038095" cy="3228571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181C" w14:textId="006E2758" w:rsidR="00586D57" w:rsidRDefault="00586D57" w:rsidP="00F34FC8">
      <w:pPr>
        <w:pStyle w:val="Maintext"/>
      </w:pPr>
    </w:p>
    <w:p w14:paraId="19135605" w14:textId="15D7B438" w:rsidR="006C0FC0" w:rsidRDefault="006C0FC0" w:rsidP="00F34FC8">
      <w:pPr>
        <w:pStyle w:val="Maintext"/>
      </w:pPr>
      <w:r>
        <w:t>Створимо наступні кнопки:</w:t>
      </w:r>
    </w:p>
    <w:p w14:paraId="7F8D7C41" w14:textId="4433FA3A" w:rsidR="006C0FC0" w:rsidRDefault="006C0FC0" w:rsidP="00F34FC8">
      <w:pPr>
        <w:pStyle w:val="Maintext"/>
      </w:pPr>
      <w:r>
        <w:rPr>
          <w:noProof/>
        </w:rPr>
        <w:drawing>
          <wp:inline distT="0" distB="0" distL="0" distR="0" wp14:anchorId="471B9202" wp14:editId="6C0984AE">
            <wp:extent cx="3656585" cy="865909"/>
            <wp:effectExtent l="0" t="0" r="127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/>
                    <a:srcRect b="62111"/>
                    <a:stretch/>
                  </pic:blipFill>
                  <pic:spPr bwMode="auto">
                    <a:xfrm>
                      <a:off x="0" y="0"/>
                      <a:ext cx="3657143" cy="866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EBCD1" w14:textId="0F2976E1" w:rsidR="007B079D" w:rsidRDefault="007B079D" w:rsidP="00F34FC8">
      <w:pPr>
        <w:pStyle w:val="Maintext"/>
      </w:pPr>
    </w:p>
    <w:p w14:paraId="44C2417F" w14:textId="29524685" w:rsidR="006C0FC0" w:rsidRDefault="006C0FC0" w:rsidP="00F34FC8">
      <w:pPr>
        <w:pStyle w:val="Maintext"/>
      </w:pPr>
      <w:r>
        <w:t>Далі, створимо функціонал для кожного вікна форми:</w:t>
      </w:r>
    </w:p>
    <w:p w14:paraId="546816D6" w14:textId="7E4246AD" w:rsidR="006C0FC0" w:rsidRDefault="00E77B9D" w:rsidP="00F34FC8">
      <w:pPr>
        <w:pStyle w:val="Maintext"/>
      </w:pPr>
      <w:r>
        <w:rPr>
          <w:noProof/>
        </w:rPr>
        <w:drawing>
          <wp:inline distT="0" distB="0" distL="0" distR="0" wp14:anchorId="4F9E5A26" wp14:editId="76286A6B">
            <wp:extent cx="3934691" cy="2405783"/>
            <wp:effectExtent l="0" t="0" r="889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39093" cy="240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B3FC" w14:textId="3F4CD88C" w:rsidR="006C0FC0" w:rsidRDefault="006C0FC0" w:rsidP="00F34FC8">
      <w:pPr>
        <w:pStyle w:val="Maintext"/>
      </w:pPr>
    </w:p>
    <w:p w14:paraId="021C4A28" w14:textId="3F1EC7D7" w:rsidR="00E77B9D" w:rsidRDefault="00CE3D0D" w:rsidP="00F34FC8">
      <w:pPr>
        <w:pStyle w:val="Maintext"/>
      </w:pPr>
      <w:r>
        <w:lastRenderedPageBreak/>
        <w:t>При натисненні на обрану к</w:t>
      </w:r>
      <w:r w:rsidR="00512832">
        <w:t>нопку, будемо запускати відповідний макрос:</w:t>
      </w:r>
    </w:p>
    <w:p w14:paraId="1AE54DD0" w14:textId="438B1575" w:rsidR="00512832" w:rsidRDefault="00512832" w:rsidP="00F34FC8">
      <w:pPr>
        <w:pStyle w:val="Maintext"/>
      </w:pPr>
      <w:r>
        <w:rPr>
          <w:noProof/>
        </w:rPr>
        <w:drawing>
          <wp:inline distT="0" distB="0" distL="0" distR="0" wp14:anchorId="49C30ECF" wp14:editId="5B1BE4DA">
            <wp:extent cx="5561905" cy="1485714"/>
            <wp:effectExtent l="0" t="0" r="1270" b="63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B547" w14:textId="1C032900" w:rsidR="008D4B03" w:rsidRDefault="008D4B03" w:rsidP="00F34FC8">
      <w:pPr>
        <w:pStyle w:val="Maintext"/>
      </w:pPr>
    </w:p>
    <w:p w14:paraId="4048AA29" w14:textId="4021F830" w:rsidR="00512832" w:rsidRDefault="008F44F8" w:rsidP="00F34FC8">
      <w:pPr>
        <w:pStyle w:val="Maintext"/>
      </w:pPr>
      <w:r>
        <w:t>Однак, на даному етапі макросів для роботи з таблицями поки що немає, тому повернемось до цього трохи пізніше.</w:t>
      </w:r>
    </w:p>
    <w:p w14:paraId="723B1483" w14:textId="26D9B390" w:rsidR="008F44F8" w:rsidRDefault="008F44F8" w:rsidP="00F34FC8">
      <w:pPr>
        <w:pStyle w:val="Maintext"/>
      </w:pPr>
      <w:r>
        <w:t>Заповнимо сторінку «Звіти». Кожна кнопка буде відкривати відповідний звіт:</w:t>
      </w:r>
    </w:p>
    <w:p w14:paraId="5BF2455C" w14:textId="30AD8909" w:rsidR="008F44F8" w:rsidRDefault="008F44F8" w:rsidP="00F34FC8">
      <w:pPr>
        <w:pStyle w:val="Maintext"/>
      </w:pPr>
      <w:r>
        <w:rPr>
          <w:noProof/>
        </w:rPr>
        <w:drawing>
          <wp:inline distT="0" distB="0" distL="0" distR="0" wp14:anchorId="0C6EEA07" wp14:editId="1614B429">
            <wp:extent cx="5742857" cy="3057143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F4DC" w14:textId="77777777" w:rsidR="00512832" w:rsidRDefault="00512832" w:rsidP="00F34FC8">
      <w:pPr>
        <w:pStyle w:val="Maintext"/>
      </w:pPr>
    </w:p>
    <w:p w14:paraId="0DC56086" w14:textId="3B08A16D" w:rsidR="008D4B03" w:rsidRDefault="00D22190" w:rsidP="00F34FC8">
      <w:pPr>
        <w:pStyle w:val="Maintext"/>
      </w:pPr>
      <w:r>
        <w:rPr>
          <w:noProof/>
        </w:rPr>
        <w:lastRenderedPageBreak/>
        <w:drawing>
          <wp:inline distT="0" distB="0" distL="0" distR="0" wp14:anchorId="5525A983" wp14:editId="20E4FB68">
            <wp:extent cx="5742857" cy="3247619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DBFC" w14:textId="0FF656BF" w:rsidR="008F44F8" w:rsidRDefault="008F44F8" w:rsidP="00F34FC8">
      <w:pPr>
        <w:pStyle w:val="Maintext"/>
      </w:pPr>
    </w:p>
    <w:p w14:paraId="786AA756" w14:textId="36262312" w:rsidR="00D22190" w:rsidRDefault="00D22190" w:rsidP="00F34FC8">
      <w:pPr>
        <w:pStyle w:val="Maintext"/>
      </w:pPr>
      <w:r>
        <w:rPr>
          <w:noProof/>
        </w:rPr>
        <w:drawing>
          <wp:inline distT="0" distB="0" distL="0" distR="0" wp14:anchorId="701C4121" wp14:editId="06FB75CB">
            <wp:extent cx="5561905" cy="1485714"/>
            <wp:effectExtent l="0" t="0" r="1270" b="63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F050" w14:textId="77777777" w:rsidR="008F44F8" w:rsidRDefault="008F44F8" w:rsidP="00F34FC8">
      <w:pPr>
        <w:pStyle w:val="Maintext"/>
      </w:pPr>
    </w:p>
    <w:p w14:paraId="7F01CFFB" w14:textId="35D2EF46" w:rsidR="008D4B03" w:rsidRDefault="00D22190" w:rsidP="00F34FC8">
      <w:pPr>
        <w:pStyle w:val="Maintext"/>
      </w:pPr>
      <w:r>
        <w:rPr>
          <w:noProof/>
        </w:rPr>
        <w:drawing>
          <wp:inline distT="0" distB="0" distL="0" distR="0" wp14:anchorId="3B846E28" wp14:editId="6282C3F4">
            <wp:extent cx="5561905" cy="1485714"/>
            <wp:effectExtent l="0" t="0" r="1270" b="63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12F7" w14:textId="340E72F6" w:rsidR="00D22190" w:rsidRDefault="00D22190" w:rsidP="00F34FC8">
      <w:pPr>
        <w:pStyle w:val="Maintext"/>
      </w:pPr>
    </w:p>
    <w:p w14:paraId="295D0A21" w14:textId="0F71AD11" w:rsidR="00D22190" w:rsidRDefault="0007145B" w:rsidP="00F34FC8">
      <w:pPr>
        <w:pStyle w:val="Maintext"/>
      </w:pPr>
      <w:r>
        <w:rPr>
          <w:noProof/>
        </w:rPr>
        <w:drawing>
          <wp:inline distT="0" distB="0" distL="0" distR="0" wp14:anchorId="17091FC6" wp14:editId="5414A40E">
            <wp:extent cx="5561905" cy="1485714"/>
            <wp:effectExtent l="0" t="0" r="1270" b="635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3370" w14:textId="1DBC8C18" w:rsidR="008D4B03" w:rsidRDefault="008D4B03" w:rsidP="00F34FC8">
      <w:pPr>
        <w:pStyle w:val="Maintext"/>
      </w:pPr>
    </w:p>
    <w:p w14:paraId="65573FB8" w14:textId="46D194B0" w:rsidR="0007145B" w:rsidRDefault="00BE45D5" w:rsidP="00F34FC8">
      <w:pPr>
        <w:pStyle w:val="Maintext"/>
      </w:pPr>
      <w:r>
        <w:t>Також додамо кнопку «Назад» для повернення до головної форми:</w:t>
      </w:r>
    </w:p>
    <w:p w14:paraId="799BE7CC" w14:textId="44208F10" w:rsidR="0007145B" w:rsidRDefault="00B03A1A" w:rsidP="00F34FC8">
      <w:pPr>
        <w:pStyle w:val="Maintext"/>
      </w:pPr>
      <w:r>
        <w:rPr>
          <w:noProof/>
        </w:rPr>
        <w:drawing>
          <wp:inline distT="0" distB="0" distL="0" distR="0" wp14:anchorId="301D20BF" wp14:editId="687E013F">
            <wp:extent cx="5561905" cy="1485714"/>
            <wp:effectExtent l="0" t="0" r="1270" b="635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F259" w14:textId="47C2C8D9" w:rsidR="005F37BF" w:rsidRDefault="005F37BF" w:rsidP="00F34FC8">
      <w:pPr>
        <w:pStyle w:val="Maintext"/>
      </w:pPr>
    </w:p>
    <w:p w14:paraId="16A006F9" w14:textId="70CE7754" w:rsidR="00B03A1A" w:rsidRDefault="00B03A1A" w:rsidP="00F34FC8">
      <w:pPr>
        <w:pStyle w:val="Maintext"/>
      </w:pPr>
      <w:r>
        <w:t>Також налаштуємо головну кнопочну форму (додамо кнопки переходу на інші сторінки):</w:t>
      </w:r>
    </w:p>
    <w:p w14:paraId="6BC09A79" w14:textId="3F3210C9" w:rsidR="005F37BF" w:rsidRDefault="00B03A1A" w:rsidP="00F34FC8">
      <w:pPr>
        <w:pStyle w:val="Maintext"/>
      </w:pPr>
      <w:r>
        <w:rPr>
          <w:noProof/>
        </w:rPr>
        <w:drawing>
          <wp:inline distT="0" distB="0" distL="0" distR="0" wp14:anchorId="7EBAB200" wp14:editId="5B4BB909">
            <wp:extent cx="5000000" cy="3057143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C68A" w14:textId="03018786" w:rsidR="00405A2F" w:rsidRDefault="00405A2F" w:rsidP="00F34FC8">
      <w:pPr>
        <w:pStyle w:val="Maintext"/>
      </w:pPr>
    </w:p>
    <w:p w14:paraId="6CB8C511" w14:textId="03FBA312" w:rsidR="008462D7" w:rsidRDefault="008462D7" w:rsidP="00F34FC8">
      <w:pPr>
        <w:pStyle w:val="Maintext"/>
      </w:pPr>
      <w:r>
        <w:t>Створювати кноки для переходу можна наступним чином:</w:t>
      </w:r>
    </w:p>
    <w:p w14:paraId="7EC8296A" w14:textId="1ABD3E96" w:rsidR="00B03A1A" w:rsidRDefault="008462D7" w:rsidP="00F34FC8">
      <w:pPr>
        <w:pStyle w:val="Maintext"/>
      </w:pPr>
      <w:r>
        <w:rPr>
          <w:noProof/>
        </w:rPr>
        <w:drawing>
          <wp:inline distT="0" distB="0" distL="0" distR="0" wp14:anchorId="6916CD37" wp14:editId="2ACBB72F">
            <wp:extent cx="5561905" cy="1485714"/>
            <wp:effectExtent l="0" t="0" r="1270" b="63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A532" w14:textId="7B8D86D9" w:rsidR="00B03A1A" w:rsidRDefault="00B03A1A" w:rsidP="00F34FC8">
      <w:pPr>
        <w:pStyle w:val="Maintext"/>
      </w:pPr>
    </w:p>
    <w:p w14:paraId="7F7B2445" w14:textId="3896C97B" w:rsidR="008462D7" w:rsidRPr="008462D7" w:rsidRDefault="008462D7" w:rsidP="00F34FC8">
      <w:pPr>
        <w:pStyle w:val="Maintext"/>
        <w:rPr>
          <w:lang w:val="en-US"/>
        </w:rPr>
      </w:pPr>
      <w:r>
        <w:lastRenderedPageBreak/>
        <w:t xml:space="preserve">Також додамо кнопку виходу з </w:t>
      </w:r>
      <w:r>
        <w:rPr>
          <w:lang w:val="en-US"/>
        </w:rPr>
        <w:t>Access.</w:t>
      </w:r>
    </w:p>
    <w:p w14:paraId="3F00E520" w14:textId="11D5A573" w:rsidR="008462D7" w:rsidRDefault="008462D7" w:rsidP="00F34FC8">
      <w:pPr>
        <w:pStyle w:val="Maintext"/>
      </w:pPr>
      <w:r>
        <w:rPr>
          <w:noProof/>
        </w:rPr>
        <w:drawing>
          <wp:inline distT="0" distB="0" distL="0" distR="0" wp14:anchorId="4C38E1AD" wp14:editId="3D368CD4">
            <wp:extent cx="5561905" cy="1485714"/>
            <wp:effectExtent l="0" t="0" r="1270" b="635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C434" w14:textId="0BBC5432" w:rsidR="008462D7" w:rsidRDefault="008462D7" w:rsidP="00F34FC8">
      <w:pPr>
        <w:pStyle w:val="Maintext"/>
      </w:pPr>
    </w:p>
    <w:p w14:paraId="52F6B3D7" w14:textId="12B4E4DC" w:rsidR="008462D7" w:rsidRDefault="00555845" w:rsidP="00F34FC8">
      <w:pPr>
        <w:pStyle w:val="Maintext"/>
      </w:pPr>
      <w:r>
        <w:t>Далі, перейдемо до наповнення сторінки «Форми». Є два можливих варіанта відкриття форми – в режимі лише додавання даних а також в режимі редагування даних. Ми скористаємось другим варіантом:</w:t>
      </w:r>
    </w:p>
    <w:p w14:paraId="40BC8D7C" w14:textId="7D3A1850" w:rsidR="00555845" w:rsidRDefault="00555845" w:rsidP="00F34FC8">
      <w:pPr>
        <w:pStyle w:val="Maintext"/>
      </w:pPr>
      <w:r>
        <w:rPr>
          <w:noProof/>
        </w:rPr>
        <w:drawing>
          <wp:inline distT="0" distB="0" distL="0" distR="0" wp14:anchorId="38C3B591" wp14:editId="47194E79">
            <wp:extent cx="5876190" cy="3057143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5145" w14:textId="7A41941D" w:rsidR="008462D7" w:rsidRDefault="008462D7" w:rsidP="00F34FC8">
      <w:pPr>
        <w:pStyle w:val="Maintext"/>
      </w:pPr>
    </w:p>
    <w:p w14:paraId="40DC26C7" w14:textId="19E1DB38" w:rsidR="00555845" w:rsidRDefault="00D34D34" w:rsidP="00F34FC8">
      <w:pPr>
        <w:pStyle w:val="Maintext"/>
      </w:pPr>
      <w:r>
        <w:t>Додаємо наступні елементи на головну форму:</w:t>
      </w:r>
    </w:p>
    <w:p w14:paraId="08A3C0FA" w14:textId="776221F9" w:rsidR="00D34D34" w:rsidRDefault="00D34D34" w:rsidP="00F34FC8">
      <w:pPr>
        <w:pStyle w:val="Maintext"/>
      </w:pPr>
      <w:r>
        <w:rPr>
          <w:noProof/>
        </w:rPr>
        <w:lastRenderedPageBreak/>
        <w:drawing>
          <wp:inline distT="0" distB="0" distL="0" distR="0" wp14:anchorId="0ABE3F6D" wp14:editId="3F93F6B7">
            <wp:extent cx="5000000" cy="3057143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F1A8" w14:textId="1BC1A7E1" w:rsidR="00D34D34" w:rsidRDefault="00D34D34" w:rsidP="00F34FC8">
      <w:pPr>
        <w:pStyle w:val="Maintext"/>
      </w:pPr>
    </w:p>
    <w:p w14:paraId="6F522127" w14:textId="02F4B422" w:rsidR="00D34D34" w:rsidRDefault="0049458E" w:rsidP="00F34FC8">
      <w:pPr>
        <w:pStyle w:val="Maintext"/>
      </w:pPr>
      <w:r>
        <w:t>А також не забуваємо про кнопку «Назад»:</w:t>
      </w:r>
    </w:p>
    <w:p w14:paraId="0D2B259C" w14:textId="6594A7D7" w:rsidR="00D34D34" w:rsidRDefault="00703E01" w:rsidP="00F34FC8">
      <w:pPr>
        <w:pStyle w:val="Maintext"/>
      </w:pPr>
      <w:r>
        <w:rPr>
          <w:noProof/>
        </w:rPr>
        <w:drawing>
          <wp:inline distT="0" distB="0" distL="0" distR="0" wp14:anchorId="12F7DA18" wp14:editId="49768F47">
            <wp:extent cx="5561905" cy="1485714"/>
            <wp:effectExtent l="0" t="0" r="1270" b="635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43A6" w14:textId="3AC080F2" w:rsidR="00703E01" w:rsidRDefault="00703E01" w:rsidP="00F34FC8">
      <w:pPr>
        <w:pStyle w:val="Maintext"/>
      </w:pPr>
    </w:p>
    <w:p w14:paraId="061F857B" w14:textId="78C644F9" w:rsidR="00A105B2" w:rsidRDefault="00A105B2" w:rsidP="00F34FC8">
      <w:pPr>
        <w:pStyle w:val="Maintext"/>
      </w:pPr>
      <w:r>
        <w:t>Тепер, можемо подивитись початковий вигляд форми</w:t>
      </w:r>
      <w:r w:rsidR="0091715C">
        <w:t xml:space="preserve"> (вона з’явилась в списку усіх форм)</w:t>
      </w:r>
      <w:r>
        <w:t>:</w:t>
      </w:r>
    </w:p>
    <w:p w14:paraId="45DBF6AD" w14:textId="048FE181" w:rsidR="00A105B2" w:rsidRDefault="0091715C" w:rsidP="00F34FC8">
      <w:pPr>
        <w:pStyle w:val="Maintext"/>
      </w:pPr>
      <w:r>
        <w:rPr>
          <w:noProof/>
        </w:rPr>
        <w:drawing>
          <wp:inline distT="0" distB="0" distL="0" distR="0" wp14:anchorId="1ECAB90E" wp14:editId="622A017C">
            <wp:extent cx="4038095" cy="961905"/>
            <wp:effectExtent l="0" t="0" r="635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1E59" w14:textId="189B7337" w:rsidR="00703E01" w:rsidRDefault="00703E01" w:rsidP="00F34FC8">
      <w:pPr>
        <w:pStyle w:val="Maintext"/>
      </w:pPr>
    </w:p>
    <w:p w14:paraId="1E9FB982" w14:textId="3367E6C6" w:rsidR="0091715C" w:rsidRDefault="00A85AC6" w:rsidP="00F34FC8">
      <w:pPr>
        <w:pStyle w:val="Maintext"/>
      </w:pPr>
      <w:r>
        <w:rPr>
          <w:noProof/>
        </w:rPr>
        <w:lastRenderedPageBreak/>
        <w:drawing>
          <wp:inline distT="0" distB="0" distL="0" distR="0" wp14:anchorId="340D1232" wp14:editId="09CF433E">
            <wp:extent cx="5941695" cy="2503170"/>
            <wp:effectExtent l="0" t="0" r="1905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9F7B" w14:textId="321C91C8" w:rsidR="0049458E" w:rsidRDefault="00A85AC6" w:rsidP="00F34FC8">
      <w:pPr>
        <w:pStyle w:val="Maintext"/>
      </w:pPr>
      <w:r>
        <w:t xml:space="preserve">Перейшовши на «Форми», </w:t>
      </w:r>
      <w:r>
        <w:t>бачимо список форм</w:t>
      </w:r>
      <w:r w:rsidR="00E76651">
        <w:t xml:space="preserve"> та можемо їх відкрити</w:t>
      </w:r>
      <w:r>
        <w:t>:</w:t>
      </w:r>
    </w:p>
    <w:p w14:paraId="2078FBE8" w14:textId="5541200C" w:rsidR="00D34D34" w:rsidRDefault="003E764B" w:rsidP="00F34FC8">
      <w:pPr>
        <w:pStyle w:val="Maintext"/>
      </w:pPr>
      <w:r>
        <w:rPr>
          <w:noProof/>
        </w:rPr>
        <w:drawing>
          <wp:inline distT="0" distB="0" distL="0" distR="0" wp14:anchorId="3E774526" wp14:editId="77F41A55">
            <wp:extent cx="5941695" cy="2428875"/>
            <wp:effectExtent l="0" t="0" r="1905" b="9525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2104" w14:textId="69AB77B5" w:rsidR="00E76651" w:rsidRDefault="003E764B" w:rsidP="00F34FC8">
      <w:pPr>
        <w:pStyle w:val="Maintext"/>
      </w:pPr>
      <w:r>
        <w:t>При натисненні на конкретний елемент, відкривається конкретна форма:</w:t>
      </w:r>
    </w:p>
    <w:p w14:paraId="721C45E6" w14:textId="7E5D86FC" w:rsidR="003E764B" w:rsidRDefault="003E764B" w:rsidP="00F34FC8">
      <w:pPr>
        <w:pStyle w:val="Maintext"/>
      </w:pPr>
      <w:r>
        <w:rPr>
          <w:noProof/>
        </w:rPr>
        <w:drawing>
          <wp:inline distT="0" distB="0" distL="0" distR="0" wp14:anchorId="580B71A3" wp14:editId="063D727B">
            <wp:extent cx="4641273" cy="3038748"/>
            <wp:effectExtent l="0" t="0" r="6985" b="9525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645507" cy="30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7B7D" w14:textId="624B7DFB" w:rsidR="003E764B" w:rsidRDefault="00522A45" w:rsidP="00F34FC8">
      <w:pPr>
        <w:pStyle w:val="Maintext"/>
      </w:pPr>
      <w:r>
        <w:lastRenderedPageBreak/>
        <w:t>Далі, створимо макроси для відкриття таблиць та запитів:</w:t>
      </w:r>
    </w:p>
    <w:p w14:paraId="052D0052" w14:textId="3071D664" w:rsidR="00522A45" w:rsidRDefault="00AA7F4A" w:rsidP="00F34FC8">
      <w:pPr>
        <w:pStyle w:val="Maintext"/>
      </w:pPr>
      <w:r>
        <w:rPr>
          <w:noProof/>
        </w:rPr>
        <w:drawing>
          <wp:inline distT="0" distB="0" distL="0" distR="0" wp14:anchorId="69AFED7A" wp14:editId="1D364B0C">
            <wp:extent cx="3542857" cy="1609524"/>
            <wp:effectExtent l="0" t="0" r="63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7466" w14:textId="0EDF1E8B" w:rsidR="00AA7F4A" w:rsidRDefault="00AA7F4A" w:rsidP="00F34FC8">
      <w:pPr>
        <w:pStyle w:val="Maintext"/>
      </w:pPr>
    </w:p>
    <w:p w14:paraId="20A37445" w14:textId="10963691" w:rsidR="00432BD3" w:rsidRDefault="00432BD3" w:rsidP="00F34FC8">
      <w:pPr>
        <w:pStyle w:val="Maintext"/>
      </w:pPr>
      <w:r>
        <w:t>Макрос на відкриття таблиці:</w:t>
      </w:r>
    </w:p>
    <w:p w14:paraId="6BAC3FFE" w14:textId="259935BB" w:rsidR="00AA7F4A" w:rsidRPr="00432BD3" w:rsidRDefault="00432BD3" w:rsidP="00F34FC8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01AF1191" wp14:editId="4A7BEA7A">
            <wp:extent cx="5941695" cy="1160145"/>
            <wp:effectExtent l="0" t="0" r="1905" b="190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2675" w14:textId="6DB80122" w:rsidR="00522A45" w:rsidRDefault="00522A45" w:rsidP="00F34FC8">
      <w:pPr>
        <w:pStyle w:val="Maintext"/>
      </w:pPr>
    </w:p>
    <w:p w14:paraId="471078DA" w14:textId="78287D10" w:rsidR="00432BD3" w:rsidRDefault="00384675" w:rsidP="00F34FC8">
      <w:pPr>
        <w:pStyle w:val="Maintext"/>
        <w:rPr>
          <w:lang w:val="en-US"/>
        </w:rPr>
      </w:pPr>
      <w:r>
        <w:t>Будемо зберігати їх відповідно з префіксом «</w:t>
      </w:r>
      <w:r>
        <w:rPr>
          <w:lang w:val="en-US"/>
        </w:rPr>
        <w:t>table</w:t>
      </w:r>
      <w:r>
        <w:t>»</w:t>
      </w:r>
      <w:r>
        <w:rPr>
          <w:lang w:val="en-US"/>
        </w:rPr>
        <w:t>:</w:t>
      </w:r>
    </w:p>
    <w:p w14:paraId="4452D5E9" w14:textId="45A09843" w:rsidR="00384675" w:rsidRPr="00384675" w:rsidRDefault="00384675" w:rsidP="00F34FC8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3CFE2B2A" wp14:editId="7DCAC884">
            <wp:extent cx="2952381" cy="1380952"/>
            <wp:effectExtent l="0" t="0" r="635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C26D" w14:textId="438AF3EC" w:rsidR="00432BD3" w:rsidRDefault="00432BD3" w:rsidP="00F34FC8">
      <w:pPr>
        <w:pStyle w:val="Maintext"/>
      </w:pPr>
    </w:p>
    <w:p w14:paraId="44BC82C6" w14:textId="0FC9DC15" w:rsidR="00384675" w:rsidRDefault="00651A6F" w:rsidP="00F34FC8">
      <w:pPr>
        <w:pStyle w:val="Maintext"/>
      </w:pPr>
      <w:r>
        <w:t>Для інших таблиць, робимо аналогічно.</w:t>
      </w:r>
    </w:p>
    <w:p w14:paraId="4E0CD3A4" w14:textId="09E77CB1" w:rsidR="003A2E49" w:rsidRDefault="003A2E49" w:rsidP="00F34FC8">
      <w:pPr>
        <w:pStyle w:val="Maintext"/>
      </w:pPr>
      <w:r>
        <w:t>В результаті, отримуємо набір макросів для відкриття таблиць:</w:t>
      </w:r>
    </w:p>
    <w:p w14:paraId="4BC1BC63" w14:textId="67974E2B" w:rsidR="00651A6F" w:rsidRPr="003A2E49" w:rsidRDefault="003A2E49" w:rsidP="00F34FC8">
      <w:pPr>
        <w:pStyle w:val="Maintext"/>
      </w:pPr>
      <w:r>
        <w:rPr>
          <w:noProof/>
        </w:rPr>
        <w:lastRenderedPageBreak/>
        <w:drawing>
          <wp:inline distT="0" distB="0" distL="0" distR="0" wp14:anchorId="329EB52B" wp14:editId="0D98FB88">
            <wp:extent cx="3142857" cy="4857143"/>
            <wp:effectExtent l="0" t="0" r="635" b="635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02AC" w14:textId="30FF68B6" w:rsidR="003A2E49" w:rsidRDefault="003A2E49" w:rsidP="00F34FC8">
      <w:pPr>
        <w:pStyle w:val="Maintext"/>
      </w:pPr>
    </w:p>
    <w:p w14:paraId="5160DB11" w14:textId="350F6EA1" w:rsidR="003A2E49" w:rsidRDefault="006C799A" w:rsidP="00F34FC8">
      <w:pPr>
        <w:pStyle w:val="Maintext"/>
      </w:pPr>
      <w:r>
        <w:t>Далі, створюємо макроси на виконання запитів:</w:t>
      </w:r>
    </w:p>
    <w:p w14:paraId="2C13E923" w14:textId="5EBBE00D" w:rsidR="006C799A" w:rsidRPr="006C799A" w:rsidRDefault="006C799A" w:rsidP="00F34FC8">
      <w:pPr>
        <w:pStyle w:val="Maintext"/>
      </w:pPr>
      <w:r>
        <w:rPr>
          <w:noProof/>
        </w:rPr>
        <w:drawing>
          <wp:inline distT="0" distB="0" distL="0" distR="0" wp14:anchorId="688F38B3" wp14:editId="5C81CF1C">
            <wp:extent cx="5941695" cy="1198245"/>
            <wp:effectExtent l="0" t="0" r="1905" b="1905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3862" w14:textId="7AF3533D" w:rsidR="00E76651" w:rsidRDefault="00E76651" w:rsidP="00F34FC8">
      <w:pPr>
        <w:pStyle w:val="Maintext"/>
      </w:pPr>
    </w:p>
    <w:p w14:paraId="63CD44D8" w14:textId="403768A2" w:rsidR="006C799A" w:rsidRDefault="003F394F" w:rsidP="00F34FC8">
      <w:pPr>
        <w:pStyle w:val="Maintext"/>
      </w:pPr>
      <w:r>
        <w:t>Інші створюємо аналогічно:</w:t>
      </w:r>
    </w:p>
    <w:p w14:paraId="28B5D297" w14:textId="348A0F46" w:rsidR="003F394F" w:rsidRPr="003F394F" w:rsidRDefault="003F394F" w:rsidP="00F34FC8">
      <w:pPr>
        <w:pStyle w:val="Maintext"/>
      </w:pPr>
      <w:r>
        <w:rPr>
          <w:noProof/>
        </w:rPr>
        <w:drawing>
          <wp:inline distT="0" distB="0" distL="0" distR="0" wp14:anchorId="2F78BB0F" wp14:editId="45AD04FE">
            <wp:extent cx="4038095" cy="1400000"/>
            <wp:effectExtent l="0" t="0" r="635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6568" w14:textId="1021AD46" w:rsidR="006C799A" w:rsidRDefault="001C7ADC" w:rsidP="00F34FC8">
      <w:pPr>
        <w:pStyle w:val="Maintext"/>
      </w:pPr>
      <w:r>
        <w:lastRenderedPageBreak/>
        <w:t>Далі, повернемось до сторінки «Таблиці» головної кнопочної форми та створимо кнопки, що будуть викликати макроси на відкриття таблиць:</w:t>
      </w:r>
    </w:p>
    <w:p w14:paraId="4757F831" w14:textId="36544FAE" w:rsidR="001C7ADC" w:rsidRDefault="00003EC1" w:rsidP="00F34FC8">
      <w:pPr>
        <w:pStyle w:val="Maintext"/>
      </w:pPr>
      <w:r>
        <w:rPr>
          <w:noProof/>
        </w:rPr>
        <w:drawing>
          <wp:inline distT="0" distB="0" distL="0" distR="0" wp14:anchorId="5B819C27" wp14:editId="0DD2725E">
            <wp:extent cx="4807527" cy="2615743"/>
            <wp:effectExtent l="0" t="0" r="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814226" cy="261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D4E1" w14:textId="6B5B79A0" w:rsidR="003F394F" w:rsidRDefault="003F394F" w:rsidP="00F34FC8">
      <w:pPr>
        <w:pStyle w:val="Maintext"/>
      </w:pPr>
    </w:p>
    <w:p w14:paraId="2F55F0AD" w14:textId="7A41EF21" w:rsidR="003F394F" w:rsidRDefault="005B3694" w:rsidP="00F34FC8">
      <w:pPr>
        <w:pStyle w:val="Maintext"/>
      </w:pPr>
      <w:r>
        <w:t>Аналогічно, додаємо інші:</w:t>
      </w:r>
    </w:p>
    <w:p w14:paraId="4E7FAF89" w14:textId="633CCE75" w:rsidR="005B3694" w:rsidRDefault="005B3694" w:rsidP="00F34FC8">
      <w:pPr>
        <w:pStyle w:val="Maintext"/>
      </w:pPr>
      <w:r>
        <w:rPr>
          <w:noProof/>
        </w:rPr>
        <w:drawing>
          <wp:inline distT="0" distB="0" distL="0" distR="0" wp14:anchorId="2EC94AB4" wp14:editId="7B4399F4">
            <wp:extent cx="5000000" cy="3057143"/>
            <wp:effectExtent l="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64BB" w14:textId="173A93C4" w:rsidR="008462D7" w:rsidRDefault="008462D7" w:rsidP="00F34FC8">
      <w:pPr>
        <w:pStyle w:val="Maintext"/>
      </w:pPr>
    </w:p>
    <w:p w14:paraId="3D437A34" w14:textId="0BA1700A" w:rsidR="005B3694" w:rsidRDefault="00890A90" w:rsidP="00F34FC8">
      <w:pPr>
        <w:pStyle w:val="Maintext"/>
      </w:pPr>
      <w:r>
        <w:t>Тепер, при переході на «Таблиці», бачимо список таблиць, які ми задали на попередньому кроці:</w:t>
      </w:r>
    </w:p>
    <w:p w14:paraId="4B53EC66" w14:textId="71ACA473" w:rsidR="00890A90" w:rsidRDefault="00890A90" w:rsidP="00F34FC8">
      <w:pPr>
        <w:pStyle w:val="Maintext"/>
      </w:pPr>
      <w:r>
        <w:rPr>
          <w:noProof/>
        </w:rPr>
        <w:lastRenderedPageBreak/>
        <w:drawing>
          <wp:inline distT="0" distB="0" distL="0" distR="0" wp14:anchorId="072DCF02" wp14:editId="7A6E0B8F">
            <wp:extent cx="5941695" cy="3173095"/>
            <wp:effectExtent l="0" t="0" r="1905" b="8255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4136" w14:textId="65503E81" w:rsidR="00003EC1" w:rsidRDefault="00003EC1" w:rsidP="00F34FC8">
      <w:pPr>
        <w:pStyle w:val="Maintext"/>
      </w:pPr>
    </w:p>
    <w:p w14:paraId="527ACB7B" w14:textId="3530A0BD" w:rsidR="00003EC1" w:rsidRDefault="00B136FE" w:rsidP="00F34FC8">
      <w:pPr>
        <w:pStyle w:val="Maintext"/>
      </w:pPr>
      <w:r>
        <w:t>При натисненні на конкретний пункт, відкривається відповідна таблиця:</w:t>
      </w:r>
    </w:p>
    <w:p w14:paraId="259344A2" w14:textId="3936142A" w:rsidR="00B136FE" w:rsidRDefault="00B136FE" w:rsidP="00F34FC8">
      <w:pPr>
        <w:pStyle w:val="Maintext"/>
      </w:pPr>
      <w:r>
        <w:rPr>
          <w:noProof/>
        </w:rPr>
        <w:drawing>
          <wp:inline distT="0" distB="0" distL="0" distR="0" wp14:anchorId="6AB069FE" wp14:editId="37679D8B">
            <wp:extent cx="5941695" cy="1303655"/>
            <wp:effectExtent l="0" t="0" r="1905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07D5" w14:textId="10963386" w:rsidR="00890A90" w:rsidRDefault="00890A90" w:rsidP="00F34FC8">
      <w:pPr>
        <w:pStyle w:val="Maintext"/>
      </w:pPr>
    </w:p>
    <w:p w14:paraId="6D43578C" w14:textId="1D139E89" w:rsidR="00890A90" w:rsidRDefault="00890A90" w:rsidP="00F34FC8">
      <w:pPr>
        <w:pStyle w:val="Maintext"/>
      </w:pPr>
    </w:p>
    <w:p w14:paraId="14B5BAB9" w14:textId="5E873329" w:rsidR="00B136FE" w:rsidRDefault="00B136FE" w:rsidP="00F34FC8">
      <w:pPr>
        <w:pStyle w:val="Maintext"/>
      </w:pPr>
      <w:r>
        <w:t>Також встановимо відповідні макроси на виконання для сторінки запитів:</w:t>
      </w:r>
    </w:p>
    <w:p w14:paraId="03C2904D" w14:textId="613FA1AD" w:rsidR="00B136FE" w:rsidRDefault="00442E5A" w:rsidP="00F34FC8">
      <w:pPr>
        <w:pStyle w:val="Maintext"/>
      </w:pPr>
      <w:r>
        <w:rPr>
          <w:noProof/>
        </w:rPr>
        <w:lastRenderedPageBreak/>
        <w:drawing>
          <wp:inline distT="0" distB="0" distL="0" distR="0" wp14:anchorId="612A5AB0" wp14:editId="30E600E8">
            <wp:extent cx="5600000" cy="3057143"/>
            <wp:effectExtent l="0" t="0" r="127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743B" w14:textId="35F3A7AC" w:rsidR="00CF4C53" w:rsidRDefault="00CF4C53" w:rsidP="00F34FC8">
      <w:pPr>
        <w:pStyle w:val="Maintext"/>
      </w:pPr>
    </w:p>
    <w:p w14:paraId="5F743239" w14:textId="3C96131D" w:rsidR="00442E5A" w:rsidRDefault="00FF6681" w:rsidP="00F34FC8">
      <w:pPr>
        <w:pStyle w:val="Maintext"/>
      </w:pPr>
      <w:r>
        <w:t>В результаті, отримаємо наступний список:</w:t>
      </w:r>
    </w:p>
    <w:p w14:paraId="646806F1" w14:textId="253EB733" w:rsidR="00FF6681" w:rsidRDefault="00FF6681" w:rsidP="00F34FC8">
      <w:pPr>
        <w:pStyle w:val="Maintext"/>
      </w:pPr>
      <w:r>
        <w:rPr>
          <w:noProof/>
        </w:rPr>
        <w:drawing>
          <wp:inline distT="0" distB="0" distL="0" distR="0" wp14:anchorId="7206E7AE" wp14:editId="0DF2FB58">
            <wp:extent cx="5000000" cy="3057143"/>
            <wp:effectExtent l="0" t="0" r="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66AC" w14:textId="46578DE8" w:rsidR="00442E5A" w:rsidRDefault="00442E5A" w:rsidP="00F34FC8">
      <w:pPr>
        <w:pStyle w:val="Maintext"/>
      </w:pPr>
    </w:p>
    <w:p w14:paraId="27EBDA7E" w14:textId="62871B06" w:rsidR="00E75ABC" w:rsidRDefault="00E75ABC" w:rsidP="00F34FC8">
      <w:pPr>
        <w:pStyle w:val="Maintext"/>
      </w:pPr>
      <w:r>
        <w:t>Перейшовши в режим перегляду, бачимо запити:</w:t>
      </w:r>
    </w:p>
    <w:p w14:paraId="7424A0EC" w14:textId="641DB4A9" w:rsidR="00E75ABC" w:rsidRDefault="00E75ABC" w:rsidP="00F34FC8">
      <w:pPr>
        <w:pStyle w:val="Maintext"/>
      </w:pPr>
      <w:r>
        <w:rPr>
          <w:noProof/>
        </w:rPr>
        <w:lastRenderedPageBreak/>
        <w:drawing>
          <wp:inline distT="0" distB="0" distL="0" distR="0" wp14:anchorId="62A8B127" wp14:editId="5C4FC8EC">
            <wp:extent cx="5941695" cy="2734310"/>
            <wp:effectExtent l="0" t="0" r="1905" b="889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4972" w14:textId="3E506E3D" w:rsidR="00CF4C53" w:rsidRDefault="00CF4C53" w:rsidP="00F34FC8">
      <w:pPr>
        <w:pStyle w:val="Maintext"/>
      </w:pPr>
    </w:p>
    <w:p w14:paraId="2EA1E0AB" w14:textId="186E80A4" w:rsidR="00E75ABC" w:rsidRDefault="00C54701" w:rsidP="00F34FC8">
      <w:pPr>
        <w:pStyle w:val="Maintext"/>
      </w:pPr>
      <w:r>
        <w:t>Натиснувши на конкретну кнопку, бачимо, що макрос виконався успішно і запит було виконано:</w:t>
      </w:r>
    </w:p>
    <w:p w14:paraId="6249CD0C" w14:textId="014AAB10" w:rsidR="00C54701" w:rsidRDefault="00C54701" w:rsidP="00F34FC8">
      <w:pPr>
        <w:pStyle w:val="Maintext"/>
      </w:pPr>
      <w:r>
        <w:rPr>
          <w:noProof/>
        </w:rPr>
        <w:drawing>
          <wp:inline distT="0" distB="0" distL="0" distR="0" wp14:anchorId="289134D8" wp14:editId="65A50681">
            <wp:extent cx="4676190" cy="2971429"/>
            <wp:effectExtent l="0" t="0" r="0" b="635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AE4C" w14:textId="54859DE6" w:rsidR="00CF4C53" w:rsidRDefault="00CF4C53" w:rsidP="00F34FC8">
      <w:pPr>
        <w:pStyle w:val="Maintext"/>
      </w:pPr>
    </w:p>
    <w:p w14:paraId="25076DA7" w14:textId="15D06563" w:rsidR="003535F9" w:rsidRDefault="003535F9" w:rsidP="00F34FC8">
      <w:pPr>
        <w:pStyle w:val="Maintext"/>
      </w:pPr>
      <w:r>
        <w:t>Далі, перейдемо до стилізації нашої форми:</w:t>
      </w:r>
    </w:p>
    <w:p w14:paraId="76CE4AFF" w14:textId="6526EDC5" w:rsidR="003535F9" w:rsidRDefault="00891487" w:rsidP="00F34FC8">
      <w:pPr>
        <w:pStyle w:val="Maintext"/>
      </w:pPr>
      <w:r>
        <w:t>Оформимо наступним чином:</w:t>
      </w:r>
    </w:p>
    <w:p w14:paraId="217C9268" w14:textId="54884B58" w:rsidR="00891487" w:rsidRDefault="00891487" w:rsidP="00F34FC8">
      <w:pPr>
        <w:pStyle w:val="Maintext"/>
      </w:pPr>
      <w:r>
        <w:rPr>
          <w:noProof/>
        </w:rPr>
        <w:lastRenderedPageBreak/>
        <w:drawing>
          <wp:inline distT="0" distB="0" distL="0" distR="0" wp14:anchorId="0BBF5267" wp14:editId="0E94683C">
            <wp:extent cx="5941695" cy="2991485"/>
            <wp:effectExtent l="0" t="0" r="1905" b="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4682" w14:textId="17F64C82" w:rsidR="003535F9" w:rsidRDefault="003535F9" w:rsidP="00F34FC8">
      <w:pPr>
        <w:pStyle w:val="Maintext"/>
      </w:pPr>
    </w:p>
    <w:p w14:paraId="5EE1DBC9" w14:textId="27EBCD48" w:rsidR="000914B3" w:rsidRDefault="000914B3" w:rsidP="00F34FC8">
      <w:pPr>
        <w:pStyle w:val="Maintext"/>
      </w:pPr>
      <w:r>
        <w:t>В результаті, форма набуде вигляду:</w:t>
      </w:r>
    </w:p>
    <w:p w14:paraId="1C2F06E5" w14:textId="608F9524" w:rsidR="000914B3" w:rsidRDefault="000914B3" w:rsidP="00F34FC8">
      <w:pPr>
        <w:pStyle w:val="Maintext"/>
      </w:pPr>
      <w:r>
        <w:rPr>
          <w:noProof/>
        </w:rPr>
        <w:drawing>
          <wp:inline distT="0" distB="0" distL="0" distR="0" wp14:anchorId="7F5982FB" wp14:editId="4ED12A1D">
            <wp:extent cx="4703618" cy="3436853"/>
            <wp:effectExtent l="0" t="0" r="1905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709880" cy="344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FC9A" w14:textId="77777777" w:rsidR="00891487" w:rsidRPr="002C327E" w:rsidRDefault="00891487" w:rsidP="00F34FC8">
      <w:pPr>
        <w:pStyle w:val="Maintext"/>
      </w:pPr>
    </w:p>
    <w:p w14:paraId="0C53120E" w14:textId="41CD5499" w:rsidR="00446E3A" w:rsidRPr="00AB143E" w:rsidRDefault="00446E3A" w:rsidP="00446E3A">
      <w:pPr>
        <w:pStyle w:val="Taskheader"/>
        <w:rPr>
          <w:lang w:val="uk-UA"/>
        </w:rPr>
      </w:pPr>
      <w:r w:rsidRPr="00AB143E">
        <w:rPr>
          <w:lang w:val="uk-UA"/>
        </w:rPr>
        <w:t>Висновки:</w:t>
      </w:r>
    </w:p>
    <w:p w14:paraId="35067807" w14:textId="54967EB6" w:rsidR="00446E3A" w:rsidRPr="0035549A" w:rsidRDefault="00A832A6" w:rsidP="00192036">
      <w:pPr>
        <w:pStyle w:val="MainCaption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b w:val="0"/>
          <w:i w:val="0"/>
          <w:iCs w:val="0"/>
          <w:lang w:val="uk-UA" w:bidi="ar-SA"/>
        </w:rPr>
        <w:t xml:space="preserve">Я навчився </w:t>
      </w:r>
      <w:r w:rsidR="00764AE7" w:rsidRPr="00764AE7">
        <w:rPr>
          <w:b w:val="0"/>
          <w:i w:val="0"/>
          <w:iCs w:val="0"/>
          <w:lang w:val="uk-UA" w:bidi="ar-SA"/>
        </w:rPr>
        <w:t>створювати запити для взаємодії в формах, а також головну кнопочну форму з використанням макросів в програмі Microsoft Access</w:t>
      </w:r>
      <w:r>
        <w:rPr>
          <w:b w:val="0"/>
          <w:i w:val="0"/>
          <w:iCs w:val="0"/>
          <w:lang w:val="uk-UA" w:bidi="ar-SA"/>
        </w:rPr>
        <w:t>.</w:t>
      </w:r>
      <w:r w:rsidR="0035549A">
        <w:rPr>
          <w:b w:val="0"/>
          <w:i w:val="0"/>
          <w:iCs w:val="0"/>
          <w:lang w:val="uk-UA" w:bidi="ar-SA"/>
        </w:rPr>
        <w:t xml:space="preserve"> </w:t>
      </w:r>
    </w:p>
    <w:p w14:paraId="29320D90" w14:textId="4A518920" w:rsidR="00446E3A" w:rsidRPr="0035549A" w:rsidRDefault="00446E3A" w:rsidP="00C751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  <w:sectPr w:rsidR="00446E3A" w:rsidRPr="0035549A" w:rsidSect="00F37504">
          <w:headerReference w:type="default" r:id="rId87"/>
          <w:footerReference w:type="default" r:id="rId88"/>
          <w:headerReference w:type="first" r:id="rId89"/>
          <w:footerReference w:type="first" r:id="rId90"/>
          <w:type w:val="continuous"/>
          <w:pgSz w:w="11906" w:h="16838"/>
          <w:pgMar w:top="893" w:right="749" w:bottom="1728" w:left="1800" w:header="706" w:footer="720" w:gutter="0"/>
          <w:cols w:space="708"/>
          <w:titlePg/>
          <w:docGrid w:linePitch="360"/>
        </w:sectPr>
      </w:pPr>
    </w:p>
    <w:p w14:paraId="08FB983C" w14:textId="0A7F83F7" w:rsidR="00366631" w:rsidRPr="0035549A" w:rsidRDefault="00366631" w:rsidP="00907061">
      <w:pPr>
        <w:pStyle w:val="Maintext"/>
        <w:rPr>
          <w:szCs w:val="28"/>
        </w:rPr>
      </w:pPr>
    </w:p>
    <w:sectPr w:rsidR="00366631" w:rsidRPr="0035549A" w:rsidSect="00D627F5">
      <w:headerReference w:type="first" r:id="rId91"/>
      <w:footerReference w:type="first" r:id="rId92"/>
      <w:type w:val="continuous"/>
      <w:pgSz w:w="11906" w:h="16838"/>
      <w:pgMar w:top="39" w:right="748" w:bottom="1616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B2636" w14:textId="77777777" w:rsidR="001E2112" w:rsidRDefault="001E2112">
      <w:r>
        <w:separator/>
      </w:r>
    </w:p>
  </w:endnote>
  <w:endnote w:type="continuationSeparator" w:id="0">
    <w:p w14:paraId="0FDC1339" w14:textId="77777777" w:rsidR="001E2112" w:rsidRDefault="001E2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406">
    <w:panose1 w:val="00000000000000000000"/>
    <w:charset w:val="00"/>
    <w:family w:val="auto"/>
    <w:notTrueType/>
    <w:pitch w:val="default"/>
    <w:sig w:usb0="02120000" w:usb1="A38E05BF" w:usb2="843D05BF" w:usb3="84AC1BAA" w:csb0="4E520002" w:csb1="016F17C7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A218D" w14:textId="77777777" w:rsidR="00091042" w:rsidRDefault="00091042">
    <w:pPr>
      <w:pStyle w:val="Foo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4532C10E" wp14:editId="47250390">
              <wp:simplePos x="0" y="0"/>
              <wp:positionH relativeFrom="column">
                <wp:posOffset>1983105</wp:posOffset>
              </wp:positionH>
              <wp:positionV relativeFrom="paragraph">
                <wp:posOffset>-183515</wp:posOffset>
              </wp:positionV>
              <wp:extent cx="3718560" cy="487045"/>
              <wp:effectExtent l="0" t="0" r="0" b="8255"/>
              <wp:wrapNone/>
              <wp:docPr id="5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8560" cy="487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35D6C" w14:textId="77777777" w:rsidR="00091042" w:rsidRPr="000E35BC" w:rsidRDefault="00091042" w:rsidP="000E35BC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32C10E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48" type="#_x0000_t202" style="position:absolute;margin-left:156.15pt;margin-top:-14.45pt;width:292.8pt;height:38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" stroked="f">
              <v:textbox>
                <w:txbxContent>
                  <w:p w14:paraId="1DC35D6C" w14:textId="77777777" w:rsidR="00091042" w:rsidRPr="000E35BC" w:rsidRDefault="00091042" w:rsidP="000E35BC">
                    <w:pPr>
                      <w:pStyle w:val="BodyText"/>
                      <w:spacing w:before="120"/>
                      <w:rPr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2067E1B" wp14:editId="7E20C6FE">
              <wp:simplePos x="0" y="0"/>
              <wp:positionH relativeFrom="column">
                <wp:posOffset>5770643</wp:posOffset>
              </wp:positionH>
              <wp:positionV relativeFrom="paragraph">
                <wp:posOffset>33051</wp:posOffset>
              </wp:positionV>
              <wp:extent cx="365760" cy="310270"/>
              <wp:effectExtent l="0" t="0" r="0" b="0"/>
              <wp:wrapNone/>
              <wp:docPr id="3" name="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310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DDCF8A8" w14:textId="77777777" w:rsidR="00091042" w:rsidRPr="003A6CAB" w:rsidRDefault="00091042" w:rsidP="00E74CCA">
                          <w:pPr>
                            <w:jc w:val="center"/>
                            <w:rPr>
                              <w:rFonts w:asciiTheme="minorHAnsi" w:hAnsiTheme="minorHAnsi" w:cstheme="minorHAnsi"/>
                              <w:i/>
                              <w:iCs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067E1B" id="Поле 3" o:spid="_x0000_s1049" type="#_x0000_t202" style="position:absolute;margin-left:454.4pt;margin-top:2.6pt;width:28.8pt;height:24.4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" filled="f" stroked="f" strokeweight=".5pt">
              <v:textbox>
                <w:txbxContent>
                  <w:p w14:paraId="3DDCF8A8" w14:textId="77777777" w:rsidR="00091042" w:rsidRPr="003A6CAB" w:rsidRDefault="00091042" w:rsidP="00E74CCA">
                    <w:pPr>
                      <w:jc w:val="center"/>
                      <w:rPr>
                        <w:rFonts w:asciiTheme="minorHAnsi" w:hAnsiTheme="minorHAnsi" w:cstheme="minorHAnsi"/>
                        <w:i/>
                        <w:iCs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793EA" w14:textId="77777777" w:rsidR="00091042" w:rsidRDefault="00091042">
    <w:pPr>
      <w:pStyle w:val="Foo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D967ABD" wp14:editId="22BACFC6">
              <wp:simplePos x="0" y="0"/>
              <wp:positionH relativeFrom="column">
                <wp:posOffset>1859280</wp:posOffset>
              </wp:positionH>
              <wp:positionV relativeFrom="paragraph">
                <wp:posOffset>-435610</wp:posOffset>
              </wp:positionV>
              <wp:extent cx="2430780" cy="784225"/>
              <wp:effectExtent l="0" t="0" r="7620" b="0"/>
              <wp:wrapNone/>
              <wp:docPr id="8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0780" cy="784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3A6DB8" w14:textId="4797AD9F" w:rsidR="00091042" w:rsidRPr="00764AE7" w:rsidRDefault="007D7AF3" w:rsidP="00336D42">
                          <w:pPr>
                            <w:pStyle w:val="BodyText"/>
                            <w:spacing w:before="120"/>
                          </w:pPr>
                          <w:r w:rsidRPr="00B3638B">
                            <w:rPr>
                              <w:rFonts w:eastAsia="Calibri"/>
                              <w:sz w:val="28"/>
                              <w:szCs w:val="28"/>
                            </w:rPr>
                            <w:t xml:space="preserve">Створення запитів </w:t>
                          </w:r>
                          <w:r w:rsidR="00F34FC8">
                            <w:rPr>
                              <w:rFonts w:eastAsia="Calibri"/>
                              <w:sz w:val="28"/>
                              <w:szCs w:val="28"/>
                            </w:rPr>
                            <w:t>для взаємо</w:t>
                          </w:r>
                          <w:r>
                            <w:rPr>
                              <w:rFonts w:eastAsia="Calibri"/>
                              <w:sz w:val="28"/>
                              <w:szCs w:val="28"/>
                            </w:rPr>
                            <w:t>ді</w:t>
                          </w:r>
                          <w:r w:rsidR="00F34FC8">
                            <w:rPr>
                              <w:rFonts w:eastAsia="Calibri"/>
                              <w:sz w:val="28"/>
                              <w:szCs w:val="28"/>
                            </w:rPr>
                            <w:t>ї в формах</w:t>
                          </w:r>
                          <w:r w:rsidR="00764AE7">
                            <w:rPr>
                              <w:rFonts w:eastAsia="Calibri"/>
                              <w:sz w:val="28"/>
                              <w:szCs w:val="28"/>
                              <w:lang w:val="en-US"/>
                            </w:rPr>
                            <w:t xml:space="preserve">, </w:t>
                          </w:r>
                          <w:r w:rsidR="00764AE7">
                            <w:rPr>
                              <w:rFonts w:eastAsia="Calibri"/>
                              <w:sz w:val="28"/>
                              <w:szCs w:val="28"/>
                            </w:rPr>
                            <w:t>головна кнопочна форма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967ABD" id="_x0000_t202" coordsize="21600,21600" o:spt="202" path="m,l,21600r21600,l21600,xe">
              <v:stroke joinstyle="miter"/>
              <v:path gradientshapeok="t" o:connecttype="rect"/>
            </v:shapetype>
            <v:shape id="_x0000_s1093" type="#_x0000_t202" style="position:absolute;margin-left:146.4pt;margin-top:-34.3pt;width:191.4pt;height:61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" stroked="f">
              <v:textbox>
                <w:txbxContent>
                  <w:p w14:paraId="733A6DB8" w14:textId="4797AD9F" w:rsidR="00091042" w:rsidRPr="00764AE7" w:rsidRDefault="007D7AF3" w:rsidP="00336D42">
                    <w:pPr>
                      <w:pStyle w:val="BodyText"/>
                      <w:spacing w:before="120"/>
                    </w:pPr>
                    <w:r w:rsidRPr="00B3638B">
                      <w:rPr>
                        <w:rFonts w:eastAsia="Calibri"/>
                        <w:sz w:val="28"/>
                        <w:szCs w:val="28"/>
                      </w:rPr>
                      <w:t xml:space="preserve">Створення запитів </w:t>
                    </w:r>
                    <w:r w:rsidR="00F34FC8">
                      <w:rPr>
                        <w:rFonts w:eastAsia="Calibri"/>
                        <w:sz w:val="28"/>
                        <w:szCs w:val="28"/>
                      </w:rPr>
                      <w:t>для взаємо</w:t>
                    </w:r>
                    <w:r>
                      <w:rPr>
                        <w:rFonts w:eastAsia="Calibri"/>
                        <w:sz w:val="28"/>
                        <w:szCs w:val="28"/>
                      </w:rPr>
                      <w:t>ді</w:t>
                    </w:r>
                    <w:r w:rsidR="00F34FC8">
                      <w:rPr>
                        <w:rFonts w:eastAsia="Calibri"/>
                        <w:sz w:val="28"/>
                        <w:szCs w:val="28"/>
                      </w:rPr>
                      <w:t>ї в формах</w:t>
                    </w:r>
                    <w:r w:rsidR="00764AE7">
                      <w:rPr>
                        <w:rFonts w:eastAsia="Calibri"/>
                        <w:sz w:val="28"/>
                        <w:szCs w:val="28"/>
                        <w:lang w:val="en-US"/>
                      </w:rPr>
                      <w:t xml:space="preserve">, </w:t>
                    </w:r>
                    <w:r w:rsidR="00764AE7">
                      <w:rPr>
                        <w:rFonts w:eastAsia="Calibri"/>
                        <w:sz w:val="28"/>
                        <w:szCs w:val="28"/>
                      </w:rPr>
                      <w:t>головна кнопочна форма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7E564BDC" wp14:editId="4FA92C2F">
              <wp:simplePos x="0" y="0"/>
              <wp:positionH relativeFrom="column">
                <wp:posOffset>4472940</wp:posOffset>
              </wp:positionH>
              <wp:positionV relativeFrom="paragraph">
                <wp:posOffset>-84455</wp:posOffset>
              </wp:positionV>
              <wp:extent cx="1567147" cy="377041"/>
              <wp:effectExtent l="0" t="0" r="0" b="4445"/>
              <wp:wrapNone/>
              <wp:docPr id="6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47" cy="37704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06436" w14:textId="77777777" w:rsidR="00091042" w:rsidRPr="005E1D76" w:rsidRDefault="00091042" w:rsidP="00336D42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</w:rPr>
                          </w:pPr>
                          <w:r w:rsidRPr="005E1D76">
                            <w:rPr>
                              <w:sz w:val="32"/>
                              <w:szCs w:val="32"/>
                            </w:rPr>
                            <w:t>ХПК НУ «ЛП»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564BDC" id="_x0000_s1094" type="#_x0000_t202" style="position:absolute;margin-left:352.2pt;margin-top:-6.65pt;width:123.4pt;height:29.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" stroked="f">
              <v:textbox>
                <w:txbxContent>
                  <w:p w14:paraId="69506436" w14:textId="77777777" w:rsidR="00091042" w:rsidRPr="005E1D76" w:rsidRDefault="00091042" w:rsidP="00336D42">
                    <w:pPr>
                      <w:pStyle w:val="BodyText"/>
                      <w:spacing w:before="120"/>
                      <w:rPr>
                        <w:sz w:val="32"/>
                        <w:szCs w:val="32"/>
                      </w:rPr>
                    </w:pPr>
                    <w:r w:rsidRPr="005E1D76">
                      <w:rPr>
                        <w:sz w:val="32"/>
                        <w:szCs w:val="32"/>
                      </w:rPr>
                      <w:t>ХПК НУ «ЛП»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2810F6CB" wp14:editId="2DD89CEB">
              <wp:simplePos x="0" y="0"/>
              <wp:positionH relativeFrom="column">
                <wp:posOffset>1996440</wp:posOffset>
              </wp:positionH>
              <wp:positionV relativeFrom="paragraph">
                <wp:posOffset>-1013460</wp:posOffset>
              </wp:positionV>
              <wp:extent cx="3817620" cy="487045"/>
              <wp:effectExtent l="0" t="0" r="0" b="8255"/>
              <wp:wrapNone/>
              <wp:docPr id="4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7620" cy="487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F679B8" w14:textId="2C76D4D3" w:rsidR="00091042" w:rsidRPr="00744B1F" w:rsidRDefault="00091042" w:rsidP="000E35BC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10F6CB" id="_x0000_s1095" type="#_x0000_t202" style="position:absolute;margin-left:157.2pt;margin-top:-79.8pt;width:300.6pt;height:38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" stroked="f">
              <v:textbox>
                <w:txbxContent>
                  <w:p w14:paraId="34F679B8" w14:textId="2C76D4D3" w:rsidR="00091042" w:rsidRPr="00744B1F" w:rsidRDefault="00091042" w:rsidP="000E35BC">
                    <w:pPr>
                      <w:pStyle w:val="BodyText"/>
                      <w:spacing w:before="120"/>
                      <w:rPr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A08AEAC" wp14:editId="704A98C9">
              <wp:simplePos x="0" y="0"/>
              <wp:positionH relativeFrom="column">
                <wp:posOffset>129540</wp:posOffset>
              </wp:positionH>
              <wp:positionV relativeFrom="paragraph">
                <wp:posOffset>-290830</wp:posOffset>
              </wp:positionV>
              <wp:extent cx="819150" cy="164465"/>
              <wp:effectExtent l="0" t="0" r="0" b="6985"/>
              <wp:wrapNone/>
              <wp:docPr id="70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44A42" w14:textId="2B4893B5" w:rsidR="00091042" w:rsidRPr="003A6CAB" w:rsidRDefault="004D7EA1" w:rsidP="005C223F">
                          <w:pPr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  <w:t>Щуцький С. В</w:t>
                          </w:r>
                          <w:r w:rsidR="00091042"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8AEAC" id="Text Box 331" o:spid="_x0000_s1096" type="#_x0000_t202" style="position:absolute;margin-left:10.2pt;margin-top:-22.9pt;width:64.5pt;height:12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" filled="f" stroked="f">
              <v:textbox inset="0,0,0,0">
                <w:txbxContent>
                  <w:p w14:paraId="49C44A42" w14:textId="2B4893B5" w:rsidR="00091042" w:rsidRPr="003A6CAB" w:rsidRDefault="004D7EA1" w:rsidP="005C223F">
                    <w:pPr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  <w:t>Щуцький С. В</w:t>
                    </w:r>
                    <w:r w:rsidR="00091042"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24FBB7C" wp14:editId="37D85652">
              <wp:simplePos x="0" y="0"/>
              <wp:positionH relativeFrom="column">
                <wp:posOffset>1259840</wp:posOffset>
              </wp:positionH>
              <wp:positionV relativeFrom="paragraph">
                <wp:posOffset>9794240</wp:posOffset>
              </wp:positionV>
              <wp:extent cx="819150" cy="164465"/>
              <wp:effectExtent l="0" t="0" r="0" b="0"/>
              <wp:wrapNone/>
              <wp:docPr id="23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1568F" w14:textId="77777777" w:rsidR="00091042" w:rsidRPr="00A17877" w:rsidRDefault="00091042" w:rsidP="005C223F">
                          <w:pPr>
                            <w:rPr>
                              <w:sz w:val="20"/>
                            </w:rPr>
                          </w:pPr>
                          <w:r w:rsidRPr="00A17877">
                            <w:rPr>
                              <w:sz w:val="20"/>
                            </w:rPr>
                            <w:t>Гуменна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4FBB7C" id="_x0000_s1097" type="#_x0000_t202" style="position:absolute;margin-left:99.2pt;margin-top:771.2pt;width:64.5pt;height:12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" filled="f" stroked="f">
              <v:textbox inset="0,0,0,0">
                <w:txbxContent>
                  <w:p w14:paraId="5FA1568F" w14:textId="77777777" w:rsidR="00091042" w:rsidRPr="00A17877" w:rsidRDefault="00091042" w:rsidP="005C223F">
                    <w:pPr>
                      <w:rPr>
                        <w:sz w:val="20"/>
                      </w:rPr>
                    </w:pPr>
                    <w:r w:rsidRPr="00A17877">
                      <w:rPr>
                        <w:sz w:val="20"/>
                      </w:rPr>
                      <w:t>Гуменна В. В.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8FA37" w14:textId="77777777" w:rsidR="00091042" w:rsidRDefault="00091042">
    <w:pPr>
      <w:pStyle w:val="Footer"/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FBDC48F" wp14:editId="1E2A5D38">
              <wp:simplePos x="0" y="0"/>
              <wp:positionH relativeFrom="column">
                <wp:posOffset>1507490</wp:posOffset>
              </wp:positionH>
              <wp:positionV relativeFrom="paragraph">
                <wp:posOffset>-67945</wp:posOffset>
              </wp:positionV>
              <wp:extent cx="4301490" cy="273050"/>
              <wp:effectExtent l="0" t="0" r="0" b="0"/>
              <wp:wrapNone/>
              <wp:docPr id="264" name="Text Box 3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149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6521D" w14:textId="77777777" w:rsidR="00091042" w:rsidRDefault="00091042" w:rsidP="00A00745">
                          <w:pPr>
                            <w:tabs>
                              <w:tab w:val="left" w:pos="1843"/>
                            </w:tabs>
                            <w:jc w:val="center"/>
                          </w:pPr>
                          <w:r>
                            <w:t>ЛР.2.01.ПІ.172.</w:t>
                          </w:r>
                          <w:r>
                            <w:sym w:font="Wingdings" w:char="F0A8"/>
                          </w:r>
                          <w:r>
                            <w:sym w:font="Wingdings" w:char="F0A8"/>
                          </w:r>
                          <w:r>
                            <w:t>.12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BDC48F" id="_x0000_t202" coordsize="21600,21600" o:spt="202" path="m,l,21600r21600,l21600,xe">
              <v:stroke joinstyle="miter"/>
              <v:path gradientshapeok="t" o:connecttype="rect"/>
            </v:shapetype>
            <v:shape id="Text Box 333" o:spid="_x0000_s1120" type="#_x0000_t202" style="position:absolute;margin-left:118.7pt;margin-top:-5.35pt;width:338.7pt;height:2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" filled="f" stroked="f">
              <v:textbox inset="0,0,0,0">
                <w:txbxContent>
                  <w:p w14:paraId="59A6521D" w14:textId="77777777" w:rsidR="00091042" w:rsidRDefault="00091042" w:rsidP="00A00745">
                    <w:pPr>
                      <w:tabs>
                        <w:tab w:val="left" w:pos="1843"/>
                      </w:tabs>
                      <w:jc w:val="center"/>
                    </w:pPr>
                    <w:r>
                      <w:t>ЛР.2.01.ПІ.172.</w:t>
                    </w:r>
                    <w:r>
                      <w:sym w:font="Wingdings" w:char="F0A8"/>
                    </w:r>
                    <w:r>
                      <w:sym w:font="Wingdings" w:char="F0A8"/>
                    </w:r>
                    <w:r>
                      <w:t>.12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A46FAD1" wp14:editId="70111D15">
              <wp:simplePos x="0" y="0"/>
              <wp:positionH relativeFrom="column">
                <wp:posOffset>1259840</wp:posOffset>
              </wp:positionH>
              <wp:positionV relativeFrom="paragraph">
                <wp:posOffset>9794240</wp:posOffset>
              </wp:positionV>
              <wp:extent cx="819150" cy="164465"/>
              <wp:effectExtent l="0" t="0" r="0" b="0"/>
              <wp:wrapNone/>
              <wp:docPr id="239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25D231" w14:textId="77777777" w:rsidR="00091042" w:rsidRPr="00A17877" w:rsidRDefault="00091042" w:rsidP="005C223F">
                          <w:pPr>
                            <w:rPr>
                              <w:sz w:val="20"/>
                            </w:rPr>
                          </w:pPr>
                          <w:r w:rsidRPr="00A17877">
                            <w:rPr>
                              <w:sz w:val="20"/>
                            </w:rPr>
                            <w:t>Гуменна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46FAD1" id="_x0000_s1121" type="#_x0000_t202" style="position:absolute;margin-left:99.2pt;margin-top:771.2pt;width:64.5pt;height:12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" filled="f" stroked="f">
              <v:textbox inset="0,0,0,0">
                <w:txbxContent>
                  <w:p w14:paraId="5B25D231" w14:textId="77777777" w:rsidR="00091042" w:rsidRPr="00A17877" w:rsidRDefault="00091042" w:rsidP="005C223F">
                    <w:pPr>
                      <w:rPr>
                        <w:sz w:val="20"/>
                      </w:rPr>
                    </w:pPr>
                    <w:r w:rsidRPr="00A17877">
                      <w:rPr>
                        <w:sz w:val="20"/>
                      </w:rPr>
                      <w:t>Гуменна В. В.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D659E" w14:textId="77777777" w:rsidR="001E2112" w:rsidRDefault="001E2112">
      <w:r>
        <w:separator/>
      </w:r>
    </w:p>
  </w:footnote>
  <w:footnote w:type="continuationSeparator" w:id="0">
    <w:p w14:paraId="14CDF4CD" w14:textId="77777777" w:rsidR="001E2112" w:rsidRDefault="001E2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B685C" w14:textId="77777777" w:rsidR="00091042" w:rsidRPr="00775DF0" w:rsidRDefault="00091042">
    <w:pPr>
      <w:pStyle w:val="Header"/>
      <w:rPr>
        <w:lang w:val="en-US"/>
      </w:rPr>
    </w:pPr>
    <w:r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16698B20" wp14:editId="6A0B0E5C">
              <wp:simplePos x="0" y="0"/>
              <wp:positionH relativeFrom="column">
                <wp:posOffset>-535305</wp:posOffset>
              </wp:positionH>
              <wp:positionV relativeFrom="paragraph">
                <wp:posOffset>-233045</wp:posOffset>
              </wp:positionV>
              <wp:extent cx="6671158" cy="10187305"/>
              <wp:effectExtent l="19050" t="19050" r="34925" b="23495"/>
              <wp:wrapNone/>
              <wp:docPr id="71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158" cy="10187305"/>
                        <a:chOff x="1152" y="399"/>
                        <a:chExt cx="10386" cy="16043"/>
                      </a:xfrm>
                    </wpg:grpSpPr>
                    <wpg:grpSp>
                      <wpg:cNvPr id="72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7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87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CFFF4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8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0D0F2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9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AF42E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90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10" y="16169"/>
                          <a:ext cx="568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3C0CB" w14:textId="77777777" w:rsidR="00091042" w:rsidRPr="003A6CAB" w:rsidRDefault="00091042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Дата</w:t>
                            </w:r>
                          </w:p>
                          <w:p w14:paraId="10F8134D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91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05FA4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2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A2CB0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Вим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698B20" id="Group 38" o:spid="_x0000_s1026" style="position:absolute;margin-left:-42.15pt;margin-top:-18.35pt;width:525.3pt;height:802.15pt;z-index:25165465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">
              <v:group id="Group 39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40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" strokeweight="2.25pt"/>
                <v:line id="Line 41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line id="Line 42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<v:line id="Line 43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" strokeweight="2.25pt"/>
                <v:line id="Line 44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" strokeweight="2.25pt"/>
                <v:line id="Line 45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nft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7HxS/wBcv8LAAD//wMAUEsBAi0AFAAGAAgAAAAhANvh9svuAAAAhQEAABMAAAAAAAAAAAAAAAAA&#10;AAAAAFtDb250ZW50X1R5cGVzXS54bWxQSwECLQAUAAYACAAAACEAWvQsW78AAAAVAQAACwAAAAAA&#10;AAAAAAAAAAAfAQAAX3JlbHMvLnJlbHNQSwECLQAUAAYACAAAACEA9hZ37cAAAADbAAAADwAAAAAA&#10;AAAAAAAAAAAHAgAAZHJzL2Rvd25yZXYueG1sUEsFBgAAAAADAAMAtwAAAPQCAAAAAA==&#10;" strokeweight="2.25pt"/>
                <v:line id="Line 46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line id="Line 47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    <v:line id="Line 48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"/>
                <v:line id="Line 49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"/>
                <v:line id="Line 50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v:line id="Line 51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<v:line id="Line 52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" strokeweight="2.25pt"/>
                <v:line id="Line 53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" stroked="f">
                <v:fill opacity="32896f"/>
                <v:textbox inset="0,0,0,0">
                  <w:txbxContent>
                    <w:p w14:paraId="416CFFF4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" stroked="f">
                <v:fill opacity="32896f"/>
                <v:textbox inset="0,0,0,0">
                  <w:txbxContent>
                    <w:p w14:paraId="6A60D0F2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" stroked="f">
                <v:fill opacity="32896f"/>
                <v:textbox inset=".5mm,0,.5mm,.3mm">
                  <w:txbxContent>
                    <w:p w14:paraId="7BAAF42E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57" o:spid="_x0000_s1045" type="#_x0000_t202" style="position:absolute;left:4410;top:16169;width:568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" filled="f" stroked="f">
                <v:textbox inset=".5mm,0,.5mm,.3mm">
                  <w:txbxContent>
                    <w:p w14:paraId="3EB3C0CB" w14:textId="77777777" w:rsidR="00091042" w:rsidRPr="003A6CAB" w:rsidRDefault="00091042">
                      <w:pPr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Дата</w:t>
                      </w:r>
                    </w:p>
                    <w:p w14:paraId="10F8134D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" stroked="f">
                <v:fill opacity="32896f"/>
                <v:textbox inset="0,0,0,0">
                  <w:txbxContent>
                    <w:p w14:paraId="31F05FA4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" stroked="f">
                <v:fill opacity="32896f"/>
                <v:textbox inset="0,0,0,0">
                  <w:txbxContent>
                    <w:p w14:paraId="0FCA2CB0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Вим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A4F7C" w14:textId="77777777" w:rsidR="00091042" w:rsidRPr="00574F4B" w:rsidRDefault="00091042">
    <w:pPr>
      <w:pStyle w:val="Header"/>
    </w:pPr>
    <w:r w:rsidRPr="00574F4B"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4A7F01C6" wp14:editId="0573DA61">
              <wp:simplePos x="0" y="0"/>
              <wp:positionH relativeFrom="column">
                <wp:posOffset>-531495</wp:posOffset>
              </wp:positionH>
              <wp:positionV relativeFrom="paragraph">
                <wp:posOffset>-213995</wp:posOffset>
              </wp:positionV>
              <wp:extent cx="6675755" cy="10244455"/>
              <wp:effectExtent l="0" t="0" r="29845" b="23495"/>
              <wp:wrapNone/>
              <wp:docPr id="24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25" name="Group 1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120" y="333"/>
                          <a:chExt cx="10513" cy="16133"/>
                        </a:xfrm>
                      </wpg:grpSpPr>
                      <wps:wsp>
                        <wps:cNvPr id="26" name="Line 2"/>
                        <wps:cNvCnPr>
                          <a:cxnSpLocks noChangeShapeType="1"/>
                        </wps:cNvCnPr>
                        <wps:spPr bwMode="auto">
                          <a:xfrm>
                            <a:off x="1134" y="340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34" y="16443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620" y="335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20" y="333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34" y="14175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45" y="15064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4742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098" y="14169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402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253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820" y="14196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531" y="14175"/>
                            <a:ext cx="0" cy="9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789" y="15065"/>
                            <a:ext cx="0" cy="137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789" y="15309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789" y="15593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134" y="1445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1530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4" y="15876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616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639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490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072" y="15309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356" y="15315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4784"/>
                            <a:ext cx="36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FA545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Змін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68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4EC9E6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128" y="14784"/>
                            <a:ext cx="1260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51352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  <w:t>№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 xml:space="preserve"> 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  <w:t>докум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444" y="14784"/>
                            <a:ext cx="78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C0450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284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D3FF3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09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E7639B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Розробив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34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E3FCA3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621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5D0BE6" w14:textId="77777777" w:rsidR="00091042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Затвер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90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5CD6B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Н.контр.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932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4C760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574F4B">
                                <w:rPr>
                                  <w:sz w:val="16"/>
                                </w:rPr>
                                <w:t>Літ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6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800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C02E1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6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584" y="15092"/>
                            <a:ext cx="95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1B260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</wpg:grpSp>
                    <wps:wsp>
                      <wps:cNvPr id="63" name="Text Box 62"/>
                      <wps:cNvSpPr txBox="1">
                        <a:spLocks noChangeArrowheads="1"/>
                      </wps:cNvSpPr>
                      <wps:spPr bwMode="auto">
                        <a:xfrm>
                          <a:off x="8771" y="15299"/>
                          <a:ext cx="825" cy="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4E1C6" w14:textId="77777777" w:rsidR="00091042" w:rsidRPr="007F3CC0" w:rsidRDefault="00091042" w:rsidP="00B02B62">
                            <w:pPr>
                              <w:jc w:val="center"/>
                            </w:pPr>
                            <w:r>
                              <w:t>н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64" name="Text Box 63"/>
                      <wps:cNvSpPr txBox="1">
                        <a:spLocks noChangeArrowheads="1"/>
                      </wps:cNvSpPr>
                      <wps:spPr bwMode="auto">
                        <a:xfrm>
                          <a:off x="9620" y="15340"/>
                          <a:ext cx="838" cy="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4C73D" w14:textId="77777777" w:rsidR="00091042" w:rsidRDefault="00091042" w:rsidP="00B02B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65" name="Text Box 64"/>
                      <wps:cNvSpPr txBox="1">
                        <a:spLocks noChangeArrowheads="1"/>
                      </wps:cNvSpPr>
                      <wps:spPr bwMode="auto">
                        <a:xfrm>
                          <a:off x="10480" y="15343"/>
                          <a:ext cx="1082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92612" w14:textId="77777777" w:rsidR="00091042" w:rsidRDefault="001E211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\* Arabic  \* MERGEFORMAT </w:instrText>
                            </w:r>
                            <w:r>
                              <w:fldChar w:fldCharType="separate"/>
                            </w:r>
                            <w:r w:rsidR="00091042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Text Box 106"/>
                      <wps:cNvSpPr txBox="1">
                        <a:spLocks noChangeArrowheads="1"/>
                      </wps:cNvSpPr>
                      <wps:spPr bwMode="auto">
                        <a:xfrm>
                          <a:off x="8997" y="15659"/>
                          <a:ext cx="234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A7EDF3" w14:textId="77777777" w:rsidR="00091042" w:rsidRDefault="00091042">
                            <w:pPr>
                              <w:pStyle w:val="Heading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7F01C6" id="Group 107" o:spid="_x0000_s1050" style="position:absolute;margin-left:-41.85pt;margin-top:-16.85pt;width:525.65pt;height:806.65pt;z-index:251655680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">
              <v:group id="Group 1" o:spid="_x0000_s1051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line id="Line 2" o:spid="_x0000_s1052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3" o:spid="_x0000_s1053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4" o:spid="_x0000_s1054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5" o:spid="_x0000_s1055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6" o:spid="_x0000_s1056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7" o:spid="_x0000_s1057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8" o:spid="_x0000_s1058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9" o:spid="_x0000_s1059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10" o:spid="_x0000_s1060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11" o:spid="_x0000_s1061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12" o:spid="_x0000_s1062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13" o:spid="_x0000_s1063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  <v:line id="Line 14" o:spid="_x0000_s1064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<v:line id="Line 15" o:spid="_x0000_s1065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" strokeweight="1.25pt"/>
                <v:line id="Line 16" o:spid="_x0000_s1066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1s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" strokeweight="1.25pt"/>
                <v:line id="Line 17" o:spid="_x0000_s1067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  <v:line id="Line 18" o:spid="_x0000_s1068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19" o:spid="_x0000_s1069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20" o:spid="_x0000_s1070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line id="Line 21" o:spid="_x0000_s1071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line id="Line 22" o:spid="_x0000_s1072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  <v:line id="Line 23" o:spid="_x0000_s1073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MH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JJ/owfEAAAA2wAAAA8A&#10;AAAAAAAAAAAAAAAABwIAAGRycy9kb3ducmV2LnhtbFBLBQYAAAAAAwADALcAAAD4AgAAAAA=&#10;" strokeweight="1.5pt"/>
                <v:line id="Line 24" o:spid="_x0000_s1074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6Fq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" strokeweight="1.25pt"/>
                <v:line id="Line 25" o:spid="_x0000_s1075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76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879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+vDl/AD5OYNAAD//wMAUEsBAi0AFAAGAAgAAAAhANvh9svuAAAAhQEAABMAAAAAAAAAAAAAAAAA&#10;AAAAAFtDb250ZW50X1R5cGVzXS54bWxQSwECLQAUAAYACAAAACEAWvQsW78AAAAVAQAACwAAAAAA&#10;AAAAAAAAAAAfAQAAX3JlbHMvLnJlbHNQSwECLQAUAAYACAAAACEAgmvO/cAAAADbAAAADwAAAAAA&#10;AAAAAAAAAAAHAgAAZHJzL2Rvd25yZXYueG1sUEsFBgAAAAADAAMAtwAAAPQCAAAAAA==&#10;" filled="f" stroked="f">
                  <v:textbox inset=".1mm,.1mm,.1mm,.1mm">
                    <w:txbxContent>
                      <w:p w14:paraId="5A3FA545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Змін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7" o:spid="_x0000_s1077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2tmxAAAANsAAAAPAAAAZHJzL2Rvd25yZXYueG1sRI9Ba8JA&#10;FITvQv/D8gpepG5SM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O0na2bEAAAA2wAAAA8A&#10;AAAAAAAAAAAAAAAABwIAAGRycy9kb3ducmV2LnhtbFBLBQYAAAAAAwADALcAAAD4AgAAAAA=&#10;" filled="f" stroked="f">
                  <v:textbox inset=".1mm,.1mm,.1mm,.1mm">
                    <w:txbxContent>
                      <w:p w14:paraId="584EC9E6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shape>
                <v:shape id="Text Box 28" o:spid="_x0000_s1078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fURxAAAANsAAAAPAAAAZHJzL2Rvd25yZXYueG1sRI9Bi8Iw&#10;FITvC/6H8AQvoqkuK1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B319RHEAAAA2wAAAA8A&#10;AAAAAAAAAAAAAAAABwIAAGRycy9kb3ducmV2LnhtbFBLBQYAAAAAAwADALcAAAD4AgAAAAA=&#10;" filled="f" stroked="f">
                  <v:textbox inset=".1mm,.1mm,.1mm,.1mm">
                    <w:txbxContent>
                      <w:p w14:paraId="7B451352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sz w:val="16"/>
                          </w:rPr>
                          <w:t>№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 xml:space="preserve"> </w:t>
                        </w:r>
                        <w:r w:rsidRPr="003A6CAB">
                          <w:rPr>
                            <w:rFonts w:asciiTheme="minorHAnsi" w:hAnsiTheme="minorHAnsi" w:cstheme="minorHAnsi"/>
                            <w:sz w:val="16"/>
                          </w:rPr>
                          <w:t>докум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9" o:spid="_x0000_s1079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CK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ByuVCKxQAAANsAAAAP&#10;AAAAAAAAAAAAAAAAAAcCAABkcnMvZG93bnJldi54bWxQSwUGAAAAAAMAAwC3AAAA+QIAAAAA&#10;" filled="f" stroked="f">
                  <v:textbox inset=".1mm,.1mm,.1mm,.1mm">
                    <w:txbxContent>
                      <w:p w14:paraId="2AAC0450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30" o:spid="_x0000_s1080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Mj+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jD/h90v4AXL+AgAA//8DAFBLAQItABQABgAIAAAAIQDb4fbL7gAAAIUBAAATAAAAAAAAAAAA&#10;AAAAAAAAAABbQ29udGVudF9UeXBlc10ueG1sUEsBAi0AFAAGAAgAAAAhAFr0LFu/AAAAFQEAAAsA&#10;AAAAAAAAAAAAAAAAHwEAAF9yZWxzLy5yZWxzUEsBAi0AFAAGAAgAAAAhAP1QyP7EAAAA2wAAAA8A&#10;AAAAAAAAAAAAAAAABwIAAGRycy9kb3ducmV2LnhtbFBLBQYAAAAAAwADALcAAAD4AgAAAAA=&#10;" filled="f" stroked="f">
                  <v:textbox inset=".1mm,.1mm,.1mm,.1mm">
                    <w:txbxContent>
                      <w:p w14:paraId="1DBD3FF3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31" o:spid="_x0000_s1081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1lxAAAANsAAAAPAAAAZHJzL2Rvd25yZXYueG1sRI9Bi8Iw&#10;FITvwv6H8IS9iKauKF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JIcbWXEAAAA2wAAAA8A&#10;AAAAAAAAAAAAAAAABwIAAGRycy9kb3ducmV2LnhtbFBLBQYAAAAAAwADALcAAAD4AgAAAAA=&#10;" filled="f" stroked="f">
                  <v:textbox inset=".1mm,.1mm,.1mm,.1mm">
                    <w:txbxContent>
                      <w:p w14:paraId="57E7639B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Розробив</w:t>
                        </w:r>
                      </w:p>
                    </w:txbxContent>
                  </v:textbox>
                </v:shape>
                <v:shape id="Text Box 32" o:spid="_x0000_s1082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" filled="f" stroked="f">
                  <v:textbox inset=".1mm,.1mm,.1mm,.1mm">
                    <w:txbxContent>
                      <w:p w14:paraId="06E3FCA3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Перевірив</w:t>
                        </w:r>
                      </w:p>
                    </w:txbxContent>
                  </v:textbox>
                </v:shape>
                <v:shape id="Text Box 33" o:spid="_x0000_s1083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" filled="f" stroked="f">
                  <v:textbox inset=".1mm,.1mm,.1mm,.1mm">
                    <w:txbxContent>
                      <w:p w14:paraId="365D0BE6" w14:textId="77777777" w:rsidR="00091042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Затвер</w:t>
                        </w:r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34" o:spid="_x0000_s1084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cL7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2PDl/AD5OYNAAD//wMAUEsBAi0AFAAGAAgAAAAhANvh9svuAAAAhQEAABMAAAAAAAAAAAAAAAAA&#10;AAAAAFtDb250ZW50X1R5cGVzXS54bWxQSwECLQAUAAYACAAAACEAWvQsW78AAAAVAQAACwAAAAAA&#10;AAAAAAAAAAAfAQAAX3JlbHMvLnJlbHNQSwECLQAUAAYACAAAACEAfB3C+8AAAADbAAAADwAAAAAA&#10;AAAAAAAAAAAHAgAAZHJzL2Rvd25yZXYueG1sUEsFBgAAAAADAAMAtwAAAPQCAAAAAA==&#10;" filled="f" stroked="f">
                  <v:textbox inset=".1mm,.1mm,.1mm,.1mm">
                    <w:txbxContent>
                      <w:p w14:paraId="15B5CD6B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Н.контр.</w:t>
                        </w:r>
                      </w:p>
                    </w:txbxContent>
                  </v:textbox>
                </v:shape>
                <v:shape id="Text Box 35" o:spid="_x0000_s1085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" filled="f" stroked="f">
                  <v:textbox inset=".1mm,.1mm,.1mm,.1mm">
                    <w:txbxContent>
                      <w:p w14:paraId="7274C760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574F4B">
                          <w:rPr>
                            <w:sz w:val="16"/>
                          </w:rPr>
                          <w:t>Літ</w:t>
                        </w:r>
                      </w:p>
                    </w:txbxContent>
                  </v:textbox>
                </v:shape>
                <v:shape id="Text Box 36" o:spid="_x0000_s1086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" filled="f" stroked="f">
                  <v:textbox inset=".1mm,.1mm,.1mm,.1mm">
                    <w:txbxContent>
                      <w:p w14:paraId="12AC02E1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shape>
                <v:shape id="Text Box 37" o:spid="_x0000_s1087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" filled="f" stroked="f">
                  <v:textbox inset=".1mm,.1mm,.1mm,.1mm">
                    <w:txbxContent>
                      <w:p w14:paraId="01D1B260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Аркушів</w:t>
                        </w:r>
                      </w:p>
                    </w:txbxContent>
                  </v:textbox>
                </v:shape>
              </v:group>
              <v:shape id="Text Box 62" o:spid="_x0000_s1088" type="#_x0000_t202" style="position:absolute;left:8771;top:15299;width:825;height: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DTxAAAANsAAAAPAAAAZHJzL2Rvd25yZXYueG1sRI9Ba4NA&#10;FITvhf6H5RV6KXFtAx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IACENPEAAAA2wAAAA8A&#10;AAAAAAAAAAAAAAAABwIAAGRycy9kb3ducmV2LnhtbFBLBQYAAAAAAwADALcAAAD4AgAAAAA=&#10;" filled="f" stroked="f">
                <v:textbox inset="0,0,0,0">
                  <w:txbxContent>
                    <w:p w14:paraId="0394E1C6" w14:textId="77777777" w:rsidR="00091042" w:rsidRPr="007F3CC0" w:rsidRDefault="00091042" w:rsidP="00B02B62">
                      <w:pPr>
                        <w:jc w:val="center"/>
                      </w:pPr>
                      <w:r>
                        <w:t>н</w:t>
                      </w:r>
                    </w:p>
                  </w:txbxContent>
                </v:textbox>
              </v:shape>
              <v:shape id="Text Box 63" o:spid="_x0000_s1089" type="#_x0000_t202" style="position:absolute;left:9620;top:15340;width:838;height: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4inxAAAANsAAAAPAAAAZHJzL2Rvd25yZXYueG1sRI9Ba4NA&#10;FITvhf6H5RV6KXFtCR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A/riKfEAAAA2wAAAA8A&#10;AAAAAAAAAAAAAAAABwIAAGRycy9kb3ducmV2LnhtbFBLBQYAAAAAAwADALcAAAD4AgAAAAA=&#10;" filled="f" stroked="f">
                <v:textbox inset="0,0,0,0">
                  <w:txbxContent>
                    <w:p w14:paraId="5AE4C73D" w14:textId="77777777" w:rsidR="00091042" w:rsidRDefault="00091042" w:rsidP="00B02B6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Text Box 64" o:spid="_x0000_s1090" type="#_x0000_t202" style="position:absolute;left:10480;top:15343;width:1082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<v:textbox inset="0,0,0,0">
                  <w:txbxContent>
                    <w:p w14:paraId="75B92612" w14:textId="77777777" w:rsidR="00091042" w:rsidRDefault="001E2112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NUMPAGES  \* Arabic  \* MERGEFORMAT </w:instrText>
                      </w:r>
                      <w:r>
                        <w:fldChar w:fldCharType="separate"/>
                      </w:r>
                      <w:r w:rsidR="00091042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v:shape id="Text Box 106" o:spid="_x0000_s1091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XvwgAAANs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" stroked="f">
                <v:textbox>
                  <w:txbxContent>
                    <w:p w14:paraId="3AA7EDF3" w14:textId="77777777" w:rsidR="00091042" w:rsidRDefault="00091042">
                      <w:pPr>
                        <w:pStyle w:val="Heading5"/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88D7FB9" wp14:editId="7769B6CB">
              <wp:simplePos x="0" y="0"/>
              <wp:positionH relativeFrom="column">
                <wp:posOffset>131445</wp:posOffset>
              </wp:positionH>
              <wp:positionV relativeFrom="paragraph">
                <wp:posOffset>9152890</wp:posOffset>
              </wp:positionV>
              <wp:extent cx="808990" cy="164465"/>
              <wp:effectExtent l="0" t="0" r="0" b="0"/>
              <wp:wrapNone/>
              <wp:docPr id="69" name="Text Box 3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899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D620D" w14:textId="77777777" w:rsidR="00091042" w:rsidRPr="003A6CAB" w:rsidRDefault="00091042" w:rsidP="005C223F">
                          <w:pPr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</w:pPr>
                          <w:r w:rsidRPr="003A6CAB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  <w:t>Сідельник Є. 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8D7FB9" id="Text Box 332" o:spid="_x0000_s1092" type="#_x0000_t202" style="position:absolute;margin-left:10.35pt;margin-top:720.7pt;width:63.7pt;height:12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" filled="f" stroked="f">
              <v:textbox inset="0,0,0,0">
                <w:txbxContent>
                  <w:p w14:paraId="235D620D" w14:textId="77777777" w:rsidR="00091042" w:rsidRPr="003A6CAB" w:rsidRDefault="00091042" w:rsidP="005C223F">
                    <w:pPr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3A6CAB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Сідельник Є. О.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E5BD0" w14:textId="77777777" w:rsidR="00091042" w:rsidRPr="00574F4B" w:rsidRDefault="00091042" w:rsidP="00775DF0">
    <w:pPr>
      <w:pStyle w:val="Header"/>
      <w:rPr>
        <w:b/>
      </w:rPr>
    </w:pPr>
    <w:r w:rsidRPr="00574F4B">
      <w:rPr>
        <w:b/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2608" behindDoc="0" locked="0" layoutInCell="1" allowOverlap="1" wp14:anchorId="01744C34" wp14:editId="659C1425">
              <wp:simplePos x="0" y="0"/>
              <wp:positionH relativeFrom="column">
                <wp:posOffset>-581025</wp:posOffset>
              </wp:positionH>
              <wp:positionV relativeFrom="paragraph">
                <wp:posOffset>-201295</wp:posOffset>
              </wp:positionV>
              <wp:extent cx="6595110" cy="10187305"/>
              <wp:effectExtent l="19050" t="17780" r="15240" b="15240"/>
              <wp:wrapNone/>
              <wp:docPr id="1" name="Group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7" name="Group 174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12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27" name="Text Box 189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A7BD3" w14:textId="77777777" w:rsidR="00091042" w:rsidRPr="00574F4B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74F4B"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8" name="Text Box 190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0CDF7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9" name="Text Box 191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1F50D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230" name="Text Box 192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D2BFA" w14:textId="77777777" w:rsidR="00091042" w:rsidRDefault="00091042" w:rsidP="00775DF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605CFA60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231" name="Text Box 193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B1C3A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2" name="Text Box 194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D72AF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744C34" id="Group 173" o:spid="_x0000_s1098" style="position:absolute;margin-left:-45.75pt;margin-top:-15.85pt;width:519.3pt;height:802.15pt;z-index:251652608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">
              <v:group id="Group 174" o:spid="_x0000_s1099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175" o:spid="_x0000_s1100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" strokeweight="2.25pt"/>
                <v:line id="Line 176" o:spid="_x0000_s1101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177" o:spid="_x0000_s1102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line id="Line 178" o:spid="_x0000_s1103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line id="Line 179" o:spid="_x0000_s1104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line id="Line 180" o:spid="_x0000_s1105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Line 181" o:spid="_x0000_s1106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182" o:spid="_x0000_s1107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Line 183" o:spid="_x0000_s1108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184" o:spid="_x0000_s1109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<v:line id="Line 185" o:spid="_x0000_s1110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186" o:spid="_x0000_s1111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187" o:spid="_x0000_s1112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" strokeweight="2.25pt"/>
                <v:line id="Line 188" o:spid="_x0000_s1113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AtxgAAANw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aZvB3Jh4BOb8BAAD//wMAUEsBAi0AFAAGAAgAAAAhANvh9svuAAAAhQEAABMAAAAAAAAA&#10;AAAAAAAAAAAAAFtDb250ZW50X1R5cGVzXS54bWxQSwECLQAUAAYACAAAACEAWvQsW78AAAAVAQAA&#10;CwAAAAAAAAAAAAAAAAAfAQAAX3JlbHMvLnJlbHNQSwECLQAUAAYACAAAACEA5swALcYAAADc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114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" stroked="f">
                <v:fill opacity="32896f"/>
                <v:textbox inset="0,0,0,0">
                  <w:txbxContent>
                    <w:p w14:paraId="6D2A7BD3" w14:textId="77777777" w:rsidR="00091042" w:rsidRPr="00574F4B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 w:rsidRPr="00574F4B"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0" o:spid="_x0000_s1115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" stroked="f">
                <v:fill opacity="32896f"/>
                <v:textbox inset="0,0,0,0">
                  <w:txbxContent>
                    <w:p w14:paraId="6DB0CDF7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91" o:spid="_x0000_s1116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" stroked="f">
                <v:fill opacity="32896f"/>
                <v:textbox inset=".5mm,0,.5mm,.3mm">
                  <w:txbxContent>
                    <w:p w14:paraId="7FA1F50D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92" o:spid="_x0000_s1117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" stroked="f">
                <v:fill opacity="32896f"/>
                <v:textbox inset=".5mm,0,.5mm,.3mm">
                  <w:txbxContent>
                    <w:p w14:paraId="3C0D2BFA" w14:textId="77777777" w:rsidR="00091042" w:rsidRDefault="00091042" w:rsidP="00775DF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605CFA60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93" o:spid="_x0000_s1118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" stroked="f">
                <v:fill opacity="32896f"/>
                <v:textbox inset="0,0,0,0">
                  <w:txbxContent>
                    <w:p w14:paraId="549B1C3A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4" o:spid="_x0000_s1119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" stroked="f">
                <v:fill opacity="32896f"/>
                <v:textbox inset="0,0,0,0">
                  <w:txbxContent>
                    <w:p w14:paraId="7A9D72AF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Зм.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73D541F5" w14:textId="77777777" w:rsidR="00091042" w:rsidRPr="00574F4B" w:rsidRDefault="00091042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7D0E"/>
    <w:multiLevelType w:val="multilevel"/>
    <w:tmpl w:val="FBFA625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bullet"/>
      <w:lvlText w:val="–"/>
      <w:lvlJc w:val="left"/>
      <w:pPr>
        <w:tabs>
          <w:tab w:val="num" w:pos="360"/>
        </w:tabs>
        <w:ind w:left="0" w:firstLine="0"/>
      </w:pPr>
      <w:rPr>
        <w:rFonts w:ascii="font406" w:hAnsi="font406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4D7915"/>
    <w:multiLevelType w:val="hybridMultilevel"/>
    <w:tmpl w:val="6450B786"/>
    <w:lvl w:ilvl="0" w:tplc="2B6E779E">
      <w:start w:val="5"/>
      <w:numFmt w:val="bullet"/>
      <w:lvlText w:val="–"/>
      <w:lvlJc w:val="left"/>
      <w:pPr>
        <w:tabs>
          <w:tab w:val="num" w:pos="1125"/>
        </w:tabs>
        <w:ind w:left="1125" w:hanging="360"/>
      </w:pPr>
      <w:rPr>
        <w:rFonts w:ascii="Times New Roman" w:eastAsia="Times New Roman" w:hAnsi="Times New Roman" w:cs="Times New Roman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0E9A6233"/>
    <w:multiLevelType w:val="hybridMultilevel"/>
    <w:tmpl w:val="09AA4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C200C"/>
    <w:multiLevelType w:val="hybridMultilevel"/>
    <w:tmpl w:val="50B21C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53B0F"/>
    <w:multiLevelType w:val="hybridMultilevel"/>
    <w:tmpl w:val="68783B8C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310BE"/>
    <w:multiLevelType w:val="hybridMultilevel"/>
    <w:tmpl w:val="511C326A"/>
    <w:lvl w:ilvl="0" w:tplc="88D0FC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5E4D09"/>
    <w:multiLevelType w:val="hybridMultilevel"/>
    <w:tmpl w:val="701C7C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3C222D"/>
    <w:multiLevelType w:val="hybridMultilevel"/>
    <w:tmpl w:val="02EED198"/>
    <w:lvl w:ilvl="0" w:tplc="687E17A2">
      <w:start w:val="1"/>
      <w:numFmt w:val="decimal"/>
      <w:lvlText w:val="%1.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29CD5FCE"/>
    <w:multiLevelType w:val="hybridMultilevel"/>
    <w:tmpl w:val="1BAE5466"/>
    <w:lvl w:ilvl="0" w:tplc="8700B4F8">
      <w:start w:val="12"/>
      <w:numFmt w:val="decimal"/>
      <w:lvlText w:val="%1."/>
      <w:lvlJc w:val="left"/>
      <w:pPr>
        <w:ind w:left="963" w:hanging="396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C502AEA"/>
    <w:multiLevelType w:val="hybridMultilevel"/>
    <w:tmpl w:val="00480CE4"/>
    <w:lvl w:ilvl="0" w:tplc="7890B7B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E720F"/>
    <w:multiLevelType w:val="hybridMultilevel"/>
    <w:tmpl w:val="A29A99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67916"/>
    <w:multiLevelType w:val="hybridMultilevel"/>
    <w:tmpl w:val="68783B8C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B06724C"/>
    <w:multiLevelType w:val="hybridMultilevel"/>
    <w:tmpl w:val="09AA4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6A67309"/>
    <w:multiLevelType w:val="multilevel"/>
    <w:tmpl w:val="D124022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5DE30721"/>
    <w:multiLevelType w:val="hybridMultilevel"/>
    <w:tmpl w:val="64F45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F45D7"/>
    <w:multiLevelType w:val="hybridMultilevel"/>
    <w:tmpl w:val="390E23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E57726"/>
    <w:multiLevelType w:val="hybridMultilevel"/>
    <w:tmpl w:val="3D7E672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C2282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2" w15:restartNumberingAfterBreak="0">
    <w:nsid w:val="69E00684"/>
    <w:multiLevelType w:val="hybridMultilevel"/>
    <w:tmpl w:val="2EE0CFA2"/>
    <w:lvl w:ilvl="0" w:tplc="98F0D72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64F2C"/>
    <w:multiLevelType w:val="hybridMultilevel"/>
    <w:tmpl w:val="97CABA92"/>
    <w:lvl w:ilvl="0" w:tplc="3872D778">
      <w:start w:val="4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72057A2C"/>
    <w:multiLevelType w:val="hybridMultilevel"/>
    <w:tmpl w:val="CE2AC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B6275"/>
    <w:multiLevelType w:val="hybridMultilevel"/>
    <w:tmpl w:val="85EE9BF6"/>
    <w:lvl w:ilvl="0" w:tplc="74323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F385AFE"/>
    <w:multiLevelType w:val="hybridMultilevel"/>
    <w:tmpl w:val="F35258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13"/>
  </w:num>
  <w:num w:numId="5">
    <w:abstractNumId w:val="17"/>
  </w:num>
  <w:num w:numId="6">
    <w:abstractNumId w:val="2"/>
  </w:num>
  <w:num w:numId="7">
    <w:abstractNumId w:val="0"/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5"/>
  </w:num>
  <w:num w:numId="10">
    <w:abstractNumId w:val="12"/>
  </w:num>
  <w:num w:numId="11">
    <w:abstractNumId w:val="9"/>
  </w:num>
  <w:num w:numId="12">
    <w:abstractNumId w:val="6"/>
  </w:num>
  <w:num w:numId="13">
    <w:abstractNumId w:val="25"/>
  </w:num>
  <w:num w:numId="14">
    <w:abstractNumId w:val="22"/>
  </w:num>
  <w:num w:numId="15">
    <w:abstractNumId w:val="4"/>
  </w:num>
  <w:num w:numId="16">
    <w:abstractNumId w:val="6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10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  <w:num w:numId="27">
    <w:abstractNumId w:val="24"/>
  </w:num>
  <w:num w:numId="28">
    <w:abstractNumId w:val="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39"/>
    <w:rsid w:val="000010A8"/>
    <w:rsid w:val="00001B65"/>
    <w:rsid w:val="0000266B"/>
    <w:rsid w:val="00003BB9"/>
    <w:rsid w:val="00003EC1"/>
    <w:rsid w:val="00005963"/>
    <w:rsid w:val="00011D35"/>
    <w:rsid w:val="000168F6"/>
    <w:rsid w:val="00017AB7"/>
    <w:rsid w:val="00021CCD"/>
    <w:rsid w:val="0002366D"/>
    <w:rsid w:val="00024683"/>
    <w:rsid w:val="00031313"/>
    <w:rsid w:val="000321FB"/>
    <w:rsid w:val="000324A3"/>
    <w:rsid w:val="00033D9C"/>
    <w:rsid w:val="00036332"/>
    <w:rsid w:val="0004087A"/>
    <w:rsid w:val="00040F06"/>
    <w:rsid w:val="000431E2"/>
    <w:rsid w:val="00045B23"/>
    <w:rsid w:val="00047AB5"/>
    <w:rsid w:val="00050270"/>
    <w:rsid w:val="00052BD9"/>
    <w:rsid w:val="00053498"/>
    <w:rsid w:val="0005357A"/>
    <w:rsid w:val="00056660"/>
    <w:rsid w:val="0007145B"/>
    <w:rsid w:val="00071CC8"/>
    <w:rsid w:val="00074C95"/>
    <w:rsid w:val="00081020"/>
    <w:rsid w:val="00084D53"/>
    <w:rsid w:val="00086188"/>
    <w:rsid w:val="00086515"/>
    <w:rsid w:val="000875F6"/>
    <w:rsid w:val="00091042"/>
    <w:rsid w:val="000914B3"/>
    <w:rsid w:val="00094777"/>
    <w:rsid w:val="00097D9C"/>
    <w:rsid w:val="000A03F3"/>
    <w:rsid w:val="000A2924"/>
    <w:rsid w:val="000B742F"/>
    <w:rsid w:val="000C1CA1"/>
    <w:rsid w:val="000C5859"/>
    <w:rsid w:val="000D041A"/>
    <w:rsid w:val="000D2533"/>
    <w:rsid w:val="000D3721"/>
    <w:rsid w:val="000E21B7"/>
    <w:rsid w:val="000E35BC"/>
    <w:rsid w:val="000E3C21"/>
    <w:rsid w:val="000E47A0"/>
    <w:rsid w:val="000E4979"/>
    <w:rsid w:val="000E5D11"/>
    <w:rsid w:val="000E6B62"/>
    <w:rsid w:val="000F000C"/>
    <w:rsid w:val="000F3127"/>
    <w:rsid w:val="000F5884"/>
    <w:rsid w:val="000F5BDA"/>
    <w:rsid w:val="001013E8"/>
    <w:rsid w:val="0010194E"/>
    <w:rsid w:val="0010292F"/>
    <w:rsid w:val="00110672"/>
    <w:rsid w:val="00110FA0"/>
    <w:rsid w:val="00112E47"/>
    <w:rsid w:val="001130F1"/>
    <w:rsid w:val="001138A3"/>
    <w:rsid w:val="00114045"/>
    <w:rsid w:val="0011418D"/>
    <w:rsid w:val="00114AE2"/>
    <w:rsid w:val="00123F44"/>
    <w:rsid w:val="001243E4"/>
    <w:rsid w:val="00124F02"/>
    <w:rsid w:val="001301C6"/>
    <w:rsid w:val="001333F3"/>
    <w:rsid w:val="00135523"/>
    <w:rsid w:val="001414C0"/>
    <w:rsid w:val="00144552"/>
    <w:rsid w:val="00144F6E"/>
    <w:rsid w:val="00145C2A"/>
    <w:rsid w:val="00146133"/>
    <w:rsid w:val="00150E98"/>
    <w:rsid w:val="001526F7"/>
    <w:rsid w:val="00155137"/>
    <w:rsid w:val="0015648B"/>
    <w:rsid w:val="0016022B"/>
    <w:rsid w:val="0016084A"/>
    <w:rsid w:val="00164257"/>
    <w:rsid w:val="00166256"/>
    <w:rsid w:val="00177409"/>
    <w:rsid w:val="00192036"/>
    <w:rsid w:val="00192227"/>
    <w:rsid w:val="00193FCD"/>
    <w:rsid w:val="001A0BC6"/>
    <w:rsid w:val="001A133E"/>
    <w:rsid w:val="001A72AB"/>
    <w:rsid w:val="001B1871"/>
    <w:rsid w:val="001B267E"/>
    <w:rsid w:val="001B37D4"/>
    <w:rsid w:val="001B47CD"/>
    <w:rsid w:val="001B5E17"/>
    <w:rsid w:val="001B5EC0"/>
    <w:rsid w:val="001C1FEA"/>
    <w:rsid w:val="001C2BFC"/>
    <w:rsid w:val="001C302A"/>
    <w:rsid w:val="001C3166"/>
    <w:rsid w:val="001C36E2"/>
    <w:rsid w:val="001C69BD"/>
    <w:rsid w:val="001C7ADC"/>
    <w:rsid w:val="001D04BF"/>
    <w:rsid w:val="001D140B"/>
    <w:rsid w:val="001D1468"/>
    <w:rsid w:val="001D30A9"/>
    <w:rsid w:val="001D41AE"/>
    <w:rsid w:val="001D589F"/>
    <w:rsid w:val="001D5BB9"/>
    <w:rsid w:val="001E0977"/>
    <w:rsid w:val="001E0A26"/>
    <w:rsid w:val="001E2112"/>
    <w:rsid w:val="001F0994"/>
    <w:rsid w:val="001F343F"/>
    <w:rsid w:val="001F65D4"/>
    <w:rsid w:val="002012A2"/>
    <w:rsid w:val="00202367"/>
    <w:rsid w:val="0020269A"/>
    <w:rsid w:val="00202CF6"/>
    <w:rsid w:val="00205F18"/>
    <w:rsid w:val="0020768F"/>
    <w:rsid w:val="00210C97"/>
    <w:rsid w:val="00213D88"/>
    <w:rsid w:val="00214618"/>
    <w:rsid w:val="00214844"/>
    <w:rsid w:val="00222339"/>
    <w:rsid w:val="00225D22"/>
    <w:rsid w:val="002325DC"/>
    <w:rsid w:val="00235328"/>
    <w:rsid w:val="00235647"/>
    <w:rsid w:val="00235CEA"/>
    <w:rsid w:val="002365E9"/>
    <w:rsid w:val="00236D64"/>
    <w:rsid w:val="002462AD"/>
    <w:rsid w:val="00252B05"/>
    <w:rsid w:val="00256E91"/>
    <w:rsid w:val="00260C19"/>
    <w:rsid w:val="00260C2F"/>
    <w:rsid w:val="00260E40"/>
    <w:rsid w:val="00263858"/>
    <w:rsid w:val="00264516"/>
    <w:rsid w:val="002730B5"/>
    <w:rsid w:val="00274886"/>
    <w:rsid w:val="00274CA4"/>
    <w:rsid w:val="00274FD0"/>
    <w:rsid w:val="00280EC9"/>
    <w:rsid w:val="002826B1"/>
    <w:rsid w:val="00284105"/>
    <w:rsid w:val="002841EB"/>
    <w:rsid w:val="002860CD"/>
    <w:rsid w:val="00287C56"/>
    <w:rsid w:val="00290AEF"/>
    <w:rsid w:val="002A3A50"/>
    <w:rsid w:val="002A46E0"/>
    <w:rsid w:val="002A5AB6"/>
    <w:rsid w:val="002B1FBC"/>
    <w:rsid w:val="002B2400"/>
    <w:rsid w:val="002B3E31"/>
    <w:rsid w:val="002B5E7F"/>
    <w:rsid w:val="002B66BC"/>
    <w:rsid w:val="002B69CC"/>
    <w:rsid w:val="002C2E69"/>
    <w:rsid w:val="002C327E"/>
    <w:rsid w:val="002C330E"/>
    <w:rsid w:val="002C3612"/>
    <w:rsid w:val="002C6E15"/>
    <w:rsid w:val="002D07E7"/>
    <w:rsid w:val="002D4B4B"/>
    <w:rsid w:val="002D577D"/>
    <w:rsid w:val="002E0F8A"/>
    <w:rsid w:val="002E5AE2"/>
    <w:rsid w:val="002E5C0C"/>
    <w:rsid w:val="002E7D6B"/>
    <w:rsid w:val="002F5F21"/>
    <w:rsid w:val="00300BFC"/>
    <w:rsid w:val="00305B49"/>
    <w:rsid w:val="00310E4C"/>
    <w:rsid w:val="00312BE9"/>
    <w:rsid w:val="003139D4"/>
    <w:rsid w:val="00313E2A"/>
    <w:rsid w:val="00317C5B"/>
    <w:rsid w:val="00320027"/>
    <w:rsid w:val="00327EA2"/>
    <w:rsid w:val="00327FC4"/>
    <w:rsid w:val="00336D42"/>
    <w:rsid w:val="0033728D"/>
    <w:rsid w:val="0034169D"/>
    <w:rsid w:val="003535F9"/>
    <w:rsid w:val="0035549A"/>
    <w:rsid w:val="0036387A"/>
    <w:rsid w:val="00366631"/>
    <w:rsid w:val="0036777C"/>
    <w:rsid w:val="0037293A"/>
    <w:rsid w:val="003768FF"/>
    <w:rsid w:val="0038228A"/>
    <w:rsid w:val="00382A79"/>
    <w:rsid w:val="00383EB8"/>
    <w:rsid w:val="00384598"/>
    <w:rsid w:val="00384675"/>
    <w:rsid w:val="0038495F"/>
    <w:rsid w:val="00391DE2"/>
    <w:rsid w:val="00394902"/>
    <w:rsid w:val="00394DEB"/>
    <w:rsid w:val="0039614E"/>
    <w:rsid w:val="00396423"/>
    <w:rsid w:val="003A2E49"/>
    <w:rsid w:val="003A69AF"/>
    <w:rsid w:val="003A6CAB"/>
    <w:rsid w:val="003B0E61"/>
    <w:rsid w:val="003B7389"/>
    <w:rsid w:val="003C40C1"/>
    <w:rsid w:val="003C5ED2"/>
    <w:rsid w:val="003D2022"/>
    <w:rsid w:val="003E2D1B"/>
    <w:rsid w:val="003E4197"/>
    <w:rsid w:val="003E764B"/>
    <w:rsid w:val="003F029E"/>
    <w:rsid w:val="003F0AE1"/>
    <w:rsid w:val="003F394F"/>
    <w:rsid w:val="003F4EB1"/>
    <w:rsid w:val="00400267"/>
    <w:rsid w:val="00401EB5"/>
    <w:rsid w:val="004040BC"/>
    <w:rsid w:val="00405623"/>
    <w:rsid w:val="00405A2F"/>
    <w:rsid w:val="00411394"/>
    <w:rsid w:val="00412ED3"/>
    <w:rsid w:val="00416BEF"/>
    <w:rsid w:val="00417BEC"/>
    <w:rsid w:val="0042109D"/>
    <w:rsid w:val="0042311B"/>
    <w:rsid w:val="0042346F"/>
    <w:rsid w:val="0042536E"/>
    <w:rsid w:val="00425571"/>
    <w:rsid w:val="00425AC4"/>
    <w:rsid w:val="00432BD3"/>
    <w:rsid w:val="00432C17"/>
    <w:rsid w:val="00442E5A"/>
    <w:rsid w:val="004435AB"/>
    <w:rsid w:val="0044498B"/>
    <w:rsid w:val="00444FB7"/>
    <w:rsid w:val="00446E3A"/>
    <w:rsid w:val="00450E88"/>
    <w:rsid w:val="0045181B"/>
    <w:rsid w:val="00455D49"/>
    <w:rsid w:val="004624A8"/>
    <w:rsid w:val="0046539B"/>
    <w:rsid w:val="0046659B"/>
    <w:rsid w:val="0046752D"/>
    <w:rsid w:val="0047140F"/>
    <w:rsid w:val="0047283B"/>
    <w:rsid w:val="004742EE"/>
    <w:rsid w:val="00476AA4"/>
    <w:rsid w:val="00483119"/>
    <w:rsid w:val="004847D7"/>
    <w:rsid w:val="00491176"/>
    <w:rsid w:val="0049458E"/>
    <w:rsid w:val="004A17B2"/>
    <w:rsid w:val="004A6312"/>
    <w:rsid w:val="004A6B9D"/>
    <w:rsid w:val="004A79A5"/>
    <w:rsid w:val="004B100F"/>
    <w:rsid w:val="004B3534"/>
    <w:rsid w:val="004C0DD1"/>
    <w:rsid w:val="004D022A"/>
    <w:rsid w:val="004D1791"/>
    <w:rsid w:val="004D194B"/>
    <w:rsid w:val="004D3CDB"/>
    <w:rsid w:val="004D7EA1"/>
    <w:rsid w:val="004E34F0"/>
    <w:rsid w:val="004E52FF"/>
    <w:rsid w:val="004E5CE9"/>
    <w:rsid w:val="004E6940"/>
    <w:rsid w:val="004E7ABD"/>
    <w:rsid w:val="004F0840"/>
    <w:rsid w:val="004F7ECC"/>
    <w:rsid w:val="00500642"/>
    <w:rsid w:val="00500AE9"/>
    <w:rsid w:val="00511865"/>
    <w:rsid w:val="00512832"/>
    <w:rsid w:val="00515394"/>
    <w:rsid w:val="00520081"/>
    <w:rsid w:val="00522A45"/>
    <w:rsid w:val="00524511"/>
    <w:rsid w:val="00530DD1"/>
    <w:rsid w:val="0053344C"/>
    <w:rsid w:val="00533DCE"/>
    <w:rsid w:val="00540389"/>
    <w:rsid w:val="00541D50"/>
    <w:rsid w:val="005421CC"/>
    <w:rsid w:val="00542FE8"/>
    <w:rsid w:val="00543DED"/>
    <w:rsid w:val="005522AF"/>
    <w:rsid w:val="00555845"/>
    <w:rsid w:val="00555BBC"/>
    <w:rsid w:val="00561B52"/>
    <w:rsid w:val="00561E18"/>
    <w:rsid w:val="0056262D"/>
    <w:rsid w:val="00563318"/>
    <w:rsid w:val="0056413B"/>
    <w:rsid w:val="00573801"/>
    <w:rsid w:val="00574F4B"/>
    <w:rsid w:val="00577C50"/>
    <w:rsid w:val="00586D57"/>
    <w:rsid w:val="0059090F"/>
    <w:rsid w:val="005B3694"/>
    <w:rsid w:val="005B53F9"/>
    <w:rsid w:val="005C223F"/>
    <w:rsid w:val="005D5E44"/>
    <w:rsid w:val="005F0FAA"/>
    <w:rsid w:val="005F37BF"/>
    <w:rsid w:val="005F4EE1"/>
    <w:rsid w:val="0061199B"/>
    <w:rsid w:val="0062143F"/>
    <w:rsid w:val="0062460B"/>
    <w:rsid w:val="00625014"/>
    <w:rsid w:val="00625FB0"/>
    <w:rsid w:val="00630D86"/>
    <w:rsid w:val="006333F5"/>
    <w:rsid w:val="00640C22"/>
    <w:rsid w:val="0064450E"/>
    <w:rsid w:val="006512FE"/>
    <w:rsid w:val="006518BB"/>
    <w:rsid w:val="00651A6F"/>
    <w:rsid w:val="00651E7B"/>
    <w:rsid w:val="0065425E"/>
    <w:rsid w:val="00667F38"/>
    <w:rsid w:val="006712AD"/>
    <w:rsid w:val="00680EB9"/>
    <w:rsid w:val="00681465"/>
    <w:rsid w:val="00681497"/>
    <w:rsid w:val="006822F5"/>
    <w:rsid w:val="00685D25"/>
    <w:rsid w:val="006875F4"/>
    <w:rsid w:val="0069092B"/>
    <w:rsid w:val="0069352C"/>
    <w:rsid w:val="006A183B"/>
    <w:rsid w:val="006A1E36"/>
    <w:rsid w:val="006A42A1"/>
    <w:rsid w:val="006A62CE"/>
    <w:rsid w:val="006A7993"/>
    <w:rsid w:val="006B0E16"/>
    <w:rsid w:val="006B19B8"/>
    <w:rsid w:val="006B40BF"/>
    <w:rsid w:val="006B5FAB"/>
    <w:rsid w:val="006C0FC0"/>
    <w:rsid w:val="006C2D32"/>
    <w:rsid w:val="006C3036"/>
    <w:rsid w:val="006C61DE"/>
    <w:rsid w:val="006C799A"/>
    <w:rsid w:val="006D67CF"/>
    <w:rsid w:val="006E45E5"/>
    <w:rsid w:val="006F0489"/>
    <w:rsid w:val="006F0C97"/>
    <w:rsid w:val="006F29A3"/>
    <w:rsid w:val="006F439B"/>
    <w:rsid w:val="006F567E"/>
    <w:rsid w:val="00700E4F"/>
    <w:rsid w:val="00703E01"/>
    <w:rsid w:val="00704CD8"/>
    <w:rsid w:val="007103D7"/>
    <w:rsid w:val="00711D01"/>
    <w:rsid w:val="007148D7"/>
    <w:rsid w:val="007149E2"/>
    <w:rsid w:val="00715AAE"/>
    <w:rsid w:val="0071665D"/>
    <w:rsid w:val="00716DEA"/>
    <w:rsid w:val="0072278B"/>
    <w:rsid w:val="00722894"/>
    <w:rsid w:val="0073180F"/>
    <w:rsid w:val="00744B1F"/>
    <w:rsid w:val="00754A49"/>
    <w:rsid w:val="007634E7"/>
    <w:rsid w:val="00764AE7"/>
    <w:rsid w:val="0076555A"/>
    <w:rsid w:val="007667FC"/>
    <w:rsid w:val="007679E2"/>
    <w:rsid w:val="007717F9"/>
    <w:rsid w:val="00775DF0"/>
    <w:rsid w:val="00790B88"/>
    <w:rsid w:val="00793762"/>
    <w:rsid w:val="007959B3"/>
    <w:rsid w:val="00796107"/>
    <w:rsid w:val="007A138D"/>
    <w:rsid w:val="007A50E2"/>
    <w:rsid w:val="007A7017"/>
    <w:rsid w:val="007B067C"/>
    <w:rsid w:val="007B079D"/>
    <w:rsid w:val="007B2F31"/>
    <w:rsid w:val="007B7319"/>
    <w:rsid w:val="007B79A4"/>
    <w:rsid w:val="007C0B80"/>
    <w:rsid w:val="007C2AC3"/>
    <w:rsid w:val="007C5329"/>
    <w:rsid w:val="007C72A3"/>
    <w:rsid w:val="007C7AB5"/>
    <w:rsid w:val="007D2C95"/>
    <w:rsid w:val="007D7AF3"/>
    <w:rsid w:val="007E6404"/>
    <w:rsid w:val="007E7470"/>
    <w:rsid w:val="007E7BF8"/>
    <w:rsid w:val="007F339E"/>
    <w:rsid w:val="007F3CC0"/>
    <w:rsid w:val="007F5DBE"/>
    <w:rsid w:val="00805198"/>
    <w:rsid w:val="0081158C"/>
    <w:rsid w:val="00811882"/>
    <w:rsid w:val="00813522"/>
    <w:rsid w:val="00814917"/>
    <w:rsid w:val="00814BCA"/>
    <w:rsid w:val="00815F8C"/>
    <w:rsid w:val="0082036D"/>
    <w:rsid w:val="00821845"/>
    <w:rsid w:val="0082392B"/>
    <w:rsid w:val="008272DF"/>
    <w:rsid w:val="0082791E"/>
    <w:rsid w:val="008319E4"/>
    <w:rsid w:val="008345CD"/>
    <w:rsid w:val="00837D83"/>
    <w:rsid w:val="008437E6"/>
    <w:rsid w:val="008462D7"/>
    <w:rsid w:val="00854845"/>
    <w:rsid w:val="00855E31"/>
    <w:rsid w:val="00856880"/>
    <w:rsid w:val="00861DCC"/>
    <w:rsid w:val="008623A2"/>
    <w:rsid w:val="00864334"/>
    <w:rsid w:val="00867696"/>
    <w:rsid w:val="00873B61"/>
    <w:rsid w:val="008740A9"/>
    <w:rsid w:val="00874CB8"/>
    <w:rsid w:val="00874D03"/>
    <w:rsid w:val="0088078B"/>
    <w:rsid w:val="0088131E"/>
    <w:rsid w:val="008858DF"/>
    <w:rsid w:val="00890A90"/>
    <w:rsid w:val="00891487"/>
    <w:rsid w:val="008A1D0E"/>
    <w:rsid w:val="008A5367"/>
    <w:rsid w:val="008B4D0A"/>
    <w:rsid w:val="008B5947"/>
    <w:rsid w:val="008B5B42"/>
    <w:rsid w:val="008C2DBF"/>
    <w:rsid w:val="008C2ECD"/>
    <w:rsid w:val="008D148E"/>
    <w:rsid w:val="008D4B03"/>
    <w:rsid w:val="008D5B1B"/>
    <w:rsid w:val="008E030D"/>
    <w:rsid w:val="008E06F0"/>
    <w:rsid w:val="008E5457"/>
    <w:rsid w:val="008E7BA4"/>
    <w:rsid w:val="008F232C"/>
    <w:rsid w:val="008F2899"/>
    <w:rsid w:val="008F44F8"/>
    <w:rsid w:val="009058E9"/>
    <w:rsid w:val="00907061"/>
    <w:rsid w:val="00912FBB"/>
    <w:rsid w:val="00914156"/>
    <w:rsid w:val="0091715C"/>
    <w:rsid w:val="00920F36"/>
    <w:rsid w:val="00923A4F"/>
    <w:rsid w:val="00930043"/>
    <w:rsid w:val="0093126A"/>
    <w:rsid w:val="0093159A"/>
    <w:rsid w:val="009427E9"/>
    <w:rsid w:val="00944AB5"/>
    <w:rsid w:val="00946AD1"/>
    <w:rsid w:val="00955EED"/>
    <w:rsid w:val="00964537"/>
    <w:rsid w:val="00970AC8"/>
    <w:rsid w:val="0097128A"/>
    <w:rsid w:val="00971531"/>
    <w:rsid w:val="00973BAC"/>
    <w:rsid w:val="009764AE"/>
    <w:rsid w:val="0098183C"/>
    <w:rsid w:val="009838F5"/>
    <w:rsid w:val="00983A7C"/>
    <w:rsid w:val="00984461"/>
    <w:rsid w:val="009864C0"/>
    <w:rsid w:val="00987B6C"/>
    <w:rsid w:val="00991B40"/>
    <w:rsid w:val="00994782"/>
    <w:rsid w:val="009971FF"/>
    <w:rsid w:val="009A5CD1"/>
    <w:rsid w:val="009A79B4"/>
    <w:rsid w:val="009A7F25"/>
    <w:rsid w:val="009B0994"/>
    <w:rsid w:val="009B1511"/>
    <w:rsid w:val="009B4A39"/>
    <w:rsid w:val="009B5BDE"/>
    <w:rsid w:val="009B6FAB"/>
    <w:rsid w:val="009C06D0"/>
    <w:rsid w:val="009C10B8"/>
    <w:rsid w:val="009C693D"/>
    <w:rsid w:val="009D497F"/>
    <w:rsid w:val="009D792D"/>
    <w:rsid w:val="009E13C8"/>
    <w:rsid w:val="009E565F"/>
    <w:rsid w:val="009F1F02"/>
    <w:rsid w:val="009F2761"/>
    <w:rsid w:val="009F6111"/>
    <w:rsid w:val="009F7693"/>
    <w:rsid w:val="00A00745"/>
    <w:rsid w:val="00A0654B"/>
    <w:rsid w:val="00A105B2"/>
    <w:rsid w:val="00A136A4"/>
    <w:rsid w:val="00A1404A"/>
    <w:rsid w:val="00A17585"/>
    <w:rsid w:val="00A264BA"/>
    <w:rsid w:val="00A26A02"/>
    <w:rsid w:val="00A27166"/>
    <w:rsid w:val="00A27E07"/>
    <w:rsid w:val="00A32538"/>
    <w:rsid w:val="00A32DD1"/>
    <w:rsid w:val="00A35E31"/>
    <w:rsid w:val="00A41744"/>
    <w:rsid w:val="00A43DDD"/>
    <w:rsid w:val="00A45C1B"/>
    <w:rsid w:val="00A47F72"/>
    <w:rsid w:val="00A5001E"/>
    <w:rsid w:val="00A5230D"/>
    <w:rsid w:val="00A560B1"/>
    <w:rsid w:val="00A60CCB"/>
    <w:rsid w:val="00A6339C"/>
    <w:rsid w:val="00A66DB1"/>
    <w:rsid w:val="00A725F1"/>
    <w:rsid w:val="00A74B60"/>
    <w:rsid w:val="00A77898"/>
    <w:rsid w:val="00A803BF"/>
    <w:rsid w:val="00A832A6"/>
    <w:rsid w:val="00A83DF1"/>
    <w:rsid w:val="00A84B3D"/>
    <w:rsid w:val="00A85AC6"/>
    <w:rsid w:val="00A9370A"/>
    <w:rsid w:val="00A974B9"/>
    <w:rsid w:val="00AA2823"/>
    <w:rsid w:val="00AA4857"/>
    <w:rsid w:val="00AA6A25"/>
    <w:rsid w:val="00AA7F4A"/>
    <w:rsid w:val="00AB222E"/>
    <w:rsid w:val="00AB2462"/>
    <w:rsid w:val="00AC1DD3"/>
    <w:rsid w:val="00AC2866"/>
    <w:rsid w:val="00AC46AA"/>
    <w:rsid w:val="00AC5B95"/>
    <w:rsid w:val="00AC63D3"/>
    <w:rsid w:val="00AC7091"/>
    <w:rsid w:val="00AC796C"/>
    <w:rsid w:val="00AD2D12"/>
    <w:rsid w:val="00AD55AC"/>
    <w:rsid w:val="00AD7229"/>
    <w:rsid w:val="00AD7AA6"/>
    <w:rsid w:val="00AE4A52"/>
    <w:rsid w:val="00AE5A3B"/>
    <w:rsid w:val="00B02B62"/>
    <w:rsid w:val="00B03A1A"/>
    <w:rsid w:val="00B04AD3"/>
    <w:rsid w:val="00B05FB6"/>
    <w:rsid w:val="00B102A6"/>
    <w:rsid w:val="00B122EA"/>
    <w:rsid w:val="00B136FE"/>
    <w:rsid w:val="00B14743"/>
    <w:rsid w:val="00B14CA5"/>
    <w:rsid w:val="00B230AB"/>
    <w:rsid w:val="00B25D0F"/>
    <w:rsid w:val="00B3638B"/>
    <w:rsid w:val="00B36667"/>
    <w:rsid w:val="00B402AA"/>
    <w:rsid w:val="00B41B74"/>
    <w:rsid w:val="00B41C2B"/>
    <w:rsid w:val="00B42909"/>
    <w:rsid w:val="00B42EED"/>
    <w:rsid w:val="00B4349C"/>
    <w:rsid w:val="00B45135"/>
    <w:rsid w:val="00B4731F"/>
    <w:rsid w:val="00B50432"/>
    <w:rsid w:val="00B54562"/>
    <w:rsid w:val="00B5538C"/>
    <w:rsid w:val="00B64AE1"/>
    <w:rsid w:val="00B70D97"/>
    <w:rsid w:val="00B759D8"/>
    <w:rsid w:val="00B76009"/>
    <w:rsid w:val="00B77D8D"/>
    <w:rsid w:val="00B80DE0"/>
    <w:rsid w:val="00B873F5"/>
    <w:rsid w:val="00BB06E9"/>
    <w:rsid w:val="00BB12AB"/>
    <w:rsid w:val="00BB1B05"/>
    <w:rsid w:val="00BB2633"/>
    <w:rsid w:val="00BB2991"/>
    <w:rsid w:val="00BB5F99"/>
    <w:rsid w:val="00BD0ECD"/>
    <w:rsid w:val="00BD407C"/>
    <w:rsid w:val="00BD48EF"/>
    <w:rsid w:val="00BE2866"/>
    <w:rsid w:val="00BE45D5"/>
    <w:rsid w:val="00BE6CA2"/>
    <w:rsid w:val="00BF003E"/>
    <w:rsid w:val="00BF3F31"/>
    <w:rsid w:val="00BF5D54"/>
    <w:rsid w:val="00BF79B6"/>
    <w:rsid w:val="00C021C3"/>
    <w:rsid w:val="00C04773"/>
    <w:rsid w:val="00C04B51"/>
    <w:rsid w:val="00C073A4"/>
    <w:rsid w:val="00C111AC"/>
    <w:rsid w:val="00C11F40"/>
    <w:rsid w:val="00C1364F"/>
    <w:rsid w:val="00C153F1"/>
    <w:rsid w:val="00C15BBD"/>
    <w:rsid w:val="00C2264D"/>
    <w:rsid w:val="00C27F74"/>
    <w:rsid w:val="00C412F7"/>
    <w:rsid w:val="00C41E48"/>
    <w:rsid w:val="00C4237D"/>
    <w:rsid w:val="00C46BDD"/>
    <w:rsid w:val="00C52332"/>
    <w:rsid w:val="00C52C47"/>
    <w:rsid w:val="00C52E89"/>
    <w:rsid w:val="00C54701"/>
    <w:rsid w:val="00C54EB4"/>
    <w:rsid w:val="00C569B5"/>
    <w:rsid w:val="00C57AF4"/>
    <w:rsid w:val="00C62984"/>
    <w:rsid w:val="00C62D20"/>
    <w:rsid w:val="00C66C54"/>
    <w:rsid w:val="00C70B7A"/>
    <w:rsid w:val="00C738E5"/>
    <w:rsid w:val="00C751C7"/>
    <w:rsid w:val="00C7545C"/>
    <w:rsid w:val="00C829A9"/>
    <w:rsid w:val="00C8309F"/>
    <w:rsid w:val="00C95C94"/>
    <w:rsid w:val="00C96371"/>
    <w:rsid w:val="00C965E3"/>
    <w:rsid w:val="00CA08A4"/>
    <w:rsid w:val="00CA157F"/>
    <w:rsid w:val="00CA15D1"/>
    <w:rsid w:val="00CA6F43"/>
    <w:rsid w:val="00CB326E"/>
    <w:rsid w:val="00CB3E25"/>
    <w:rsid w:val="00CC2C0D"/>
    <w:rsid w:val="00CC537F"/>
    <w:rsid w:val="00CC5791"/>
    <w:rsid w:val="00CE12CB"/>
    <w:rsid w:val="00CE264D"/>
    <w:rsid w:val="00CE3D0D"/>
    <w:rsid w:val="00CF0E56"/>
    <w:rsid w:val="00CF4C53"/>
    <w:rsid w:val="00CF5C69"/>
    <w:rsid w:val="00CF681E"/>
    <w:rsid w:val="00CF73C6"/>
    <w:rsid w:val="00D06937"/>
    <w:rsid w:val="00D10495"/>
    <w:rsid w:val="00D12B1A"/>
    <w:rsid w:val="00D14F7F"/>
    <w:rsid w:val="00D21CE0"/>
    <w:rsid w:val="00D22190"/>
    <w:rsid w:val="00D27ABB"/>
    <w:rsid w:val="00D336C2"/>
    <w:rsid w:val="00D34D34"/>
    <w:rsid w:val="00D37E5D"/>
    <w:rsid w:val="00D458F3"/>
    <w:rsid w:val="00D54FC1"/>
    <w:rsid w:val="00D61561"/>
    <w:rsid w:val="00D627F5"/>
    <w:rsid w:val="00D6283C"/>
    <w:rsid w:val="00D6637C"/>
    <w:rsid w:val="00D666DB"/>
    <w:rsid w:val="00D749FF"/>
    <w:rsid w:val="00D76A4E"/>
    <w:rsid w:val="00D81DCB"/>
    <w:rsid w:val="00D8547E"/>
    <w:rsid w:val="00D87708"/>
    <w:rsid w:val="00D92ABA"/>
    <w:rsid w:val="00D932BC"/>
    <w:rsid w:val="00D93F56"/>
    <w:rsid w:val="00DA0F3E"/>
    <w:rsid w:val="00DB6F43"/>
    <w:rsid w:val="00DB7E87"/>
    <w:rsid w:val="00DC2F52"/>
    <w:rsid w:val="00DD1BDD"/>
    <w:rsid w:val="00DD53C1"/>
    <w:rsid w:val="00DE49F0"/>
    <w:rsid w:val="00DF09F4"/>
    <w:rsid w:val="00DF3EA5"/>
    <w:rsid w:val="00E01B77"/>
    <w:rsid w:val="00E01F37"/>
    <w:rsid w:val="00E0207C"/>
    <w:rsid w:val="00E02336"/>
    <w:rsid w:val="00E0253F"/>
    <w:rsid w:val="00E060FB"/>
    <w:rsid w:val="00E11A50"/>
    <w:rsid w:val="00E129FC"/>
    <w:rsid w:val="00E2182A"/>
    <w:rsid w:val="00E27032"/>
    <w:rsid w:val="00E27228"/>
    <w:rsid w:val="00E35818"/>
    <w:rsid w:val="00E37170"/>
    <w:rsid w:val="00E419BE"/>
    <w:rsid w:val="00E43943"/>
    <w:rsid w:val="00E448DB"/>
    <w:rsid w:val="00E44A12"/>
    <w:rsid w:val="00E474BD"/>
    <w:rsid w:val="00E510B0"/>
    <w:rsid w:val="00E5527E"/>
    <w:rsid w:val="00E7136B"/>
    <w:rsid w:val="00E74CCA"/>
    <w:rsid w:val="00E75ABC"/>
    <w:rsid w:val="00E76651"/>
    <w:rsid w:val="00E77B9D"/>
    <w:rsid w:val="00E84313"/>
    <w:rsid w:val="00E851AA"/>
    <w:rsid w:val="00E91D94"/>
    <w:rsid w:val="00E920F0"/>
    <w:rsid w:val="00E964DF"/>
    <w:rsid w:val="00EA0204"/>
    <w:rsid w:val="00EA3BAA"/>
    <w:rsid w:val="00EA40B0"/>
    <w:rsid w:val="00EA53B9"/>
    <w:rsid w:val="00EA5823"/>
    <w:rsid w:val="00EB0321"/>
    <w:rsid w:val="00EB496E"/>
    <w:rsid w:val="00EC0A3E"/>
    <w:rsid w:val="00EC15BB"/>
    <w:rsid w:val="00EC1987"/>
    <w:rsid w:val="00EC2FBD"/>
    <w:rsid w:val="00EC7030"/>
    <w:rsid w:val="00ED1205"/>
    <w:rsid w:val="00ED5D40"/>
    <w:rsid w:val="00ED75D2"/>
    <w:rsid w:val="00EE0125"/>
    <w:rsid w:val="00EE3CAE"/>
    <w:rsid w:val="00EE7AE3"/>
    <w:rsid w:val="00EF2C80"/>
    <w:rsid w:val="00EF3E7B"/>
    <w:rsid w:val="00EF4BC5"/>
    <w:rsid w:val="00EF691E"/>
    <w:rsid w:val="00F02894"/>
    <w:rsid w:val="00F0702D"/>
    <w:rsid w:val="00F13EAA"/>
    <w:rsid w:val="00F1747D"/>
    <w:rsid w:val="00F20CA8"/>
    <w:rsid w:val="00F212C9"/>
    <w:rsid w:val="00F21AAD"/>
    <w:rsid w:val="00F21BF0"/>
    <w:rsid w:val="00F22049"/>
    <w:rsid w:val="00F34FC8"/>
    <w:rsid w:val="00F35EC7"/>
    <w:rsid w:val="00F37504"/>
    <w:rsid w:val="00F517BB"/>
    <w:rsid w:val="00F5394E"/>
    <w:rsid w:val="00F55275"/>
    <w:rsid w:val="00F56325"/>
    <w:rsid w:val="00F5672E"/>
    <w:rsid w:val="00F610EF"/>
    <w:rsid w:val="00F61E15"/>
    <w:rsid w:val="00F635D5"/>
    <w:rsid w:val="00F638A0"/>
    <w:rsid w:val="00F63B95"/>
    <w:rsid w:val="00F64490"/>
    <w:rsid w:val="00F7073E"/>
    <w:rsid w:val="00F718BD"/>
    <w:rsid w:val="00F71CB5"/>
    <w:rsid w:val="00F72273"/>
    <w:rsid w:val="00F73227"/>
    <w:rsid w:val="00F76E8C"/>
    <w:rsid w:val="00F8101B"/>
    <w:rsid w:val="00F9070B"/>
    <w:rsid w:val="00FA2DE5"/>
    <w:rsid w:val="00FB218E"/>
    <w:rsid w:val="00FB3E41"/>
    <w:rsid w:val="00FB528E"/>
    <w:rsid w:val="00FB5E8E"/>
    <w:rsid w:val="00FB7A4F"/>
    <w:rsid w:val="00FC01BF"/>
    <w:rsid w:val="00FD45B4"/>
    <w:rsid w:val="00FD46A4"/>
    <w:rsid w:val="00FD776A"/>
    <w:rsid w:val="00FE2C59"/>
    <w:rsid w:val="00FE51CD"/>
    <w:rsid w:val="00FE573E"/>
    <w:rsid w:val="00FE6D36"/>
    <w:rsid w:val="00FF1A03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BB1C7F"/>
  <w15:docId w15:val="{CB42D043-CC4E-4C35-A96D-70D1A5FD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6E9"/>
    <w:rPr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pacing w:val="112"/>
      <w:sz w:val="6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jc w:val="both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Garamond" w:hAnsi="Garamon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Вступ"/>
    <w:basedOn w:val="Title"/>
    <w:next w:val="a0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1">
    <w:name w:val="Раздел"/>
    <w:basedOn w:val="Normal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2">
    <w:name w:val="Праграф"/>
    <w:basedOn w:val="Heading1"/>
    <w:next w:val="Normal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0">
    <w:name w:val="А_текст"/>
    <w:basedOn w:val="Normal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uiPriority w:val="1"/>
    <w:qFormat/>
    <w:pPr>
      <w:jc w:val="center"/>
    </w:pPr>
  </w:style>
  <w:style w:type="paragraph" w:styleId="BalloonText">
    <w:name w:val="Balloon Text"/>
    <w:basedOn w:val="Normal"/>
    <w:link w:val="BalloonTextChar"/>
    <w:rsid w:val="002223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2339"/>
    <w:rPr>
      <w:rFonts w:ascii="Segoe UI" w:hAnsi="Segoe UI" w:cs="Segoe UI"/>
      <w:sz w:val="18"/>
      <w:szCs w:val="1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86188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6D67CF"/>
    <w:rPr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F232C"/>
    <w:pPr>
      <w:ind w:left="720"/>
      <w:contextualSpacing/>
    </w:pPr>
  </w:style>
  <w:style w:type="paragraph" w:customStyle="1" w:styleId="M">
    <w:name w:val="?????M"/>
    <w:basedOn w:val="Normal"/>
    <w:rsid w:val="00861DCC"/>
    <w:pPr>
      <w:overflowPunct w:val="0"/>
      <w:autoSpaceDE w:val="0"/>
      <w:autoSpaceDN w:val="0"/>
      <w:adjustRightInd w:val="0"/>
    </w:pPr>
    <w:rPr>
      <w:sz w:val="20"/>
      <w:szCs w:val="20"/>
      <w:lang w:val="ru-RU" w:eastAsia="en-US"/>
    </w:rPr>
  </w:style>
  <w:style w:type="character" w:customStyle="1" w:styleId="Heading1Char">
    <w:name w:val="Heading 1 Char"/>
    <w:basedOn w:val="DefaultParagraphFont"/>
    <w:link w:val="Heading1"/>
    <w:rsid w:val="001E0977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BodyTextChar">
    <w:name w:val="Body Text Char"/>
    <w:basedOn w:val="DefaultParagraphFont"/>
    <w:link w:val="BodyText"/>
    <w:uiPriority w:val="1"/>
    <w:rsid w:val="001E0977"/>
    <w:rPr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semiHidden/>
    <w:unhideWhenUsed/>
    <w:rsid w:val="001E097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1E0977"/>
    <w:rPr>
      <w:sz w:val="28"/>
      <w:szCs w:val="28"/>
      <w:lang w:eastAsia="ru-RU"/>
    </w:rPr>
  </w:style>
  <w:style w:type="character" w:styleId="Hyperlink">
    <w:name w:val="Hyperlink"/>
    <w:basedOn w:val="DefaultParagraphFont"/>
    <w:unhideWhenUsed/>
    <w:rsid w:val="00B14743"/>
    <w:rPr>
      <w:color w:val="0563C1" w:themeColor="hyperlink"/>
      <w:u w:val="single"/>
    </w:rPr>
  </w:style>
  <w:style w:type="paragraph" w:customStyle="1" w:styleId="Mainheader">
    <w:name w:val="Main header"/>
    <w:basedOn w:val="Normal"/>
    <w:link w:val="MainheaderChar"/>
    <w:qFormat/>
    <w:rsid w:val="0064450E"/>
    <w:pPr>
      <w:keepNext/>
      <w:spacing w:after="240"/>
      <w:ind w:firstLine="562"/>
      <w:jc w:val="center"/>
      <w:outlineLvl w:val="1"/>
    </w:pPr>
    <w:rPr>
      <w:b/>
      <w:i/>
      <w:sz w:val="36"/>
      <w:szCs w:val="28"/>
    </w:rPr>
  </w:style>
  <w:style w:type="character" w:customStyle="1" w:styleId="MainheaderChar">
    <w:name w:val="Main header Char"/>
    <w:basedOn w:val="DefaultParagraphFont"/>
    <w:link w:val="Mainheader"/>
    <w:rsid w:val="0064450E"/>
    <w:rPr>
      <w:b/>
      <w:i/>
      <w:sz w:val="36"/>
      <w:szCs w:val="28"/>
      <w:lang w:eastAsia="ru-RU"/>
    </w:rPr>
  </w:style>
  <w:style w:type="paragraph" w:customStyle="1" w:styleId="Taskheader">
    <w:name w:val="Task header"/>
    <w:basedOn w:val="Mainheader"/>
    <w:link w:val="TaskheaderChar"/>
    <w:qFormat/>
    <w:rsid w:val="009864C0"/>
    <w:rPr>
      <w:b w:val="0"/>
      <w:bCs/>
      <w:sz w:val="32"/>
      <w:szCs w:val="32"/>
      <w:lang w:val="ru-RU"/>
    </w:rPr>
  </w:style>
  <w:style w:type="character" w:customStyle="1" w:styleId="TaskheaderChar">
    <w:name w:val="Task header Char"/>
    <w:basedOn w:val="MainheaderChar"/>
    <w:link w:val="Taskheader"/>
    <w:rsid w:val="009864C0"/>
    <w:rPr>
      <w:b w:val="0"/>
      <w:bCs/>
      <w:i/>
      <w:sz w:val="32"/>
      <w:szCs w:val="32"/>
      <w:lang w:val="ru-RU" w:eastAsia="ru-RU"/>
    </w:rPr>
  </w:style>
  <w:style w:type="paragraph" w:customStyle="1" w:styleId="Maintext">
    <w:name w:val="Main text"/>
    <w:basedOn w:val="Normal"/>
    <w:rsid w:val="0016084A"/>
    <w:pPr>
      <w:spacing w:line="360" w:lineRule="auto"/>
      <w:jc w:val="both"/>
    </w:pPr>
    <w:rPr>
      <w:sz w:val="28"/>
      <w:szCs w:val="20"/>
    </w:rPr>
  </w:style>
  <w:style w:type="paragraph" w:customStyle="1" w:styleId="MainCaption">
    <w:name w:val="Main Caption"/>
    <w:basedOn w:val="BodyText"/>
    <w:qFormat/>
    <w:rsid w:val="006B40BF"/>
    <w:pPr>
      <w:widowControl w:val="0"/>
      <w:autoSpaceDE w:val="0"/>
      <w:autoSpaceDN w:val="0"/>
      <w:jc w:val="left"/>
    </w:pPr>
    <w:rPr>
      <w:b/>
      <w:i/>
      <w:iCs/>
      <w:sz w:val="28"/>
      <w:szCs w:val="28"/>
      <w:lang w:val="ru-RU" w:bidi="ru-RU"/>
    </w:rPr>
  </w:style>
  <w:style w:type="paragraph" w:styleId="Subtitle">
    <w:name w:val="Subtitle"/>
    <w:basedOn w:val="Normal"/>
    <w:next w:val="Normal"/>
    <w:link w:val="SubtitleChar"/>
    <w:qFormat/>
    <w:rsid w:val="007148D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7148D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ru-RU"/>
    </w:rPr>
  </w:style>
  <w:style w:type="paragraph" w:customStyle="1" w:styleId="FR1">
    <w:name w:val="FR1"/>
    <w:rsid w:val="00446E3A"/>
    <w:pPr>
      <w:widowControl w:val="0"/>
      <w:autoSpaceDE w:val="0"/>
      <w:autoSpaceDN w:val="0"/>
      <w:adjustRightInd w:val="0"/>
      <w:spacing w:line="300" w:lineRule="auto"/>
      <w:ind w:left="120" w:firstLine="1040"/>
      <w:jc w:val="both"/>
    </w:pPr>
    <w:rPr>
      <w:sz w:val="56"/>
      <w:szCs w:val="56"/>
      <w:lang w:eastAsia="ru-RU"/>
    </w:rPr>
  </w:style>
  <w:style w:type="paragraph" w:customStyle="1" w:styleId="FR2">
    <w:name w:val="FR2"/>
    <w:rsid w:val="00446E3A"/>
    <w:pPr>
      <w:widowControl w:val="0"/>
      <w:autoSpaceDE w:val="0"/>
      <w:autoSpaceDN w:val="0"/>
      <w:adjustRightInd w:val="0"/>
      <w:spacing w:before="120" w:line="638" w:lineRule="auto"/>
      <w:jc w:val="both"/>
    </w:pPr>
    <w:rPr>
      <w:sz w:val="12"/>
      <w:szCs w:val="12"/>
      <w:lang w:eastAsia="ru-RU"/>
    </w:rPr>
  </w:style>
  <w:style w:type="paragraph" w:customStyle="1" w:styleId="Textbody">
    <w:name w:val="Text body"/>
    <w:basedOn w:val="Normal"/>
    <w:uiPriority w:val="99"/>
    <w:rsid w:val="00446E3A"/>
    <w:pPr>
      <w:widowControl w:val="0"/>
      <w:autoSpaceDE w:val="0"/>
      <w:autoSpaceDN w:val="0"/>
      <w:adjustRightInd w:val="0"/>
      <w:spacing w:after="120"/>
    </w:pPr>
    <w:rPr>
      <w:rFonts w:eastAsiaTheme="minorEastAsia"/>
      <w:lang w:val="ru-RU"/>
    </w:rPr>
  </w:style>
  <w:style w:type="character" w:customStyle="1" w:styleId="box">
    <w:name w:val="box"/>
    <w:basedOn w:val="DefaultParagraphFont"/>
    <w:rsid w:val="00446E3A"/>
  </w:style>
  <w:style w:type="character" w:customStyle="1" w:styleId="tlid-translation">
    <w:name w:val="tlid-translation"/>
    <w:basedOn w:val="DefaultParagraphFont"/>
    <w:rsid w:val="00446E3A"/>
  </w:style>
  <w:style w:type="table" w:styleId="TableGrid">
    <w:name w:val="Table Grid"/>
    <w:basedOn w:val="TableNormal"/>
    <w:rsid w:val="00815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header" Target="header2.xml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90" Type="http://schemas.openxmlformats.org/officeDocument/2006/relationships/footer" Target="footer2.xm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footer" Target="footer1.xml"/><Relationship Id="rId9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footer" Target="footer3.xml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header" Target="header1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la589n\source\repos\Algorithms\reports\donor\MainDonor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862DD-FFE7-4041-BF77-E62D7B682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MainDonor.dotx</Template>
  <TotalTime>1666</TotalTime>
  <Pages>34</Pages>
  <Words>941</Words>
  <Characters>5369</Characters>
  <Application>Microsoft Office Word</Application>
  <DocSecurity>0</DocSecurity>
  <Lines>44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laba</vt:lpstr>
      <vt:lpstr>laba</vt:lpstr>
      <vt:lpstr>Лабораторна робота 9-10</vt:lpstr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laba</dc:title>
  <dc:subject/>
  <dc:creator>rela589n</dc:creator>
  <cp:keywords/>
  <dc:description/>
  <cp:lastModifiedBy>rela589n</cp:lastModifiedBy>
  <cp:revision>530</cp:revision>
  <cp:lastPrinted>2017-09-21T16:49:00Z</cp:lastPrinted>
  <dcterms:created xsi:type="dcterms:W3CDTF">2019-09-24T09:24:00Z</dcterms:created>
  <dcterms:modified xsi:type="dcterms:W3CDTF">2020-05-26T13:13:00Z</dcterms:modified>
</cp:coreProperties>
</file>