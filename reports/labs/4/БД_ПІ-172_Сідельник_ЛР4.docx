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6323303A" w:rsidR="00446E3A" w:rsidRPr="00A832A6" w:rsidRDefault="00446E3A" w:rsidP="00446E3A">
      <w:pPr>
        <w:pStyle w:val="Mainheader"/>
        <w:rPr>
          <w:lang w:val="en-US"/>
        </w:rPr>
      </w:pPr>
      <w:bookmarkStart w:id="0" w:name="_Toc442793071"/>
      <w:r w:rsidRPr="00E91D94">
        <w:t>Лабораторна робота №</w:t>
      </w:r>
      <w:bookmarkEnd w:id="0"/>
      <w:r w:rsidR="00A832A6">
        <w:rPr>
          <w:lang w:val="en-US"/>
        </w:rPr>
        <w:t>4</w:t>
      </w:r>
    </w:p>
    <w:p w14:paraId="03E7A298" w14:textId="5B6EA6BE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Pr="00260C2F">
        <w:rPr>
          <w:sz w:val="28"/>
          <w:szCs w:val="28"/>
        </w:rPr>
        <w:t xml:space="preserve"> </w:t>
      </w:r>
      <w:r w:rsidR="00A832A6" w:rsidRPr="00A832A6">
        <w:rPr>
          <w:sz w:val="28"/>
          <w:szCs w:val="28"/>
        </w:rPr>
        <w:t>Створення редагування форм. Автоформ. Створення підлеглих форм. Діаграми</w:t>
      </w:r>
      <w:r w:rsidRPr="006471C5">
        <w:rPr>
          <w:sz w:val="28"/>
          <w:szCs w:val="28"/>
        </w:rPr>
        <w:t>.</w:t>
      </w:r>
    </w:p>
    <w:p w14:paraId="685566D3" w14:textId="53CB17C8" w:rsidR="00446E3A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r w:rsidR="00A832A6">
        <w:rPr>
          <w:sz w:val="28"/>
          <w:szCs w:val="28"/>
        </w:rPr>
        <w:t xml:space="preserve"> </w:t>
      </w:r>
      <w:bookmarkStart w:id="2" w:name="_Hlk37217765"/>
      <w:r w:rsidR="00A832A6">
        <w:rPr>
          <w:sz w:val="28"/>
          <w:szCs w:val="28"/>
        </w:rPr>
        <w:t>створювати та редагувати форми, автоформи. Створювати підлеглі форми, діаграми</w:t>
      </w:r>
      <w:bookmarkEnd w:id="2"/>
      <w:r w:rsidRPr="006471C5">
        <w:rPr>
          <w:sz w:val="28"/>
          <w:szCs w:val="28"/>
        </w:rPr>
        <w:t>.</w:t>
      </w:r>
      <w:bookmarkEnd w:id="1"/>
    </w:p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04C41214" w14:textId="46D54454" w:rsidR="00D27ABB" w:rsidRDefault="00A832A6" w:rsidP="00D27ABB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396A9D33" w14:textId="4D863C63" w:rsidR="00C1364F" w:rsidRDefault="00C1364F" w:rsidP="00D27ABB">
      <w:pPr>
        <w:pStyle w:val="Maintext"/>
      </w:pPr>
      <w:r>
        <w:t>За створення форм відповідає цей блок:</w:t>
      </w:r>
    </w:p>
    <w:p w14:paraId="31A4B546" w14:textId="1A25DBB6" w:rsidR="00D27ABB" w:rsidRDefault="00C1364F" w:rsidP="00D27ABB">
      <w:pPr>
        <w:pStyle w:val="Maintext"/>
      </w:pPr>
      <w:r>
        <w:rPr>
          <w:noProof/>
        </w:rPr>
        <w:drawing>
          <wp:inline distT="0" distB="0" distL="0" distR="0" wp14:anchorId="3EA89A54" wp14:editId="65355B16">
            <wp:extent cx="2876190" cy="10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A922" w14:textId="49F044C2" w:rsidR="00D27ABB" w:rsidRDefault="00D27ABB" w:rsidP="00D27ABB">
      <w:pPr>
        <w:pStyle w:val="Maintext"/>
      </w:pPr>
    </w:p>
    <w:p w14:paraId="218AA44A" w14:textId="011CB615" w:rsidR="00D27ABB" w:rsidRDefault="00EE3CAE" w:rsidP="00D27ABB">
      <w:pPr>
        <w:pStyle w:val="Maintext"/>
      </w:pPr>
      <w:r>
        <w:t>Створимо просту форму для таблиці Предметів тестування:</w:t>
      </w:r>
    </w:p>
    <w:p w14:paraId="4581F648" w14:textId="2609C5E2" w:rsidR="00EE3CAE" w:rsidRDefault="00EE3CAE" w:rsidP="00D27ABB">
      <w:pPr>
        <w:pStyle w:val="Maintext"/>
      </w:pPr>
      <w:r>
        <w:rPr>
          <w:noProof/>
        </w:rPr>
        <w:drawing>
          <wp:inline distT="0" distB="0" distL="0" distR="0" wp14:anchorId="21D8C9EA" wp14:editId="466183CA">
            <wp:extent cx="5941695" cy="24352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3F59" w14:textId="25690318" w:rsidR="00EE3CAE" w:rsidRDefault="00EE3CAE">
      <w:pPr>
        <w:rPr>
          <w:sz w:val="28"/>
          <w:szCs w:val="20"/>
        </w:rPr>
      </w:pPr>
      <w:r>
        <w:br w:type="page"/>
      </w:r>
    </w:p>
    <w:p w14:paraId="48A86DFC" w14:textId="2F47DE20" w:rsidR="00EE3CAE" w:rsidRDefault="00EE3CAE" w:rsidP="00D27ABB">
      <w:pPr>
        <w:pStyle w:val="Maintext"/>
      </w:pPr>
      <w:r>
        <w:lastRenderedPageBreak/>
        <w:t>В режимі заповнення форма має вигляд:</w:t>
      </w:r>
    </w:p>
    <w:p w14:paraId="73213030" w14:textId="28C69605" w:rsidR="00EE3CAE" w:rsidRDefault="00EE3CAE" w:rsidP="00D27ABB">
      <w:pPr>
        <w:pStyle w:val="Maintext"/>
      </w:pPr>
      <w:r>
        <w:rPr>
          <w:noProof/>
        </w:rPr>
        <w:drawing>
          <wp:inline distT="0" distB="0" distL="0" distR="0" wp14:anchorId="0698C136" wp14:editId="5D9B4583">
            <wp:extent cx="5941695" cy="1840230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1914" w14:textId="2158AA41" w:rsidR="00EE3CAE" w:rsidRDefault="00EE3CAE" w:rsidP="00D27ABB">
      <w:pPr>
        <w:pStyle w:val="Maintext"/>
        <w:rPr>
          <w:lang w:val="en-US"/>
        </w:rPr>
      </w:pPr>
    </w:p>
    <w:p w14:paraId="618835C9" w14:textId="1DC0F6F0" w:rsidR="00491176" w:rsidRPr="00491176" w:rsidRDefault="00491176" w:rsidP="00D27ABB">
      <w:pPr>
        <w:pStyle w:val="Maintext"/>
      </w:pPr>
      <w:r>
        <w:t>Створимо просту форму для таблиці Груп студентів:</w:t>
      </w:r>
    </w:p>
    <w:p w14:paraId="68B885D6" w14:textId="31B97089" w:rsidR="00491176" w:rsidRPr="00491176" w:rsidRDefault="00491176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21F082B" wp14:editId="344C3D39">
            <wp:extent cx="5941695" cy="2932430"/>
            <wp:effectExtent l="0" t="0" r="1905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25AE" w14:textId="004D700B" w:rsidR="00D27ABB" w:rsidRDefault="00D27ABB" w:rsidP="00D27ABB">
      <w:pPr>
        <w:pStyle w:val="Maintext"/>
        <w:rPr>
          <w:lang w:val="en-US"/>
        </w:rPr>
      </w:pPr>
    </w:p>
    <w:p w14:paraId="35D00799" w14:textId="7B3F6715" w:rsidR="0056262D" w:rsidRPr="0056262D" w:rsidRDefault="0056262D" w:rsidP="00D27ABB">
      <w:pPr>
        <w:pStyle w:val="Maintext"/>
      </w:pPr>
      <w:r>
        <w:t>В режимі заповнення форма має вигляд:</w:t>
      </w:r>
    </w:p>
    <w:p w14:paraId="1EC51F2D" w14:textId="76633A44" w:rsidR="0056262D" w:rsidRPr="0056262D" w:rsidRDefault="0056262D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7BF31E5" wp14:editId="22FEADD8">
            <wp:extent cx="5941695" cy="1896110"/>
            <wp:effectExtent l="0" t="0" r="1905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C86" w14:textId="7C74F260" w:rsidR="00274CA4" w:rsidRPr="00491176" w:rsidRDefault="00274CA4" w:rsidP="00274CA4">
      <w:pPr>
        <w:pStyle w:val="Maintext"/>
      </w:pPr>
      <w:r>
        <w:lastRenderedPageBreak/>
        <w:t>Створимо просту форму для таблиці Варіантів відповідей:</w:t>
      </w:r>
    </w:p>
    <w:p w14:paraId="72EE5E61" w14:textId="2AFA4604" w:rsidR="00D27ABB" w:rsidRDefault="00856880" w:rsidP="00D27ABB">
      <w:pPr>
        <w:pStyle w:val="Maintext"/>
      </w:pPr>
      <w:r>
        <w:rPr>
          <w:noProof/>
        </w:rPr>
        <w:drawing>
          <wp:inline distT="0" distB="0" distL="0" distR="0" wp14:anchorId="06ADE33F" wp14:editId="639E46C3">
            <wp:extent cx="4966855" cy="1432675"/>
            <wp:effectExtent l="0" t="0" r="571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405" cy="14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10BF" w14:textId="77777777" w:rsidR="00202367" w:rsidRDefault="00202367" w:rsidP="00D27ABB">
      <w:pPr>
        <w:pStyle w:val="Maintext"/>
      </w:pPr>
    </w:p>
    <w:p w14:paraId="5E5CDFF1" w14:textId="019F69EB" w:rsidR="00856880" w:rsidRDefault="00202367" w:rsidP="00D27ABB">
      <w:pPr>
        <w:pStyle w:val="Maintext"/>
      </w:pPr>
      <w:r>
        <w:t>В режимі заповнення форма має вигляд:</w:t>
      </w:r>
    </w:p>
    <w:p w14:paraId="685E4549" w14:textId="4C2F3568" w:rsidR="00856880" w:rsidRDefault="00202367" w:rsidP="00D27ABB">
      <w:pPr>
        <w:pStyle w:val="Maintext"/>
      </w:pPr>
      <w:r>
        <w:rPr>
          <w:noProof/>
        </w:rPr>
        <w:drawing>
          <wp:inline distT="0" distB="0" distL="0" distR="0" wp14:anchorId="50267DE8" wp14:editId="4DA2DFF6">
            <wp:extent cx="4544291" cy="934404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762" cy="9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417" w14:textId="3FA29DBF" w:rsidR="0056262D" w:rsidRDefault="00202367" w:rsidP="00D27ABB">
      <w:pPr>
        <w:pStyle w:val="Maintext"/>
      </w:pPr>
      <w:r>
        <w:t>Або</w:t>
      </w:r>
    </w:p>
    <w:p w14:paraId="5C8A88F8" w14:textId="79FF8D51" w:rsidR="00202367" w:rsidRDefault="00202367" w:rsidP="00D27ABB">
      <w:pPr>
        <w:pStyle w:val="Maintext"/>
      </w:pPr>
      <w:r>
        <w:rPr>
          <w:noProof/>
        </w:rPr>
        <w:drawing>
          <wp:inline distT="0" distB="0" distL="0" distR="0" wp14:anchorId="5BDD4493" wp14:editId="10B05173">
            <wp:extent cx="2715491" cy="1084927"/>
            <wp:effectExtent l="0" t="0" r="0" b="127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2834" cy="10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326" w14:textId="7BC67C3C" w:rsidR="00202367" w:rsidRPr="00491176" w:rsidRDefault="00202367" w:rsidP="00202367">
      <w:pPr>
        <w:pStyle w:val="Maintext"/>
      </w:pPr>
      <w:r>
        <w:t>Створимо складну форму для таблиці Запитань, яка буде містити підлеглу форму варіантів відповідей:</w:t>
      </w:r>
    </w:p>
    <w:p w14:paraId="74AABE2C" w14:textId="6954FEA7" w:rsidR="007679E2" w:rsidRDefault="007679E2" w:rsidP="00D27ABB">
      <w:pPr>
        <w:pStyle w:val="Maintext"/>
      </w:pPr>
      <w:r>
        <w:rPr>
          <w:noProof/>
        </w:rPr>
        <w:drawing>
          <wp:inline distT="0" distB="0" distL="0" distR="0" wp14:anchorId="4BC8817A" wp14:editId="2C0E0219">
            <wp:extent cx="4876800" cy="2835809"/>
            <wp:effectExtent l="0" t="0" r="0" b="317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28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F523" w14:textId="4895F11E" w:rsidR="0056262D" w:rsidRDefault="007679E2" w:rsidP="007679E2">
      <w:pPr>
        <w:pStyle w:val="Maintext"/>
      </w:pPr>
      <w:r>
        <w:lastRenderedPageBreak/>
        <w:t>В режимі заповнення форма має вигляд:</w:t>
      </w:r>
    </w:p>
    <w:p w14:paraId="6C7D792D" w14:textId="14231C6E" w:rsidR="007679E2" w:rsidRPr="007679E2" w:rsidRDefault="007679E2" w:rsidP="007679E2">
      <w:pPr>
        <w:pStyle w:val="Maintext"/>
      </w:pPr>
      <w:r>
        <w:rPr>
          <w:noProof/>
        </w:rPr>
        <w:drawing>
          <wp:inline distT="0" distB="0" distL="0" distR="0" wp14:anchorId="220661BC" wp14:editId="4CBC0328">
            <wp:extent cx="5941695" cy="2890520"/>
            <wp:effectExtent l="0" t="0" r="1905" b="508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486A" w14:textId="30E6266C" w:rsidR="00D27ABB" w:rsidRDefault="00D27ABB" w:rsidP="00D27ABB">
      <w:pPr>
        <w:pStyle w:val="Maintext"/>
      </w:pPr>
    </w:p>
    <w:p w14:paraId="085CC2D9" w14:textId="6A6DB730" w:rsidR="0042109D" w:rsidRDefault="0042109D" w:rsidP="00D27ABB">
      <w:pPr>
        <w:pStyle w:val="Maintext"/>
      </w:pPr>
      <w:r>
        <w:t>Створимо складну форму для таблиці Тестів, яка буде містити дві</w:t>
      </w:r>
      <w:r w:rsidR="00B04AD3">
        <w:t xml:space="preserve"> вкладені одна в одну форми</w:t>
      </w:r>
      <w:r>
        <w:t>:</w:t>
      </w:r>
    </w:p>
    <w:p w14:paraId="0F7F79BA" w14:textId="77777777" w:rsidR="00B04AD3" w:rsidRDefault="0042109D" w:rsidP="00D27ABB">
      <w:pPr>
        <w:pStyle w:val="Maintext"/>
      </w:pPr>
      <w:r>
        <w:rPr>
          <w:noProof/>
        </w:rPr>
        <w:drawing>
          <wp:inline distT="0" distB="0" distL="0" distR="0" wp14:anchorId="7B5FB601" wp14:editId="7AE849A4">
            <wp:extent cx="5941695" cy="3440430"/>
            <wp:effectExtent l="0" t="0" r="1905" b="762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EC8C" w14:textId="450FF038" w:rsidR="00D27ABB" w:rsidRDefault="00B04AD3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3A0C942D" wp14:editId="7A73BC69">
            <wp:extent cx="5941695" cy="3440430"/>
            <wp:effectExtent l="0" t="0" r="1905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44C" w14:textId="77777777" w:rsidR="00B04AD3" w:rsidRDefault="00B04AD3" w:rsidP="00D27ABB">
      <w:pPr>
        <w:pStyle w:val="Maintext"/>
      </w:pPr>
    </w:p>
    <w:p w14:paraId="5CAC11A9" w14:textId="67140DCE" w:rsidR="007679E2" w:rsidRDefault="00B04AD3" w:rsidP="00D27ABB">
      <w:pPr>
        <w:pStyle w:val="Maintext"/>
      </w:pPr>
      <w:r>
        <w:t>В режимі заповнення форма має вигляд:</w:t>
      </w:r>
    </w:p>
    <w:p w14:paraId="6F60E015" w14:textId="5D258B3B" w:rsidR="00E419BE" w:rsidRDefault="00B04AD3" w:rsidP="00D27ABB">
      <w:pPr>
        <w:pStyle w:val="Maintext"/>
      </w:pPr>
      <w:r>
        <w:rPr>
          <w:noProof/>
        </w:rPr>
        <w:drawing>
          <wp:inline distT="0" distB="0" distL="0" distR="0" wp14:anchorId="1B209B4C" wp14:editId="751B38A7">
            <wp:extent cx="5941695" cy="2807335"/>
            <wp:effectExtent l="0" t="0" r="190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308C" w14:textId="77777777" w:rsidR="00E419BE" w:rsidRDefault="00E419BE" w:rsidP="00D27ABB">
      <w:pPr>
        <w:pStyle w:val="Maintext"/>
        <w:rPr>
          <w:noProof/>
        </w:rPr>
      </w:pPr>
    </w:p>
    <w:p w14:paraId="5F5CC689" w14:textId="77777777" w:rsidR="00E419BE" w:rsidRDefault="00E419BE" w:rsidP="00D27ABB">
      <w:pPr>
        <w:pStyle w:val="Maintext"/>
        <w:rPr>
          <w:noProof/>
        </w:rPr>
      </w:pPr>
    </w:p>
    <w:p w14:paraId="045B4C4D" w14:textId="5C93C651" w:rsidR="00E419BE" w:rsidRDefault="00E419BE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275B8EF4" wp14:editId="0166E6CE">
            <wp:extent cx="4135582" cy="24193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0397"/>
                    <a:stretch/>
                  </pic:blipFill>
                  <pic:spPr bwMode="auto">
                    <a:xfrm>
                      <a:off x="0" y="0"/>
                      <a:ext cx="4135582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BF4A2" w14:textId="7C6ACA97" w:rsidR="00E419BE" w:rsidRDefault="00E419BE" w:rsidP="00D27ABB">
      <w:pPr>
        <w:pStyle w:val="Maintext"/>
      </w:pPr>
      <w:r>
        <w:t>Також зробимо головну вкладочну форму, кожна вкладка якої буде містити одну форму для заповнення (групи студентів, студенти, тести):</w:t>
      </w:r>
    </w:p>
    <w:p w14:paraId="27EAF280" w14:textId="38FA3094" w:rsidR="00ED1205" w:rsidRDefault="00ED1205" w:rsidP="00D27ABB">
      <w:pPr>
        <w:pStyle w:val="Maintext"/>
      </w:pPr>
      <w:r>
        <w:rPr>
          <w:noProof/>
        </w:rPr>
        <w:drawing>
          <wp:inline distT="0" distB="0" distL="0" distR="0" wp14:anchorId="71266B3D" wp14:editId="538AA46A">
            <wp:extent cx="5941695" cy="3418205"/>
            <wp:effectExtent l="0" t="0" r="190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567" w14:textId="780734BF" w:rsidR="00E419BE" w:rsidRDefault="00ED1205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6B8184BC" wp14:editId="4FD9F7E0">
            <wp:extent cx="5941695" cy="3788410"/>
            <wp:effectExtent l="0" t="0" r="1905" b="254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8490" w14:textId="548986B9" w:rsidR="00ED1205" w:rsidRDefault="00ED1205" w:rsidP="00D27ABB">
      <w:pPr>
        <w:pStyle w:val="Maintext"/>
      </w:pPr>
      <w:r>
        <w:rPr>
          <w:noProof/>
        </w:rPr>
        <w:drawing>
          <wp:inline distT="0" distB="0" distL="0" distR="0" wp14:anchorId="63FE8D44" wp14:editId="5DBDC709">
            <wp:extent cx="5941695" cy="3440430"/>
            <wp:effectExtent l="0" t="0" r="1905" b="762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AF9" w14:textId="723A532A" w:rsidR="00ED1205" w:rsidRDefault="00ED1205" w:rsidP="00D27ABB">
      <w:pPr>
        <w:pStyle w:val="Maintext"/>
      </w:pPr>
    </w:p>
    <w:p w14:paraId="42956ABE" w14:textId="2454F6C4" w:rsidR="00ED1205" w:rsidRDefault="00ED1205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38E84F43" wp14:editId="30F439AA">
            <wp:extent cx="5941695" cy="3498850"/>
            <wp:effectExtent l="0" t="0" r="1905" b="635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8608" w14:textId="41BB7D93" w:rsidR="00ED1205" w:rsidRDefault="00ED1205" w:rsidP="00D27ABB">
      <w:pPr>
        <w:pStyle w:val="Maintext"/>
      </w:pPr>
      <w:r>
        <w:rPr>
          <w:noProof/>
        </w:rPr>
        <w:drawing>
          <wp:inline distT="0" distB="0" distL="0" distR="0" wp14:anchorId="654CA72B" wp14:editId="7060842C">
            <wp:extent cx="5941695" cy="3706495"/>
            <wp:effectExtent l="0" t="0" r="1905" b="825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5854" w14:textId="27BBF04F" w:rsidR="00ED1205" w:rsidRDefault="00ED1205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6FFECB1B" wp14:editId="2D374B1E">
            <wp:extent cx="5941695" cy="4187190"/>
            <wp:effectExtent l="0" t="0" r="1905" b="381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BAE5" w14:textId="77777777" w:rsidR="00B04AD3" w:rsidRPr="00005963" w:rsidRDefault="00B04AD3" w:rsidP="00D27ABB">
      <w:pPr>
        <w:pStyle w:val="Maintext"/>
      </w:pPr>
    </w:p>
    <w:p w14:paraId="0C53120E" w14:textId="77777777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17B9B495" w14:textId="53AD0836" w:rsidR="00446E3A" w:rsidRPr="00CE264D" w:rsidRDefault="00A832A6" w:rsidP="00CE264D">
      <w:pPr>
        <w:pStyle w:val="MainCaption"/>
        <w:rPr>
          <w:lang w:val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Pr="00A832A6">
        <w:rPr>
          <w:b w:val="0"/>
          <w:i w:val="0"/>
          <w:iCs w:val="0"/>
          <w:lang w:val="uk-UA" w:bidi="ar-SA"/>
        </w:rPr>
        <w:t>створювати та редагувати форми, автоформи. Створювати підлеглі форми, діаграми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35067807" w14:textId="77777777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E510B0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6" w:h="16838"/>
          <w:pgMar w:top="893" w:right="749" w:bottom="2448" w:left="1800" w:header="706" w:footer="720" w:gutter="0"/>
          <w:cols w:space="708"/>
          <w:titlePg/>
          <w:docGrid w:linePitch="360"/>
        </w:sectPr>
      </w:pPr>
    </w:p>
    <w:p w14:paraId="08FB983C" w14:textId="606E510E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32"/>
      <w:footerReference w:type="first" r:id="rId33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197BC" w14:textId="77777777" w:rsidR="00ED5D40" w:rsidRDefault="00ED5D40">
      <w:r>
        <w:separator/>
      </w:r>
    </w:p>
  </w:endnote>
  <w:endnote w:type="continuationSeparator" w:id="0">
    <w:p w14:paraId="754E922F" w14:textId="77777777" w:rsidR="00ED5D40" w:rsidRDefault="00ED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01BC1918" w:rsidR="00091042" w:rsidRPr="0020768F" w:rsidRDefault="00B4349C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A832A6">
                            <w:rPr>
                              <w:sz w:val="28"/>
                              <w:szCs w:val="28"/>
                            </w:rPr>
                            <w:t>Створення редагування форм. Автоформ. Створення підлеглих форм. Діаграми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01BC1918" w:rsidR="00091042" w:rsidRPr="0020768F" w:rsidRDefault="00B4349C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A832A6">
                      <w:rPr>
                        <w:sz w:val="28"/>
                        <w:szCs w:val="28"/>
                      </w:rPr>
                      <w:t>Створення редагування форм. Автоформ. Створення підлеглих форм. Діаграми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110E1" w14:textId="77777777" w:rsidR="00ED5D40" w:rsidRDefault="00ED5D40">
      <w:r>
        <w:separator/>
      </w:r>
    </w:p>
  </w:footnote>
  <w:footnote w:type="continuationSeparator" w:id="0">
    <w:p w14:paraId="1DF283F1" w14:textId="77777777" w:rsidR="00ED5D40" w:rsidRDefault="00ED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ED5D4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09104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ED5D4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\* Arabic  \* MERGEFORMAT </w:instrText>
                      </w:r>
                      <w:r>
                        <w:fldChar w:fldCharType="separate"/>
                      </w:r>
                      <w:r w:rsidR="0009104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2"/>
  </w:num>
  <w:num w:numId="7">
    <w:abstractNumId w:val="0"/>
  </w:num>
  <w:num w:numId="8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22"/>
  </w:num>
  <w:num w:numId="14">
    <w:abstractNumId w:val="20"/>
  </w:num>
  <w:num w:numId="15">
    <w:abstractNumId w:val="3"/>
  </w:num>
  <w:num w:numId="16">
    <w:abstractNumId w:val="5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11D35"/>
    <w:rsid w:val="00017AB7"/>
    <w:rsid w:val="0002366D"/>
    <w:rsid w:val="00031313"/>
    <w:rsid w:val="000321FB"/>
    <w:rsid w:val="00036332"/>
    <w:rsid w:val="00040F06"/>
    <w:rsid w:val="000431E2"/>
    <w:rsid w:val="00045B23"/>
    <w:rsid w:val="00047AB5"/>
    <w:rsid w:val="00052BD9"/>
    <w:rsid w:val="00053498"/>
    <w:rsid w:val="0005357A"/>
    <w:rsid w:val="00071CC8"/>
    <w:rsid w:val="00086188"/>
    <w:rsid w:val="000875F6"/>
    <w:rsid w:val="00091042"/>
    <w:rsid w:val="00094777"/>
    <w:rsid w:val="00097D9C"/>
    <w:rsid w:val="000A2924"/>
    <w:rsid w:val="000C5859"/>
    <w:rsid w:val="000D041A"/>
    <w:rsid w:val="000D2533"/>
    <w:rsid w:val="000D3721"/>
    <w:rsid w:val="000E35BC"/>
    <w:rsid w:val="000E3C21"/>
    <w:rsid w:val="000E6B62"/>
    <w:rsid w:val="000F000C"/>
    <w:rsid w:val="000F3127"/>
    <w:rsid w:val="00110672"/>
    <w:rsid w:val="00110FA0"/>
    <w:rsid w:val="001138A3"/>
    <w:rsid w:val="0011418D"/>
    <w:rsid w:val="00135523"/>
    <w:rsid w:val="00144552"/>
    <w:rsid w:val="00144F6E"/>
    <w:rsid w:val="00150E98"/>
    <w:rsid w:val="0015648B"/>
    <w:rsid w:val="0016022B"/>
    <w:rsid w:val="0016084A"/>
    <w:rsid w:val="00166256"/>
    <w:rsid w:val="00177409"/>
    <w:rsid w:val="001A133E"/>
    <w:rsid w:val="001A72AB"/>
    <w:rsid w:val="001B1871"/>
    <w:rsid w:val="001B47CD"/>
    <w:rsid w:val="001C2BFC"/>
    <w:rsid w:val="001C3166"/>
    <w:rsid w:val="001C69BD"/>
    <w:rsid w:val="001D140B"/>
    <w:rsid w:val="001D30A9"/>
    <w:rsid w:val="001D41AE"/>
    <w:rsid w:val="001D589F"/>
    <w:rsid w:val="001E0977"/>
    <w:rsid w:val="001E0A26"/>
    <w:rsid w:val="001F0994"/>
    <w:rsid w:val="001F343F"/>
    <w:rsid w:val="00202367"/>
    <w:rsid w:val="0020269A"/>
    <w:rsid w:val="00202CF6"/>
    <w:rsid w:val="00205F18"/>
    <w:rsid w:val="0020768F"/>
    <w:rsid w:val="00210C97"/>
    <w:rsid w:val="00213D88"/>
    <w:rsid w:val="00214618"/>
    <w:rsid w:val="00222339"/>
    <w:rsid w:val="00225D22"/>
    <w:rsid w:val="00235328"/>
    <w:rsid w:val="002365E9"/>
    <w:rsid w:val="00236D64"/>
    <w:rsid w:val="00252B05"/>
    <w:rsid w:val="00256E91"/>
    <w:rsid w:val="00260C2F"/>
    <w:rsid w:val="00264516"/>
    <w:rsid w:val="002730B5"/>
    <w:rsid w:val="00274886"/>
    <w:rsid w:val="00274CA4"/>
    <w:rsid w:val="00274FD0"/>
    <w:rsid w:val="00280EC9"/>
    <w:rsid w:val="00290AEF"/>
    <w:rsid w:val="002A46E0"/>
    <w:rsid w:val="002B1FBC"/>
    <w:rsid w:val="002B5E7F"/>
    <w:rsid w:val="002B66BC"/>
    <w:rsid w:val="002C330E"/>
    <w:rsid w:val="002D4B4B"/>
    <w:rsid w:val="002D577D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36D42"/>
    <w:rsid w:val="0033728D"/>
    <w:rsid w:val="0035549A"/>
    <w:rsid w:val="0036387A"/>
    <w:rsid w:val="00366631"/>
    <w:rsid w:val="0037293A"/>
    <w:rsid w:val="003768FF"/>
    <w:rsid w:val="00383EB8"/>
    <w:rsid w:val="00384598"/>
    <w:rsid w:val="0038495F"/>
    <w:rsid w:val="00391DE2"/>
    <w:rsid w:val="0039614E"/>
    <w:rsid w:val="00396423"/>
    <w:rsid w:val="003A69AF"/>
    <w:rsid w:val="003A6CAB"/>
    <w:rsid w:val="003C40C1"/>
    <w:rsid w:val="003C5ED2"/>
    <w:rsid w:val="003D2022"/>
    <w:rsid w:val="003F029E"/>
    <w:rsid w:val="003F0AE1"/>
    <w:rsid w:val="003F4EB1"/>
    <w:rsid w:val="00400267"/>
    <w:rsid w:val="004040BC"/>
    <w:rsid w:val="00411394"/>
    <w:rsid w:val="00412ED3"/>
    <w:rsid w:val="00416BEF"/>
    <w:rsid w:val="0042109D"/>
    <w:rsid w:val="0042311B"/>
    <w:rsid w:val="00425AC4"/>
    <w:rsid w:val="004435AB"/>
    <w:rsid w:val="0044498B"/>
    <w:rsid w:val="00446E3A"/>
    <w:rsid w:val="00455D49"/>
    <w:rsid w:val="004624A8"/>
    <w:rsid w:val="0046539B"/>
    <w:rsid w:val="0047140F"/>
    <w:rsid w:val="0047283B"/>
    <w:rsid w:val="004742EE"/>
    <w:rsid w:val="00476AA4"/>
    <w:rsid w:val="00483119"/>
    <w:rsid w:val="00491176"/>
    <w:rsid w:val="004A17B2"/>
    <w:rsid w:val="004A79A5"/>
    <w:rsid w:val="004B3534"/>
    <w:rsid w:val="004D022A"/>
    <w:rsid w:val="004D1791"/>
    <w:rsid w:val="004D194B"/>
    <w:rsid w:val="004D3CDB"/>
    <w:rsid w:val="004D7EA1"/>
    <w:rsid w:val="004E7ABD"/>
    <w:rsid w:val="00500642"/>
    <w:rsid w:val="00515394"/>
    <w:rsid w:val="00520081"/>
    <w:rsid w:val="00524511"/>
    <w:rsid w:val="00530DD1"/>
    <w:rsid w:val="00541D50"/>
    <w:rsid w:val="005522AF"/>
    <w:rsid w:val="0056262D"/>
    <w:rsid w:val="00563318"/>
    <w:rsid w:val="00574F4B"/>
    <w:rsid w:val="005B53F9"/>
    <w:rsid w:val="005C223F"/>
    <w:rsid w:val="005F0FAA"/>
    <w:rsid w:val="00625014"/>
    <w:rsid w:val="00625FB0"/>
    <w:rsid w:val="006333F5"/>
    <w:rsid w:val="0064450E"/>
    <w:rsid w:val="006512FE"/>
    <w:rsid w:val="00680EB9"/>
    <w:rsid w:val="00681497"/>
    <w:rsid w:val="006822F5"/>
    <w:rsid w:val="00685D25"/>
    <w:rsid w:val="0069092B"/>
    <w:rsid w:val="006A183B"/>
    <w:rsid w:val="006A62CE"/>
    <w:rsid w:val="006A7993"/>
    <w:rsid w:val="006B19B8"/>
    <w:rsid w:val="006B40BF"/>
    <w:rsid w:val="006B5FAB"/>
    <w:rsid w:val="006C2D32"/>
    <w:rsid w:val="006C3036"/>
    <w:rsid w:val="006C61DE"/>
    <w:rsid w:val="006D67CF"/>
    <w:rsid w:val="006F0489"/>
    <w:rsid w:val="006F439B"/>
    <w:rsid w:val="006F567E"/>
    <w:rsid w:val="007148D7"/>
    <w:rsid w:val="007149E2"/>
    <w:rsid w:val="00715AAE"/>
    <w:rsid w:val="0071665D"/>
    <w:rsid w:val="0072278B"/>
    <w:rsid w:val="00722894"/>
    <w:rsid w:val="00744B1F"/>
    <w:rsid w:val="00754A49"/>
    <w:rsid w:val="007667FC"/>
    <w:rsid w:val="007679E2"/>
    <w:rsid w:val="007717F9"/>
    <w:rsid w:val="00775DF0"/>
    <w:rsid w:val="00793762"/>
    <w:rsid w:val="007A7017"/>
    <w:rsid w:val="007B067C"/>
    <w:rsid w:val="007B2F31"/>
    <w:rsid w:val="007B7319"/>
    <w:rsid w:val="007B79A4"/>
    <w:rsid w:val="007C5329"/>
    <w:rsid w:val="007C72A3"/>
    <w:rsid w:val="007C7AB5"/>
    <w:rsid w:val="007E6404"/>
    <w:rsid w:val="007E7470"/>
    <w:rsid w:val="007E7BF8"/>
    <w:rsid w:val="007F339E"/>
    <w:rsid w:val="007F3CC0"/>
    <w:rsid w:val="007F5DBE"/>
    <w:rsid w:val="00805198"/>
    <w:rsid w:val="00811882"/>
    <w:rsid w:val="00813522"/>
    <w:rsid w:val="00814917"/>
    <w:rsid w:val="00815F8C"/>
    <w:rsid w:val="0082392B"/>
    <w:rsid w:val="008272DF"/>
    <w:rsid w:val="008345CD"/>
    <w:rsid w:val="008437E6"/>
    <w:rsid w:val="00854845"/>
    <w:rsid w:val="00855E31"/>
    <w:rsid w:val="00856880"/>
    <w:rsid w:val="00861DCC"/>
    <w:rsid w:val="008623A2"/>
    <w:rsid w:val="00864334"/>
    <w:rsid w:val="00874CB8"/>
    <w:rsid w:val="00874D03"/>
    <w:rsid w:val="0088078B"/>
    <w:rsid w:val="008B4D0A"/>
    <w:rsid w:val="008B5947"/>
    <w:rsid w:val="008B5B42"/>
    <w:rsid w:val="008C2DBF"/>
    <w:rsid w:val="008C2ECD"/>
    <w:rsid w:val="008D148E"/>
    <w:rsid w:val="008D5B1B"/>
    <w:rsid w:val="008E06F0"/>
    <w:rsid w:val="008E5457"/>
    <w:rsid w:val="008F232C"/>
    <w:rsid w:val="008F2899"/>
    <w:rsid w:val="009058E9"/>
    <w:rsid w:val="00907061"/>
    <w:rsid w:val="00912FBB"/>
    <w:rsid w:val="00930043"/>
    <w:rsid w:val="0093126A"/>
    <w:rsid w:val="009427E9"/>
    <w:rsid w:val="00970AC8"/>
    <w:rsid w:val="0097128A"/>
    <w:rsid w:val="009764AE"/>
    <w:rsid w:val="0098183C"/>
    <w:rsid w:val="009838F5"/>
    <w:rsid w:val="00983A7C"/>
    <w:rsid w:val="009864C0"/>
    <w:rsid w:val="00987B6C"/>
    <w:rsid w:val="00991B40"/>
    <w:rsid w:val="00994782"/>
    <w:rsid w:val="009A5CD1"/>
    <w:rsid w:val="009A79B4"/>
    <w:rsid w:val="009B0994"/>
    <w:rsid w:val="009B1511"/>
    <w:rsid w:val="009B4A39"/>
    <w:rsid w:val="009B5BDE"/>
    <w:rsid w:val="009C06D0"/>
    <w:rsid w:val="009F1F02"/>
    <w:rsid w:val="009F2761"/>
    <w:rsid w:val="009F6111"/>
    <w:rsid w:val="00A00745"/>
    <w:rsid w:val="00A136A4"/>
    <w:rsid w:val="00A17585"/>
    <w:rsid w:val="00A26A02"/>
    <w:rsid w:val="00A27166"/>
    <w:rsid w:val="00A27E07"/>
    <w:rsid w:val="00A32538"/>
    <w:rsid w:val="00A32DD1"/>
    <w:rsid w:val="00A35E31"/>
    <w:rsid w:val="00A560B1"/>
    <w:rsid w:val="00A60CCB"/>
    <w:rsid w:val="00A66DB1"/>
    <w:rsid w:val="00A725F1"/>
    <w:rsid w:val="00A74B60"/>
    <w:rsid w:val="00A77898"/>
    <w:rsid w:val="00A832A6"/>
    <w:rsid w:val="00A84B3D"/>
    <w:rsid w:val="00A9370A"/>
    <w:rsid w:val="00AA2823"/>
    <w:rsid w:val="00AA4857"/>
    <w:rsid w:val="00AA6A25"/>
    <w:rsid w:val="00AB222E"/>
    <w:rsid w:val="00AB2462"/>
    <w:rsid w:val="00AC46AA"/>
    <w:rsid w:val="00AC796C"/>
    <w:rsid w:val="00AD2D12"/>
    <w:rsid w:val="00AD55AC"/>
    <w:rsid w:val="00AD7AA6"/>
    <w:rsid w:val="00AE4A52"/>
    <w:rsid w:val="00B02B62"/>
    <w:rsid w:val="00B04AD3"/>
    <w:rsid w:val="00B102A6"/>
    <w:rsid w:val="00B14743"/>
    <w:rsid w:val="00B25D0F"/>
    <w:rsid w:val="00B41B74"/>
    <w:rsid w:val="00B41C2B"/>
    <w:rsid w:val="00B42EED"/>
    <w:rsid w:val="00B4349C"/>
    <w:rsid w:val="00B45135"/>
    <w:rsid w:val="00B4731F"/>
    <w:rsid w:val="00B50432"/>
    <w:rsid w:val="00B759D8"/>
    <w:rsid w:val="00B76009"/>
    <w:rsid w:val="00B80DE0"/>
    <w:rsid w:val="00B873F5"/>
    <w:rsid w:val="00BB12AB"/>
    <w:rsid w:val="00BB1B05"/>
    <w:rsid w:val="00BB2633"/>
    <w:rsid w:val="00BB2991"/>
    <w:rsid w:val="00BB5F99"/>
    <w:rsid w:val="00BD407C"/>
    <w:rsid w:val="00BE2866"/>
    <w:rsid w:val="00BE6CA2"/>
    <w:rsid w:val="00BF79B6"/>
    <w:rsid w:val="00C021C3"/>
    <w:rsid w:val="00C04773"/>
    <w:rsid w:val="00C04B51"/>
    <w:rsid w:val="00C073A4"/>
    <w:rsid w:val="00C111AC"/>
    <w:rsid w:val="00C11F40"/>
    <w:rsid w:val="00C1364F"/>
    <w:rsid w:val="00C2264D"/>
    <w:rsid w:val="00C412F7"/>
    <w:rsid w:val="00C41E48"/>
    <w:rsid w:val="00C4237D"/>
    <w:rsid w:val="00C52332"/>
    <w:rsid w:val="00C54EB4"/>
    <w:rsid w:val="00C569B5"/>
    <w:rsid w:val="00C57AF4"/>
    <w:rsid w:val="00C62984"/>
    <w:rsid w:val="00C62D20"/>
    <w:rsid w:val="00C66C54"/>
    <w:rsid w:val="00C751C7"/>
    <w:rsid w:val="00C829A9"/>
    <w:rsid w:val="00C96371"/>
    <w:rsid w:val="00C965E3"/>
    <w:rsid w:val="00CA157F"/>
    <w:rsid w:val="00CA15D1"/>
    <w:rsid w:val="00CB3E25"/>
    <w:rsid w:val="00CC2C0D"/>
    <w:rsid w:val="00CC537F"/>
    <w:rsid w:val="00CC5791"/>
    <w:rsid w:val="00CE264D"/>
    <w:rsid w:val="00CF5C69"/>
    <w:rsid w:val="00CF73C6"/>
    <w:rsid w:val="00D06937"/>
    <w:rsid w:val="00D14F7F"/>
    <w:rsid w:val="00D27ABB"/>
    <w:rsid w:val="00D336C2"/>
    <w:rsid w:val="00D37E5D"/>
    <w:rsid w:val="00D458F3"/>
    <w:rsid w:val="00D627F5"/>
    <w:rsid w:val="00D6283C"/>
    <w:rsid w:val="00D6637C"/>
    <w:rsid w:val="00D749FF"/>
    <w:rsid w:val="00D76A4E"/>
    <w:rsid w:val="00D81DCB"/>
    <w:rsid w:val="00D87708"/>
    <w:rsid w:val="00D92ABA"/>
    <w:rsid w:val="00D932BC"/>
    <w:rsid w:val="00D93F56"/>
    <w:rsid w:val="00DB6F43"/>
    <w:rsid w:val="00DF3EA5"/>
    <w:rsid w:val="00E01B77"/>
    <w:rsid w:val="00E01F37"/>
    <w:rsid w:val="00E0207C"/>
    <w:rsid w:val="00E0253F"/>
    <w:rsid w:val="00E060FB"/>
    <w:rsid w:val="00E27228"/>
    <w:rsid w:val="00E37170"/>
    <w:rsid w:val="00E419BE"/>
    <w:rsid w:val="00E474BD"/>
    <w:rsid w:val="00E510B0"/>
    <w:rsid w:val="00E5527E"/>
    <w:rsid w:val="00E7136B"/>
    <w:rsid w:val="00E74CCA"/>
    <w:rsid w:val="00E84313"/>
    <w:rsid w:val="00E851AA"/>
    <w:rsid w:val="00E91D94"/>
    <w:rsid w:val="00E964DF"/>
    <w:rsid w:val="00EA0204"/>
    <w:rsid w:val="00EA3BAA"/>
    <w:rsid w:val="00EA40B0"/>
    <w:rsid w:val="00EA53B9"/>
    <w:rsid w:val="00EA5823"/>
    <w:rsid w:val="00EB496E"/>
    <w:rsid w:val="00EC0A3E"/>
    <w:rsid w:val="00EC15BB"/>
    <w:rsid w:val="00ED1205"/>
    <w:rsid w:val="00ED5D40"/>
    <w:rsid w:val="00EE3CAE"/>
    <w:rsid w:val="00EF2C80"/>
    <w:rsid w:val="00EF3E7B"/>
    <w:rsid w:val="00F02894"/>
    <w:rsid w:val="00F0702D"/>
    <w:rsid w:val="00F13EAA"/>
    <w:rsid w:val="00F1747D"/>
    <w:rsid w:val="00F20CA8"/>
    <w:rsid w:val="00F21BF0"/>
    <w:rsid w:val="00F22049"/>
    <w:rsid w:val="00F35EC7"/>
    <w:rsid w:val="00F517BB"/>
    <w:rsid w:val="00F5394E"/>
    <w:rsid w:val="00F55275"/>
    <w:rsid w:val="00F61E15"/>
    <w:rsid w:val="00F635D5"/>
    <w:rsid w:val="00F638A0"/>
    <w:rsid w:val="00F63B95"/>
    <w:rsid w:val="00F718BD"/>
    <w:rsid w:val="00F71CB5"/>
    <w:rsid w:val="00F72273"/>
    <w:rsid w:val="00F9070B"/>
    <w:rsid w:val="00FB5E8E"/>
    <w:rsid w:val="00FC01BF"/>
    <w:rsid w:val="00FD45B4"/>
    <w:rsid w:val="00FD46A4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404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B7FB-3FDF-42FE-A17D-14FB28A1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383</TotalTime>
  <Pages>9</Pages>
  <Words>173</Words>
  <Characters>988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200</cp:revision>
  <cp:lastPrinted>2017-09-21T16:49:00Z</cp:lastPrinted>
  <dcterms:created xsi:type="dcterms:W3CDTF">2019-09-24T09:24:00Z</dcterms:created>
  <dcterms:modified xsi:type="dcterms:W3CDTF">2020-04-08T05:37:00Z</dcterms:modified>
</cp:coreProperties>
</file>