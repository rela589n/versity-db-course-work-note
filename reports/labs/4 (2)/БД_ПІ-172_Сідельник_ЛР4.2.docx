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376A" w14:textId="7BF2463A" w:rsidR="00446E3A" w:rsidRPr="00A832A6" w:rsidRDefault="00446E3A" w:rsidP="00446E3A">
      <w:pPr>
        <w:pStyle w:val="Mainheader"/>
        <w:rPr>
          <w:lang w:val="en-US"/>
        </w:rPr>
      </w:pPr>
      <w:bookmarkStart w:id="0" w:name="_Toc442793071"/>
      <w:r w:rsidRPr="00E91D94">
        <w:t>Лабораторна робота №</w:t>
      </w:r>
      <w:bookmarkEnd w:id="0"/>
      <w:r w:rsidR="00A832A6">
        <w:rPr>
          <w:lang w:val="en-US"/>
        </w:rPr>
        <w:t>4</w:t>
      </w:r>
      <w:r w:rsidR="00AD7421">
        <w:rPr>
          <w:lang w:val="en-US"/>
        </w:rPr>
        <w:t>.2</w:t>
      </w:r>
    </w:p>
    <w:p w14:paraId="03E7A298" w14:textId="07C4C3C2" w:rsidR="00446E3A" w:rsidRPr="008437E6" w:rsidRDefault="00446E3A" w:rsidP="00446E3A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52ABF">
        <w:rPr>
          <w:rFonts w:eastAsia="Calibri"/>
          <w:b/>
          <w:sz w:val="28"/>
          <w:szCs w:val="28"/>
        </w:rPr>
        <w:t>Тема</w:t>
      </w:r>
      <w:r w:rsidRPr="00152ABF">
        <w:rPr>
          <w:rFonts w:eastAsia="Calibri"/>
          <w:sz w:val="28"/>
          <w:szCs w:val="28"/>
        </w:rPr>
        <w:t>:</w:t>
      </w:r>
      <w:r w:rsidR="00AD7421">
        <w:rPr>
          <w:sz w:val="28"/>
          <w:szCs w:val="28"/>
          <w:lang w:val="en-US"/>
        </w:rPr>
        <w:t xml:space="preserve"> </w:t>
      </w:r>
      <w:r w:rsidR="00AD7421" w:rsidRPr="00AD7421">
        <w:rPr>
          <w:sz w:val="28"/>
          <w:szCs w:val="28"/>
          <w:lang w:val="en-US"/>
        </w:rPr>
        <w:t>Створення форм один до багатьох. Обчислення. Елементи керування</w:t>
      </w:r>
      <w:r w:rsidRPr="006471C5">
        <w:rPr>
          <w:sz w:val="28"/>
          <w:szCs w:val="28"/>
        </w:rPr>
        <w:t>.</w:t>
      </w:r>
    </w:p>
    <w:p w14:paraId="685566D3" w14:textId="7B34F4D6" w:rsidR="00446E3A" w:rsidRDefault="00446E3A" w:rsidP="00446E3A">
      <w:pPr>
        <w:spacing w:line="360" w:lineRule="auto"/>
        <w:jc w:val="both"/>
        <w:rPr>
          <w:sz w:val="28"/>
          <w:szCs w:val="28"/>
        </w:rPr>
      </w:pPr>
      <w:r w:rsidRPr="00152ABF">
        <w:rPr>
          <w:rFonts w:eastAsia="Calibri"/>
          <w:b/>
          <w:sz w:val="28"/>
          <w:szCs w:val="28"/>
        </w:rPr>
        <w:t>Мета</w:t>
      </w:r>
      <w:r w:rsidR="008B5947" w:rsidRPr="008B5947">
        <w:rPr>
          <w:rFonts w:eastAsia="Calibri"/>
          <w:sz w:val="28"/>
          <w:szCs w:val="28"/>
          <w:lang w:val="ru-RU"/>
        </w:rPr>
        <w:t>:</w:t>
      </w:r>
      <w:bookmarkStart w:id="1" w:name="_Hlk26802798"/>
      <w:r w:rsidR="00DF3EA5" w:rsidRPr="00DF3EA5">
        <w:rPr>
          <w:rFonts w:eastAsia="Calibri"/>
          <w:sz w:val="28"/>
          <w:szCs w:val="28"/>
          <w:lang w:val="ru-RU"/>
        </w:rPr>
        <w:t xml:space="preserve"> </w:t>
      </w:r>
      <w:bookmarkStart w:id="2" w:name="_Hlk37766714"/>
      <w:r w:rsidR="00DF3EA5" w:rsidRPr="00DF3EA5">
        <w:rPr>
          <w:sz w:val="28"/>
          <w:szCs w:val="28"/>
        </w:rPr>
        <w:t>Навчитись</w:t>
      </w:r>
      <w:r w:rsidR="00A832A6">
        <w:rPr>
          <w:sz w:val="28"/>
          <w:szCs w:val="28"/>
        </w:rPr>
        <w:t xml:space="preserve"> </w:t>
      </w:r>
      <w:bookmarkStart w:id="3" w:name="_Hlk37217765"/>
      <w:r w:rsidR="00A832A6">
        <w:rPr>
          <w:sz w:val="28"/>
          <w:szCs w:val="28"/>
        </w:rPr>
        <w:t xml:space="preserve">створювати </w:t>
      </w:r>
      <w:bookmarkEnd w:id="3"/>
      <w:r w:rsidR="00AD7421" w:rsidRPr="00AD7421">
        <w:rPr>
          <w:sz w:val="28"/>
          <w:szCs w:val="28"/>
          <w:lang w:val="en-US"/>
        </w:rPr>
        <w:t>форм</w:t>
      </w:r>
      <w:r w:rsidR="00AD7421">
        <w:rPr>
          <w:sz w:val="28"/>
          <w:szCs w:val="28"/>
        </w:rPr>
        <w:t>и</w:t>
      </w:r>
      <w:r w:rsidR="00AD7421" w:rsidRPr="00AD7421">
        <w:rPr>
          <w:sz w:val="28"/>
          <w:szCs w:val="28"/>
          <w:lang w:val="en-US"/>
        </w:rPr>
        <w:t xml:space="preserve"> один до багатьох</w:t>
      </w:r>
      <w:r w:rsidR="00AD7421">
        <w:rPr>
          <w:sz w:val="28"/>
          <w:szCs w:val="28"/>
        </w:rPr>
        <w:t>, поля з</w:t>
      </w:r>
      <w:r w:rsidR="00AD7421" w:rsidRPr="00AD7421">
        <w:rPr>
          <w:sz w:val="28"/>
          <w:szCs w:val="28"/>
          <w:lang w:val="en-US"/>
        </w:rPr>
        <w:t xml:space="preserve"> </w:t>
      </w:r>
      <w:r w:rsidR="00AD7421">
        <w:rPr>
          <w:sz w:val="28"/>
          <w:szCs w:val="28"/>
        </w:rPr>
        <w:t>о</w:t>
      </w:r>
      <w:r w:rsidR="00AD7421" w:rsidRPr="00AD7421">
        <w:rPr>
          <w:sz w:val="28"/>
          <w:szCs w:val="28"/>
          <w:lang w:val="en-US"/>
        </w:rPr>
        <w:t>бчислення</w:t>
      </w:r>
      <w:r w:rsidR="00AD7421">
        <w:rPr>
          <w:sz w:val="28"/>
          <w:szCs w:val="28"/>
        </w:rPr>
        <w:t>ми,</w:t>
      </w:r>
      <w:r w:rsidR="00AD7421" w:rsidRPr="00AD7421">
        <w:rPr>
          <w:sz w:val="28"/>
          <w:szCs w:val="28"/>
          <w:lang w:val="en-US"/>
        </w:rPr>
        <w:t xml:space="preserve"> </w:t>
      </w:r>
      <w:r w:rsidR="00AD7421">
        <w:rPr>
          <w:sz w:val="28"/>
          <w:szCs w:val="28"/>
        </w:rPr>
        <w:t>е</w:t>
      </w:r>
      <w:r w:rsidR="00AD7421" w:rsidRPr="00AD7421">
        <w:rPr>
          <w:sz w:val="28"/>
          <w:szCs w:val="28"/>
          <w:lang w:val="en-US"/>
        </w:rPr>
        <w:t>лементи керування</w:t>
      </w:r>
      <w:bookmarkEnd w:id="2"/>
      <w:r w:rsidRPr="006471C5">
        <w:rPr>
          <w:sz w:val="28"/>
          <w:szCs w:val="28"/>
        </w:rPr>
        <w:t>.</w:t>
      </w:r>
      <w:bookmarkEnd w:id="1"/>
    </w:p>
    <w:p w14:paraId="161B6323" w14:textId="5A88922C" w:rsidR="00005963" w:rsidRPr="007F339E" w:rsidRDefault="00DF3EA5" w:rsidP="00446E3A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>Предметна область</w:t>
      </w:r>
      <w:r w:rsidRPr="008B5947">
        <w:rPr>
          <w:rFonts w:eastAsia="Calibri"/>
          <w:sz w:val="28"/>
          <w:szCs w:val="28"/>
          <w:lang w:val="ru-RU"/>
        </w:rPr>
        <w:t>:</w:t>
      </w:r>
      <w:r w:rsidRPr="00DF3EA5">
        <w:rPr>
          <w:rFonts w:eastAsia="Calibri"/>
          <w:sz w:val="28"/>
          <w:szCs w:val="28"/>
          <w:lang w:val="ru-RU"/>
        </w:rPr>
        <w:t xml:space="preserve"> </w:t>
      </w:r>
      <w:r w:rsidR="007F339E" w:rsidRPr="007F339E">
        <w:rPr>
          <w:rFonts w:eastAsia="Calibri"/>
          <w:sz w:val="28"/>
          <w:szCs w:val="28"/>
          <w:lang w:val="ru-RU"/>
        </w:rPr>
        <w:t xml:space="preserve"> “Перевірка знань студента використовуючи тести”</w:t>
      </w:r>
    </w:p>
    <w:p w14:paraId="04C41214" w14:textId="46D54454" w:rsidR="00D27ABB" w:rsidRDefault="00A832A6" w:rsidP="00D27ABB">
      <w:pPr>
        <w:pStyle w:val="Taskheader"/>
      </w:pPr>
      <w:r>
        <w:rPr>
          <w:lang w:val="uk-UA"/>
        </w:rPr>
        <w:t>Порядок виконання</w:t>
      </w:r>
      <w:r w:rsidR="00005963">
        <w:t>:</w:t>
      </w:r>
    </w:p>
    <w:p w14:paraId="396A9D33" w14:textId="5181B4B9" w:rsidR="00C1364F" w:rsidRDefault="00AB4FAA" w:rsidP="00D27ABB">
      <w:pPr>
        <w:pStyle w:val="Maintext"/>
      </w:pPr>
      <w:r>
        <w:t>В формі «групи студентів» додамо обчислюване поле «курс»</w:t>
      </w:r>
      <w:r w:rsidR="00914B1E">
        <w:t>. Для початку додамо пусте поле:</w:t>
      </w:r>
    </w:p>
    <w:p w14:paraId="77FF09ED" w14:textId="1A0FA4A3" w:rsidR="00914B1E" w:rsidRDefault="00914B1E" w:rsidP="00D27ABB">
      <w:pPr>
        <w:pStyle w:val="Maintext"/>
      </w:pPr>
      <w:r>
        <w:rPr>
          <w:noProof/>
        </w:rPr>
        <w:drawing>
          <wp:inline distT="0" distB="0" distL="0" distR="0" wp14:anchorId="629E74C4" wp14:editId="1B99394E">
            <wp:extent cx="1576705" cy="1037590"/>
            <wp:effectExtent l="0" t="0" r="444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B1E">
        <w:t xml:space="preserve"> </w:t>
      </w:r>
      <w:r>
        <w:rPr>
          <w:noProof/>
        </w:rPr>
        <w:drawing>
          <wp:inline distT="0" distB="0" distL="0" distR="0" wp14:anchorId="2D1E77CD" wp14:editId="088333BC">
            <wp:extent cx="3499485" cy="668020"/>
            <wp:effectExtent l="0" t="0" r="571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ECB8" w14:textId="25EBE485" w:rsidR="00914B1E" w:rsidRDefault="00914B1E" w:rsidP="00D27ABB">
      <w:pPr>
        <w:pStyle w:val="Maintext"/>
      </w:pPr>
    </w:p>
    <w:p w14:paraId="65AA9B54" w14:textId="16064246" w:rsidR="00914B1E" w:rsidRDefault="00914B1E" w:rsidP="00D27ABB">
      <w:pPr>
        <w:pStyle w:val="Maintext"/>
      </w:pPr>
      <w:r>
        <w:t>Курс будемо рахувати по рокові вступу, який вводить користувач:</w:t>
      </w:r>
    </w:p>
    <w:p w14:paraId="3AC75BB6" w14:textId="77777777" w:rsidR="00914B1E" w:rsidRDefault="00914B1E" w:rsidP="00D27ABB">
      <w:pPr>
        <w:pStyle w:val="Maintext"/>
      </w:pPr>
      <w:r>
        <w:rPr>
          <w:noProof/>
        </w:rPr>
        <w:drawing>
          <wp:inline distT="0" distB="0" distL="0" distR="0" wp14:anchorId="73A0B8E7" wp14:editId="7FA28D32">
            <wp:extent cx="5941695" cy="2857500"/>
            <wp:effectExtent l="0" t="0" r="190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D815" w14:textId="77777777" w:rsidR="00914B1E" w:rsidRDefault="00914B1E" w:rsidP="00D27ABB">
      <w:pPr>
        <w:pStyle w:val="Maintext"/>
      </w:pPr>
    </w:p>
    <w:p w14:paraId="4F92B3CC" w14:textId="77777777" w:rsidR="00914B1E" w:rsidRDefault="00914B1E">
      <w:pPr>
        <w:rPr>
          <w:sz w:val="28"/>
          <w:szCs w:val="20"/>
        </w:rPr>
      </w:pPr>
      <w:r>
        <w:br w:type="page"/>
      </w:r>
    </w:p>
    <w:p w14:paraId="1D07A922" w14:textId="43FF0521" w:rsidR="00D27ABB" w:rsidRPr="00914B1E" w:rsidRDefault="00914B1E" w:rsidP="00D27ABB">
      <w:pPr>
        <w:pStyle w:val="Maintext"/>
        <w:rPr>
          <w:lang w:val="en-US"/>
        </w:rPr>
      </w:pPr>
      <w:r>
        <w:lastRenderedPageBreak/>
        <w:t xml:space="preserve">Оберемо в вікні властивостей вкладку </w:t>
      </w:r>
      <w:r>
        <w:rPr>
          <w:lang w:val="en-US"/>
        </w:rPr>
        <w:t>“Control Source”:</w:t>
      </w:r>
    </w:p>
    <w:p w14:paraId="4581F648" w14:textId="4A087E90" w:rsidR="00EE3CAE" w:rsidRDefault="00914B1E" w:rsidP="00D27ABB">
      <w:pPr>
        <w:pStyle w:val="Maintext"/>
      </w:pPr>
      <w:r>
        <w:rPr>
          <w:noProof/>
        </w:rPr>
        <w:drawing>
          <wp:inline distT="0" distB="0" distL="0" distR="0" wp14:anchorId="3A800EE8" wp14:editId="17E96D6C">
            <wp:extent cx="2813685" cy="1547495"/>
            <wp:effectExtent l="0" t="0" r="571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31E7" w14:textId="32292094" w:rsidR="00914B1E" w:rsidRDefault="00914B1E" w:rsidP="00D27ABB">
      <w:pPr>
        <w:pStyle w:val="Maintext"/>
      </w:pPr>
    </w:p>
    <w:p w14:paraId="6ED38B21" w14:textId="6F6BD930" w:rsidR="00EC40D7" w:rsidRDefault="00EC40D7" w:rsidP="00D27ABB">
      <w:pPr>
        <w:pStyle w:val="Maintext"/>
      </w:pPr>
      <w:r>
        <w:t>Та введемо вираз для обчислення курсу по рокові вступу</w:t>
      </w:r>
      <w:r w:rsidR="00455984">
        <w:t xml:space="preserve"> (формуємо точну дату вступу, знаходимо різницю між поточною датою та датою вступу (в днях), ділимо на 365 та додаємо одиницю)</w:t>
      </w:r>
      <w:r>
        <w:t>:</w:t>
      </w:r>
    </w:p>
    <w:p w14:paraId="5D91EF0C" w14:textId="006CB958" w:rsidR="00EC40D7" w:rsidRPr="00EC40D7" w:rsidRDefault="00455984" w:rsidP="00D27ABB">
      <w:pPr>
        <w:pStyle w:val="Maintext"/>
      </w:pPr>
      <w:r>
        <w:rPr>
          <w:noProof/>
        </w:rPr>
        <w:drawing>
          <wp:inline distT="0" distB="0" distL="0" distR="0" wp14:anchorId="68B9FFD1" wp14:editId="17ED29E3">
            <wp:extent cx="4548505" cy="1641475"/>
            <wp:effectExtent l="0" t="0" r="444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3F59" w14:textId="7A4351B7" w:rsidR="00EE3CAE" w:rsidRDefault="00EE3CAE">
      <w:pPr>
        <w:rPr>
          <w:sz w:val="28"/>
          <w:szCs w:val="20"/>
        </w:rPr>
      </w:pPr>
    </w:p>
    <w:p w14:paraId="48A86DFC" w14:textId="2F47DE20" w:rsidR="00EE3CAE" w:rsidRDefault="00EE3CAE" w:rsidP="00D27ABB">
      <w:pPr>
        <w:pStyle w:val="Maintext"/>
      </w:pPr>
      <w:r>
        <w:t>В режимі заповнення форма має вигляд:</w:t>
      </w:r>
    </w:p>
    <w:p w14:paraId="65761914" w14:textId="2C8B2061" w:rsidR="00EE3CAE" w:rsidRPr="00C049B6" w:rsidRDefault="00C049B6" w:rsidP="00D27ABB">
      <w:pPr>
        <w:pStyle w:val="Maintext"/>
      </w:pPr>
      <w:r>
        <w:rPr>
          <w:noProof/>
        </w:rPr>
        <w:drawing>
          <wp:inline distT="0" distB="0" distL="0" distR="0" wp14:anchorId="3CF23D1E" wp14:editId="49058957">
            <wp:extent cx="5941695" cy="1986280"/>
            <wp:effectExtent l="0" t="0" r="190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35C9" w14:textId="6528A774" w:rsidR="00491176" w:rsidRPr="00491176" w:rsidRDefault="00C049B6" w:rsidP="00D27ABB">
      <w:pPr>
        <w:pStyle w:val="Maintext"/>
      </w:pPr>
      <w:r>
        <w:t>При зміні року вступу, змінюється і курс</w:t>
      </w:r>
      <w:r w:rsidR="00491176">
        <w:t>:</w:t>
      </w:r>
    </w:p>
    <w:p w14:paraId="68B885D6" w14:textId="4295EA48" w:rsidR="00491176" w:rsidRDefault="00C049B6" w:rsidP="00D27ABB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6C821437" wp14:editId="3DF82ECC">
            <wp:extent cx="5940285" cy="516890"/>
            <wp:effectExtent l="0" t="0" r="381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83"/>
                    <a:stretch/>
                  </pic:blipFill>
                  <pic:spPr bwMode="auto">
                    <a:xfrm>
                      <a:off x="0" y="0"/>
                      <a:ext cx="5941695" cy="51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00799" w14:textId="099CF1D5" w:rsidR="0056262D" w:rsidRDefault="00C049B6" w:rsidP="00D27ABB">
      <w:pPr>
        <w:pStyle w:val="Maintext"/>
      </w:pPr>
      <w:r>
        <w:t>Додамо елементи керування для цієї форми</w:t>
      </w:r>
      <w:r w:rsidR="00ED468F">
        <w:t xml:space="preserve">. </w:t>
      </w:r>
    </w:p>
    <w:p w14:paraId="64F631C6" w14:textId="7D32A7DB" w:rsidR="00ED468F" w:rsidRPr="0056262D" w:rsidRDefault="00ED468F" w:rsidP="00D27ABB">
      <w:pPr>
        <w:pStyle w:val="Maintext"/>
      </w:pPr>
      <w:r>
        <w:lastRenderedPageBreak/>
        <w:t>Для початку додамо кнопни навігації:</w:t>
      </w:r>
    </w:p>
    <w:p w14:paraId="1EC51F2D" w14:textId="52788E2A" w:rsidR="0056262D" w:rsidRDefault="00ED468F" w:rsidP="00D27ABB">
      <w:pPr>
        <w:pStyle w:val="Maintext"/>
      </w:pPr>
      <w:r>
        <w:rPr>
          <w:noProof/>
        </w:rPr>
        <w:drawing>
          <wp:inline distT="0" distB="0" distL="0" distR="0" wp14:anchorId="4AF038A8" wp14:editId="7CBA59EC">
            <wp:extent cx="2114286" cy="1000000"/>
            <wp:effectExtent l="0" t="0" r="635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C030" w14:textId="7781C42C" w:rsidR="00923B6D" w:rsidRDefault="00923B6D" w:rsidP="00D27ABB">
      <w:pPr>
        <w:pStyle w:val="Maintext"/>
      </w:pPr>
      <w:r>
        <w:t>В помічнику кнопок, обираємо перехід до наступного (попереднього) запису:</w:t>
      </w:r>
    </w:p>
    <w:p w14:paraId="363F974B" w14:textId="6B400434" w:rsidR="00923B6D" w:rsidRPr="00ED468F" w:rsidRDefault="00923B6D" w:rsidP="00D27ABB">
      <w:pPr>
        <w:pStyle w:val="Maintext"/>
      </w:pPr>
      <w:r>
        <w:rPr>
          <w:noProof/>
        </w:rPr>
        <w:drawing>
          <wp:inline distT="0" distB="0" distL="0" distR="0" wp14:anchorId="2868ED15" wp14:editId="66BD700F">
            <wp:extent cx="4741985" cy="3231695"/>
            <wp:effectExtent l="0" t="0" r="1905" b="698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0916" cy="323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CC86" w14:textId="7CDB14A0" w:rsidR="00274CA4" w:rsidRDefault="00E946D9" w:rsidP="00274CA4">
      <w:pPr>
        <w:pStyle w:val="Maintext"/>
      </w:pPr>
      <w:r>
        <w:t>Також додамо кнопку для створення нового запису.</w:t>
      </w:r>
    </w:p>
    <w:p w14:paraId="7BB32B24" w14:textId="11EE2EFD" w:rsidR="00E946D9" w:rsidRDefault="00E946D9" w:rsidP="00274CA4">
      <w:pPr>
        <w:pStyle w:val="Maintext"/>
      </w:pPr>
      <w:r>
        <w:t>В результаті форма буде мати вигляд:</w:t>
      </w:r>
    </w:p>
    <w:p w14:paraId="798D4931" w14:textId="0C80E2EB" w:rsidR="00E946D9" w:rsidRDefault="00F60130" w:rsidP="00274CA4">
      <w:pPr>
        <w:pStyle w:val="Maintext"/>
      </w:pPr>
      <w:r>
        <w:rPr>
          <w:noProof/>
        </w:rPr>
        <w:drawing>
          <wp:inline distT="0" distB="0" distL="0" distR="0" wp14:anchorId="622228D8" wp14:editId="6471CF63">
            <wp:extent cx="5134708" cy="2295446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070" cy="229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3A94" w14:textId="6F7E1470" w:rsidR="00F60130" w:rsidRDefault="00F60130" w:rsidP="00274CA4">
      <w:pPr>
        <w:pStyle w:val="Maintext"/>
      </w:pPr>
      <w:r>
        <w:t>Такі ж дії робимо, щоб додати елементи навігації на форму Дозволів:</w:t>
      </w:r>
    </w:p>
    <w:p w14:paraId="52E2F7FC" w14:textId="274F2A04" w:rsidR="00F60130" w:rsidRPr="00491176" w:rsidRDefault="00F60130" w:rsidP="00274CA4">
      <w:pPr>
        <w:pStyle w:val="Maintext"/>
      </w:pPr>
      <w:r>
        <w:rPr>
          <w:noProof/>
        </w:rPr>
        <w:lastRenderedPageBreak/>
        <w:drawing>
          <wp:inline distT="0" distB="0" distL="0" distR="0" wp14:anchorId="230B9394" wp14:editId="57B186EB">
            <wp:extent cx="5228492" cy="2053512"/>
            <wp:effectExtent l="0" t="0" r="0" b="444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4482" cy="20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5E61" w14:textId="6CD4921C" w:rsidR="00D27ABB" w:rsidRDefault="00F60130" w:rsidP="00D27ABB">
      <w:pPr>
        <w:pStyle w:val="Maintext"/>
      </w:pPr>
      <w:r>
        <w:t>Такі ж дії робимо, щоб додати елементи навігації на форму Запитань:</w:t>
      </w:r>
    </w:p>
    <w:p w14:paraId="05B705E2" w14:textId="5D8D3CCF" w:rsidR="00F60130" w:rsidRDefault="00F60130" w:rsidP="00D27ABB">
      <w:pPr>
        <w:pStyle w:val="Maintext"/>
      </w:pPr>
      <w:r>
        <w:rPr>
          <w:noProof/>
        </w:rPr>
        <w:drawing>
          <wp:inline distT="0" distB="0" distL="0" distR="0" wp14:anchorId="0E62AF63" wp14:editId="789FB561">
            <wp:extent cx="5941695" cy="2755900"/>
            <wp:effectExtent l="0" t="0" r="1905" b="635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79BA" w14:textId="33193BD4" w:rsidR="00B04AD3" w:rsidRDefault="00B04AD3" w:rsidP="00D27ABB">
      <w:pPr>
        <w:pStyle w:val="Maintext"/>
      </w:pPr>
    </w:p>
    <w:p w14:paraId="6A1902D7" w14:textId="09BC1994" w:rsidR="00B944C8" w:rsidRDefault="00B944C8" w:rsidP="00D27ABB">
      <w:pPr>
        <w:pStyle w:val="Maintext"/>
      </w:pPr>
      <w:r>
        <w:t>Додамо ще один елемент керування для вибору статі на форми викладачів та студентів:</w:t>
      </w:r>
    </w:p>
    <w:p w14:paraId="7E3712E7" w14:textId="59BDA4E4" w:rsidR="00B944C8" w:rsidRDefault="00B944C8" w:rsidP="00D27ABB">
      <w:pPr>
        <w:pStyle w:val="Maintext"/>
      </w:pPr>
      <w:r>
        <w:rPr>
          <w:noProof/>
        </w:rPr>
        <w:drawing>
          <wp:inline distT="0" distB="0" distL="0" distR="0" wp14:anchorId="5D3A1B91" wp14:editId="19407A85">
            <wp:extent cx="1371429" cy="1028571"/>
            <wp:effectExtent l="0" t="0" r="635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A3C1" w14:textId="0F92A4E2" w:rsidR="00B944C8" w:rsidRDefault="00B944C8" w:rsidP="00D27ABB">
      <w:pPr>
        <w:pStyle w:val="Maintext"/>
      </w:pPr>
      <w:r>
        <w:t>Описуємо набір допустимих значень:</w:t>
      </w:r>
    </w:p>
    <w:p w14:paraId="0E0D33B5" w14:textId="054AE6EB" w:rsidR="00A71EC3" w:rsidRDefault="00B944C8" w:rsidP="00D27ABB">
      <w:pPr>
        <w:pStyle w:val="Maintext"/>
      </w:pPr>
      <w:r>
        <w:rPr>
          <w:noProof/>
        </w:rPr>
        <w:lastRenderedPageBreak/>
        <w:drawing>
          <wp:inline distT="0" distB="0" distL="0" distR="0" wp14:anchorId="6108E28C" wp14:editId="548ECC92">
            <wp:extent cx="4056185" cy="2531359"/>
            <wp:effectExtent l="0" t="0" r="1905" b="254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1901" cy="25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6BBC" w14:textId="20341554" w:rsidR="00B944C8" w:rsidRDefault="00B944C8" w:rsidP="00D27ABB">
      <w:pPr>
        <w:pStyle w:val="Maintext"/>
      </w:pPr>
    </w:p>
    <w:p w14:paraId="092308F7" w14:textId="1A3AE92A" w:rsidR="00723345" w:rsidRDefault="00723345" w:rsidP="00D27ABB">
      <w:pPr>
        <w:pStyle w:val="Maintext"/>
      </w:pPr>
      <w:r>
        <w:t>Обираємо значення за замовчуванням:</w:t>
      </w:r>
    </w:p>
    <w:p w14:paraId="610FB950" w14:textId="473233A3" w:rsidR="00723345" w:rsidRDefault="00723345" w:rsidP="00D27ABB">
      <w:pPr>
        <w:pStyle w:val="Maintext"/>
      </w:pPr>
      <w:r>
        <w:rPr>
          <w:noProof/>
        </w:rPr>
        <w:drawing>
          <wp:inline distT="0" distB="0" distL="0" distR="0" wp14:anchorId="6BF3C7C2" wp14:editId="30001D00">
            <wp:extent cx="3587262" cy="2238718"/>
            <wp:effectExtent l="0" t="0" r="0" b="952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9091" cy="223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163" w14:textId="0F656876" w:rsidR="00B944C8" w:rsidRDefault="00B944C8" w:rsidP="00D27ABB">
      <w:pPr>
        <w:pStyle w:val="Maintext"/>
      </w:pPr>
    </w:p>
    <w:p w14:paraId="40653A14" w14:textId="4E61FD17" w:rsidR="00723345" w:rsidRDefault="00723345" w:rsidP="00D27ABB">
      <w:pPr>
        <w:pStyle w:val="Maintext"/>
      </w:pPr>
      <w:r>
        <w:t>Встановлюємо співвідношення зі значеннями:</w:t>
      </w:r>
    </w:p>
    <w:p w14:paraId="20373353" w14:textId="58A86979" w:rsidR="00723345" w:rsidRDefault="00723345" w:rsidP="00D27ABB">
      <w:pPr>
        <w:pStyle w:val="Maintext"/>
      </w:pPr>
      <w:r>
        <w:rPr>
          <w:noProof/>
        </w:rPr>
        <w:drawing>
          <wp:inline distT="0" distB="0" distL="0" distR="0" wp14:anchorId="4FE32A76" wp14:editId="3772CB17">
            <wp:extent cx="3763108" cy="2348458"/>
            <wp:effectExtent l="0" t="0" r="889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792" cy="235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EC8C" w14:textId="1FD54F08" w:rsidR="00D27ABB" w:rsidRDefault="00723345" w:rsidP="00D27ABB">
      <w:pPr>
        <w:pStyle w:val="Maintext"/>
      </w:pPr>
      <w:r>
        <w:lastRenderedPageBreak/>
        <w:t>Обираємо відповідне поле для збереження:</w:t>
      </w:r>
    </w:p>
    <w:p w14:paraId="5545BAA6" w14:textId="02D1BC34" w:rsidR="00723345" w:rsidRDefault="00723345" w:rsidP="00D27ABB">
      <w:pPr>
        <w:pStyle w:val="Maintext"/>
      </w:pPr>
      <w:r>
        <w:rPr>
          <w:noProof/>
        </w:rPr>
        <w:drawing>
          <wp:inline distT="0" distB="0" distL="0" distR="0" wp14:anchorId="432DCCC4" wp14:editId="4F1545AF">
            <wp:extent cx="5142857" cy="3209524"/>
            <wp:effectExtent l="0" t="0" r="127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F280" w14:textId="426E3FC2" w:rsidR="00ED1205" w:rsidRDefault="00ED1205" w:rsidP="00D27ABB">
      <w:pPr>
        <w:pStyle w:val="Maintext"/>
      </w:pPr>
    </w:p>
    <w:p w14:paraId="1A90C128" w14:textId="32C04C49" w:rsidR="00723345" w:rsidRDefault="00723345" w:rsidP="00D27ABB">
      <w:pPr>
        <w:pStyle w:val="Maintext"/>
      </w:pPr>
      <w:r>
        <w:t>Тепер при виборі чоловічої статі, поле набуває значення 1:</w:t>
      </w:r>
    </w:p>
    <w:p w14:paraId="163B48B1" w14:textId="547B3745" w:rsidR="00723345" w:rsidRDefault="00723345" w:rsidP="00D27ABB">
      <w:pPr>
        <w:pStyle w:val="Maintext"/>
      </w:pPr>
      <w:r>
        <w:rPr>
          <w:noProof/>
        </w:rPr>
        <w:drawing>
          <wp:inline distT="0" distB="0" distL="0" distR="0" wp14:anchorId="16043978" wp14:editId="2B9D59A6">
            <wp:extent cx="4589585" cy="2717356"/>
            <wp:effectExtent l="0" t="0" r="1905" b="698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2791" cy="27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E567" w14:textId="24E5306F" w:rsidR="00E419BE" w:rsidRDefault="00723345" w:rsidP="00D27ABB">
      <w:pPr>
        <w:pStyle w:val="Maintext"/>
      </w:pPr>
      <w:r>
        <w:t>А при виборі жіночої – значення 2:</w:t>
      </w:r>
    </w:p>
    <w:p w14:paraId="477F8490" w14:textId="077FDB15" w:rsidR="00ED1205" w:rsidRDefault="00723345" w:rsidP="00D27ABB">
      <w:pPr>
        <w:pStyle w:val="Maintext"/>
      </w:pPr>
      <w:r>
        <w:rPr>
          <w:noProof/>
        </w:rPr>
        <w:lastRenderedPageBreak/>
        <w:drawing>
          <wp:inline distT="0" distB="0" distL="0" distR="0" wp14:anchorId="504DE372" wp14:editId="40FD5642">
            <wp:extent cx="4396154" cy="2685990"/>
            <wp:effectExtent l="0" t="0" r="4445" b="63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7219" cy="26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766A" w14:textId="001F2D24" w:rsidR="00723345" w:rsidRDefault="0035664C" w:rsidP="00D27ABB">
      <w:pPr>
        <w:pStyle w:val="Maintext"/>
      </w:pPr>
      <w:r>
        <w:t>Видалимо зайве поле, в яке виводиться цифра:</w:t>
      </w:r>
    </w:p>
    <w:p w14:paraId="0AC5002E" w14:textId="491E9E09" w:rsidR="0074020B" w:rsidRDefault="0035664C" w:rsidP="00D27ABB">
      <w:pPr>
        <w:pStyle w:val="Maintext"/>
      </w:pPr>
      <w:r>
        <w:rPr>
          <w:noProof/>
        </w:rPr>
        <w:drawing>
          <wp:inline distT="0" distB="0" distL="0" distR="0" wp14:anchorId="36A19164" wp14:editId="1913765F">
            <wp:extent cx="5941695" cy="779780"/>
            <wp:effectExtent l="0" t="0" r="1905" b="127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AF9" w14:textId="4E84ED80" w:rsidR="00ED1205" w:rsidRDefault="00ED1205" w:rsidP="00D27ABB">
      <w:pPr>
        <w:pStyle w:val="Maintext"/>
      </w:pPr>
    </w:p>
    <w:p w14:paraId="5C982A2E" w14:textId="497B129B" w:rsidR="00723345" w:rsidRDefault="00581153" w:rsidP="00D27ABB">
      <w:pPr>
        <w:pStyle w:val="Maintext"/>
      </w:pPr>
      <w:r>
        <w:t>Форми відношення один до багатьої описані в попередньому звіті лр.4. Вони мають вигляд:</w:t>
      </w:r>
    </w:p>
    <w:p w14:paraId="42956ABE" w14:textId="4FB716BA" w:rsidR="00ED1205" w:rsidRDefault="00581153" w:rsidP="00D27ABB">
      <w:pPr>
        <w:pStyle w:val="Maintext"/>
      </w:pPr>
      <w:r>
        <w:rPr>
          <w:noProof/>
        </w:rPr>
        <w:drawing>
          <wp:inline distT="0" distB="0" distL="0" distR="0" wp14:anchorId="1F29AAD3" wp14:editId="471A1C28">
            <wp:extent cx="5941695" cy="3185160"/>
            <wp:effectExtent l="0" t="0" r="190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C280" w14:textId="3F461937" w:rsidR="00581153" w:rsidRDefault="00581153" w:rsidP="00D27ABB">
      <w:pPr>
        <w:pStyle w:val="Maintext"/>
      </w:pPr>
    </w:p>
    <w:p w14:paraId="7F423B47" w14:textId="77777777" w:rsidR="00581153" w:rsidRDefault="00581153" w:rsidP="00D27ABB">
      <w:pPr>
        <w:pStyle w:val="Maintext"/>
      </w:pPr>
    </w:p>
    <w:p w14:paraId="0D35D5DA" w14:textId="77777777" w:rsidR="00581153" w:rsidRDefault="00581153" w:rsidP="00D27ABB">
      <w:pPr>
        <w:pStyle w:val="Maintext"/>
      </w:pPr>
      <w:r>
        <w:lastRenderedPageBreak/>
        <w:t>А також зі сторони багато, маємо вибір сторони один:</w:t>
      </w:r>
    </w:p>
    <w:p w14:paraId="16804B23" w14:textId="6559C0CB" w:rsidR="00581153" w:rsidRDefault="00581153" w:rsidP="00D27ABB">
      <w:pPr>
        <w:pStyle w:val="Maintext"/>
      </w:pPr>
      <w:r>
        <w:rPr>
          <w:noProof/>
        </w:rPr>
        <w:drawing>
          <wp:inline distT="0" distB="0" distL="0" distR="0" wp14:anchorId="691E5DBF" wp14:editId="06A6FA36">
            <wp:extent cx="5941695" cy="4689475"/>
            <wp:effectExtent l="0" t="0" r="190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120E" w14:textId="77777777" w:rsidR="00446E3A" w:rsidRPr="00AB143E" w:rsidRDefault="00446E3A" w:rsidP="00446E3A">
      <w:pPr>
        <w:pStyle w:val="Taskheader"/>
        <w:rPr>
          <w:lang w:val="uk-UA"/>
        </w:rPr>
      </w:pPr>
      <w:r w:rsidRPr="00AB143E">
        <w:rPr>
          <w:lang w:val="uk-UA"/>
        </w:rPr>
        <w:t>Висновки:</w:t>
      </w:r>
    </w:p>
    <w:p w14:paraId="17B9B495" w14:textId="3CACB3B6" w:rsidR="00446E3A" w:rsidRPr="00CE264D" w:rsidRDefault="00A832A6" w:rsidP="00CE264D">
      <w:pPr>
        <w:pStyle w:val="MainCaption"/>
        <w:rPr>
          <w:lang w:val="uk-UA"/>
        </w:rPr>
      </w:pPr>
      <w:r>
        <w:rPr>
          <w:b w:val="0"/>
          <w:i w:val="0"/>
          <w:iCs w:val="0"/>
          <w:lang w:val="uk-UA" w:bidi="ar-SA"/>
        </w:rPr>
        <w:t xml:space="preserve">Я навчився </w:t>
      </w:r>
      <w:r w:rsidR="00AD7421" w:rsidRPr="00AD7421">
        <w:rPr>
          <w:b w:val="0"/>
          <w:i w:val="0"/>
          <w:iCs w:val="0"/>
          <w:lang w:val="uk-UA" w:bidi="ar-SA"/>
        </w:rPr>
        <w:t>створювати форми один до багатьох, поля з обчисленнями, елементи керування</w:t>
      </w:r>
      <w:r>
        <w:rPr>
          <w:b w:val="0"/>
          <w:i w:val="0"/>
          <w:iCs w:val="0"/>
          <w:lang w:val="uk-UA" w:bidi="ar-SA"/>
        </w:rPr>
        <w:t>.</w:t>
      </w:r>
      <w:r w:rsidR="0035549A">
        <w:rPr>
          <w:b w:val="0"/>
          <w:i w:val="0"/>
          <w:iCs w:val="0"/>
          <w:lang w:val="uk-UA" w:bidi="ar-SA"/>
        </w:rPr>
        <w:t xml:space="preserve"> </w:t>
      </w:r>
    </w:p>
    <w:p w14:paraId="35067807" w14:textId="77777777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29320D90" w14:textId="4A518920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  <w:sectPr w:rsidR="00446E3A" w:rsidRPr="0035549A" w:rsidSect="00723345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06" w:h="16838"/>
          <w:pgMar w:top="893" w:right="749" w:bottom="2016" w:left="1800" w:header="706" w:footer="720" w:gutter="0"/>
          <w:cols w:space="708"/>
          <w:titlePg/>
          <w:docGrid w:linePitch="360"/>
        </w:sectPr>
      </w:pPr>
    </w:p>
    <w:p w14:paraId="08FB983C" w14:textId="606E510E" w:rsidR="00366631" w:rsidRPr="0035549A" w:rsidRDefault="00366631" w:rsidP="00907061">
      <w:pPr>
        <w:pStyle w:val="Maintext"/>
        <w:rPr>
          <w:szCs w:val="28"/>
        </w:rPr>
      </w:pPr>
    </w:p>
    <w:sectPr w:rsidR="00366631" w:rsidRPr="0035549A" w:rsidSect="00D627F5">
      <w:headerReference w:type="first" r:id="rId34"/>
      <w:footerReference w:type="first" r:id="rId35"/>
      <w:type w:val="continuous"/>
      <w:pgSz w:w="11906" w:h="16838"/>
      <w:pgMar w:top="39" w:right="748" w:bottom="161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C93A0" w14:textId="77777777" w:rsidR="007373FB" w:rsidRDefault="007373FB">
      <w:r>
        <w:separator/>
      </w:r>
    </w:p>
  </w:endnote>
  <w:endnote w:type="continuationSeparator" w:id="0">
    <w:p w14:paraId="042B1D65" w14:textId="77777777" w:rsidR="007373FB" w:rsidRDefault="00737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6"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218D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532C10E" wp14:editId="47250390">
              <wp:simplePos x="0" y="0"/>
              <wp:positionH relativeFrom="column">
                <wp:posOffset>1983105</wp:posOffset>
              </wp:positionH>
              <wp:positionV relativeFrom="paragraph">
                <wp:posOffset>-183515</wp:posOffset>
              </wp:positionV>
              <wp:extent cx="3718560" cy="487045"/>
              <wp:effectExtent l="0" t="0" r="0" b="8255"/>
              <wp:wrapNone/>
              <wp:docPr id="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856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35D6C" w14:textId="77777777" w:rsidR="00091042" w:rsidRPr="000E35BC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C10E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48" type="#_x0000_t202" style="position:absolute;margin-left:156.15pt;margin-top:-14.45pt;width:292.8pt;height:3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" stroked="f">
              <v:textbox>
                <w:txbxContent>
                  <w:p w14:paraId="1DC35D6C" w14:textId="77777777" w:rsidR="00091042" w:rsidRPr="000E35BC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067E1B" wp14:editId="7E20C6FE">
              <wp:simplePos x="0" y="0"/>
              <wp:positionH relativeFrom="column">
                <wp:posOffset>5770643</wp:posOffset>
              </wp:positionH>
              <wp:positionV relativeFrom="paragraph">
                <wp:posOffset>33051</wp:posOffset>
              </wp:positionV>
              <wp:extent cx="365760" cy="310270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310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DCF8A8" w14:textId="77777777" w:rsidR="00091042" w:rsidRPr="003A6CAB" w:rsidRDefault="00091042" w:rsidP="00E74CCA">
                          <w:pPr>
                            <w:jc w:val="center"/>
                            <w:rPr>
                              <w:rFonts w:asciiTheme="minorHAnsi" w:hAnsiTheme="minorHAnsi" w:cstheme="minorHAnsi"/>
                              <w:i/>
                              <w:iCs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67E1B" id="Поле 3" o:spid="_x0000_s1049" type="#_x0000_t202" style="position:absolute;margin-left:454.4pt;margin-top:2.6pt;width:28.8pt;height:2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" filled="f" stroked="f" strokeweight=".5pt">
              <v:textbox>
                <w:txbxContent>
                  <w:p w14:paraId="3DDCF8A8" w14:textId="77777777" w:rsidR="00091042" w:rsidRPr="003A6CAB" w:rsidRDefault="00091042" w:rsidP="00E74CCA">
                    <w:pPr>
                      <w:jc w:val="center"/>
                      <w:rPr>
                        <w:rFonts w:asciiTheme="minorHAnsi" w:hAnsiTheme="minorHAnsi" w:cstheme="minorHAnsi"/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93EA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D967ABD" wp14:editId="22BACFC6">
              <wp:simplePos x="0" y="0"/>
              <wp:positionH relativeFrom="column">
                <wp:posOffset>1859280</wp:posOffset>
              </wp:positionH>
              <wp:positionV relativeFrom="paragraph">
                <wp:posOffset>-435610</wp:posOffset>
              </wp:positionV>
              <wp:extent cx="2430780" cy="784225"/>
              <wp:effectExtent l="0" t="0" r="7620" b="0"/>
              <wp:wrapNone/>
              <wp:docPr id="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780" cy="784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A6DB8" w14:textId="45BDF368" w:rsidR="00091042" w:rsidRPr="0020768F" w:rsidRDefault="00286C55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AD7421">
                            <w:rPr>
                              <w:sz w:val="28"/>
                              <w:szCs w:val="28"/>
                              <w:lang w:val="en-US"/>
                            </w:rPr>
                            <w:t>Створення форм один до багатьох. Обчислення. Елементи керування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967ABD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margin-left:146.4pt;margin-top:-34.3pt;width:191.4pt;height:61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" stroked="f">
              <v:textbox>
                <w:txbxContent>
                  <w:p w14:paraId="733A6DB8" w14:textId="45BDF368" w:rsidR="00091042" w:rsidRPr="0020768F" w:rsidRDefault="00286C55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AD7421">
                      <w:rPr>
                        <w:sz w:val="28"/>
                        <w:szCs w:val="28"/>
                        <w:lang w:val="en-US"/>
                      </w:rPr>
                      <w:t>Створення форм один до багатьох. Обчислення. Елементи керування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E564BDC" wp14:editId="4FA92C2F">
              <wp:simplePos x="0" y="0"/>
              <wp:positionH relativeFrom="column">
                <wp:posOffset>4472940</wp:posOffset>
              </wp:positionH>
              <wp:positionV relativeFrom="paragraph">
                <wp:posOffset>-84455</wp:posOffset>
              </wp:positionV>
              <wp:extent cx="1567147" cy="377041"/>
              <wp:effectExtent l="0" t="0" r="0" b="4445"/>
              <wp:wrapNone/>
              <wp:docPr id="6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47" cy="3770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06436" w14:textId="77777777" w:rsidR="00091042" w:rsidRPr="005E1D76" w:rsidRDefault="00091042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5E1D76">
                            <w:rPr>
                              <w:sz w:val="32"/>
                              <w:szCs w:val="32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564BDC" id="_x0000_s1094" type="#_x0000_t202" style="position:absolute;margin-left:352.2pt;margin-top:-6.65pt;width:123.4pt;height:29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" stroked="f">
              <v:textbox>
                <w:txbxContent>
                  <w:p w14:paraId="69506436" w14:textId="77777777" w:rsidR="00091042" w:rsidRPr="005E1D76" w:rsidRDefault="00091042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5E1D76">
                      <w:rPr>
                        <w:sz w:val="32"/>
                        <w:szCs w:val="32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810F6CB" wp14:editId="2DD89CEB">
              <wp:simplePos x="0" y="0"/>
              <wp:positionH relativeFrom="column">
                <wp:posOffset>1996440</wp:posOffset>
              </wp:positionH>
              <wp:positionV relativeFrom="paragraph">
                <wp:posOffset>-1013460</wp:posOffset>
              </wp:positionV>
              <wp:extent cx="3817620" cy="487045"/>
              <wp:effectExtent l="0" t="0" r="0" b="8255"/>
              <wp:wrapNone/>
              <wp:docPr id="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762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679B8" w14:textId="2C76D4D3" w:rsidR="00091042" w:rsidRPr="00744B1F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10F6CB" id="_x0000_s1095" type="#_x0000_t202" style="position:absolute;margin-left:157.2pt;margin-top:-79.8pt;width:300.6pt;height:38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" stroked="f">
              <v:textbox>
                <w:txbxContent>
                  <w:p w14:paraId="34F679B8" w14:textId="2C76D4D3" w:rsidR="00091042" w:rsidRPr="00744B1F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A08AEAC" wp14:editId="704A98C9">
              <wp:simplePos x="0" y="0"/>
              <wp:positionH relativeFrom="column">
                <wp:posOffset>129540</wp:posOffset>
              </wp:positionH>
              <wp:positionV relativeFrom="paragraph">
                <wp:posOffset>-290830</wp:posOffset>
              </wp:positionV>
              <wp:extent cx="819150" cy="164465"/>
              <wp:effectExtent l="0" t="0" r="0" b="6985"/>
              <wp:wrapNone/>
              <wp:docPr id="70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44A42" w14:textId="2B4893B5" w:rsidR="00091042" w:rsidRPr="003A6CAB" w:rsidRDefault="004D7EA1" w:rsidP="005C223F">
                          <w:pP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Щуцький С. В</w:t>
                          </w:r>
                          <w:r w:rsidR="00091042"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AEAC" id="Text Box 331" o:spid="_x0000_s1096" type="#_x0000_t202" style="position:absolute;margin-left:10.2pt;margin-top:-22.9pt;width:64.5pt;height:12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" filled="f" stroked="f">
              <v:textbox inset="0,0,0,0">
                <w:txbxContent>
                  <w:p w14:paraId="49C44A42" w14:textId="2B4893B5" w:rsidR="00091042" w:rsidRPr="003A6CAB" w:rsidRDefault="004D7EA1" w:rsidP="005C223F">
                    <w:pP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Щуцький С. В</w:t>
                    </w:r>
                    <w:r w:rsidR="00091042"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4FBB7C" wp14:editId="37D85652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1568F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FBB7C" id="_x0000_s1097" type="#_x0000_t202" style="position:absolute;margin-left:99.2pt;margin-top:771.2pt;width:64.5pt;height:1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" filled="f" stroked="f">
              <v:textbox inset="0,0,0,0">
                <w:txbxContent>
                  <w:p w14:paraId="5FA1568F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8FA37" w14:textId="77777777" w:rsidR="00091042" w:rsidRDefault="00091042">
    <w:pPr>
      <w:pStyle w:val="Foot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FBDC48F" wp14:editId="1E2A5D38">
              <wp:simplePos x="0" y="0"/>
              <wp:positionH relativeFrom="column">
                <wp:posOffset>1507490</wp:posOffset>
              </wp:positionH>
              <wp:positionV relativeFrom="paragraph">
                <wp:posOffset>-67945</wp:posOffset>
              </wp:positionV>
              <wp:extent cx="4301490" cy="273050"/>
              <wp:effectExtent l="0" t="0" r="0" b="0"/>
              <wp:wrapNone/>
              <wp:docPr id="264" name="Text 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6521D" w14:textId="77777777" w:rsidR="00091042" w:rsidRDefault="00091042" w:rsidP="00A00745">
                          <w:pPr>
                            <w:tabs>
                              <w:tab w:val="left" w:pos="1843"/>
                            </w:tabs>
                            <w:jc w:val="center"/>
                          </w:pPr>
                          <w:r>
                            <w:t>ЛР.2.01.ПІ.172.</w:t>
                          </w:r>
                          <w:r>
                            <w:sym w:font="Wingdings" w:char="F0A8"/>
                          </w:r>
                          <w:r>
                            <w:sym w:font="Wingdings" w:char="F0A8"/>
                          </w:r>
                          <w:r>
                            <w:t>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DC48F" id="_x0000_t202" coordsize="21600,21600" o:spt="202" path="m,l,21600r21600,l21600,xe">
              <v:stroke joinstyle="miter"/>
              <v:path gradientshapeok="t" o:connecttype="rect"/>
            </v:shapetype>
            <v:shape id="Text Box 333" o:spid="_x0000_s1120" type="#_x0000_t202" style="position:absolute;margin-left:118.7pt;margin-top:-5.35pt;width:338.7pt;height:2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" filled="f" stroked="f">
              <v:textbox inset="0,0,0,0">
                <w:txbxContent>
                  <w:p w14:paraId="59A6521D" w14:textId="77777777" w:rsidR="00091042" w:rsidRDefault="00091042" w:rsidP="00A00745">
                    <w:pPr>
                      <w:tabs>
                        <w:tab w:val="left" w:pos="1843"/>
                      </w:tabs>
                      <w:jc w:val="center"/>
                    </w:pPr>
                    <w:r>
                      <w:t>ЛР.2.01.ПІ.172.</w:t>
                    </w:r>
                    <w:r>
                      <w:sym w:font="Wingdings" w:char="F0A8"/>
                    </w:r>
                    <w:r>
                      <w:sym w:font="Wingdings" w:char="F0A8"/>
                    </w:r>
                    <w:r>
                      <w:t>.12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46FAD1" wp14:editId="70111D15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9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5D231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6FAD1" id="_x0000_s1121" type="#_x0000_t202" style="position:absolute;margin-left:99.2pt;margin-top:771.2pt;width:64.5pt;height:1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" filled="f" stroked="f">
              <v:textbox inset="0,0,0,0">
                <w:txbxContent>
                  <w:p w14:paraId="5B25D231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06292" w14:textId="77777777" w:rsidR="007373FB" w:rsidRDefault="007373FB">
      <w:r>
        <w:separator/>
      </w:r>
    </w:p>
  </w:footnote>
  <w:footnote w:type="continuationSeparator" w:id="0">
    <w:p w14:paraId="41CFF15D" w14:textId="77777777" w:rsidR="007373FB" w:rsidRDefault="00737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B685C" w14:textId="77777777" w:rsidR="00091042" w:rsidRPr="00775DF0" w:rsidRDefault="00091042">
    <w:pPr>
      <w:pStyle w:val="Header"/>
      <w:rPr>
        <w:lang w:val="en-US"/>
      </w:rPr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6698B20" wp14:editId="6A0B0E5C">
              <wp:simplePos x="0" y="0"/>
              <wp:positionH relativeFrom="column">
                <wp:posOffset>-535305</wp:posOffset>
              </wp:positionH>
              <wp:positionV relativeFrom="paragraph">
                <wp:posOffset>-233045</wp:posOffset>
              </wp:positionV>
              <wp:extent cx="6671158" cy="10187305"/>
              <wp:effectExtent l="19050" t="19050" r="34925" b="23495"/>
              <wp:wrapNone/>
              <wp:docPr id="7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158" cy="10187305"/>
                        <a:chOff x="1152" y="399"/>
                        <a:chExt cx="10386" cy="16043"/>
                      </a:xfrm>
                    </wpg:grpSpPr>
                    <wpg:grpSp>
                      <wpg:cNvPr id="7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CFFF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D0F2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F42E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10" y="16169"/>
                          <a:ext cx="56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3C0CB" w14:textId="77777777" w:rsidR="00091042" w:rsidRPr="003A6CAB" w:rsidRDefault="00091042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  <w:p w14:paraId="10F8134D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5FA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A2CB0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Вим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98B20" id="Group 38" o:spid="_x0000_s1026" style="position:absolute;margin-left:-42.15pt;margin-top:-18.35pt;width:525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iM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ZFF5fwg+Qyz8AAAD//wMAUEsBAi0AFAAGAAgAAAAhANvh9svuAAAAhQEAABMAAAAAAAAAAAAA&#10;AAAAAAAAAFtDb250ZW50X1R5cGVzXS54bWxQSwECLQAUAAYACAAAACEAWvQsW78AAAAVAQAACwAA&#10;AAAAAAAAAAAAAAAfAQAAX3JlbHMvLnJlbHNQSwECLQAUAAYACAAAACEAmJX4jMMAAADbAAAADwAA&#10;AAAAAAAAAAAAAAAHAgAAZHJzL2Rvd25yZXYueG1sUEsFBgAAAAADAAMAtwAAAPcCAAAAAA==&#10;" stroked="f">
                <v:fill opacity="32896f"/>
                <v:textbox inset="0,0,0,0">
                  <w:txbxContent>
                    <w:p w14:paraId="416CFFF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" stroked="f">
                <v:fill opacity="32896f"/>
                <v:textbox inset="0,0,0,0">
                  <w:txbxContent>
                    <w:p w14:paraId="6A60D0F2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" stroked="f">
                <v:fill opacity="32896f"/>
                <v:textbox inset=".5mm,0,.5mm,.3mm">
                  <w:txbxContent>
                    <w:p w14:paraId="7BAAF42E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10;top:16169;width:56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" filled="f" stroked="f">
                <v:textbox inset=".5mm,0,.5mm,.3mm">
                  <w:txbxContent>
                    <w:p w14:paraId="3EB3C0CB" w14:textId="77777777" w:rsidR="00091042" w:rsidRPr="003A6CAB" w:rsidRDefault="00091042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Дата</w:t>
                      </w:r>
                    </w:p>
                    <w:p w14:paraId="10F8134D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" stroked="f">
                <v:fill opacity="32896f"/>
                <v:textbox inset="0,0,0,0">
                  <w:txbxContent>
                    <w:p w14:paraId="31F05FA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" stroked="f">
                <v:fill opacity="32896f"/>
                <v:textbox inset="0,0,0,0">
                  <w:txbxContent>
                    <w:p w14:paraId="0FCA2CB0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Вим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4F7C" w14:textId="77777777" w:rsidR="00091042" w:rsidRPr="00574F4B" w:rsidRDefault="00091042">
    <w:pPr>
      <w:pStyle w:val="Header"/>
    </w:pPr>
    <w:r w:rsidRPr="00574F4B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4A7F01C6" wp14:editId="0573DA61">
              <wp:simplePos x="0" y="0"/>
              <wp:positionH relativeFrom="column">
                <wp:posOffset>-531495</wp:posOffset>
              </wp:positionH>
              <wp:positionV relativeFrom="paragraph">
                <wp:posOffset>-213995</wp:posOffset>
              </wp:positionV>
              <wp:extent cx="6675755" cy="10244455"/>
              <wp:effectExtent l="0" t="0" r="29845" b="23495"/>
              <wp:wrapNone/>
              <wp:docPr id="24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5" name="Group 1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26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FA545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Змін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EC9E6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51352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№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докум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C0450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D3FF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7639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3FCA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D0BE6" w14:textId="77777777" w:rsidR="00091042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Затвер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5CD6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4C7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74F4B">
                                <w:rPr>
                                  <w:sz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02E1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1B2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6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771" y="15299"/>
                          <a:ext cx="825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4E1C6" w14:textId="77777777" w:rsidR="00091042" w:rsidRPr="007F3CC0" w:rsidRDefault="00091042" w:rsidP="00B02B62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9620" y="15340"/>
                          <a:ext cx="838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4C73D" w14:textId="77777777" w:rsidR="00091042" w:rsidRDefault="00091042" w:rsidP="00B02B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10480" y="15343"/>
                          <a:ext cx="1082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92612" w14:textId="77777777" w:rsidR="00091042" w:rsidRDefault="007373FB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\* Arabic  \* MERGEFORMAT </w:instrText>
                            </w:r>
                            <w:r>
                              <w:fldChar w:fldCharType="separate"/>
                            </w:r>
                            <w:r w:rsidR="00091042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7EDF3" w14:textId="77777777" w:rsidR="00091042" w:rsidRDefault="00091042">
                            <w:pPr>
                              <w:pStyle w:val="Heading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F01C6" id="Group 107" o:spid="_x0000_s1050" style="position:absolute;margin-left:-41.85pt;margin-top:-16.8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">
              <v:group id="Group 1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1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<v:line id="Line 1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1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1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2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line id="Line 2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<v:line id="Line 2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Fq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CtF6FqvwAAANsAAAAPAAAAAAAA&#10;AAAAAAAAAAcCAABkcnMvZG93bnJldi54bWxQSwUGAAAAAAMAAwC3AAAA8wIAAAAA&#10;" strokeweight="1.25pt"/>
                <v:line id="Line 2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<v:textbox inset=".1mm,.1mm,.1mm,.1mm">
                    <w:txbxContent>
                      <w:p w14:paraId="5A3FA545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Змін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<v:textbox inset=".1mm,.1mm,.1mm,.1mm">
                    <w:txbxContent>
                      <w:p w14:paraId="584EC9E6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<v:textbox inset=".1mm,.1mm,.1mm,.1mm">
                    <w:txbxContent>
                      <w:p w14:paraId="7B451352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№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 xml:space="preserve"> </w:t>
                        </w: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докум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<v:textbox inset=".1mm,.1mm,.1mm,.1mm">
                    <w:txbxContent>
                      <w:p w14:paraId="2AAC0450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j+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jD/h90v4AXL+AgAA//8DAFBLAQItABQABgAIAAAAIQDb4fbL7gAAAIUBAAATAAAAAAAAAAAA&#10;AAAAAAAAAABbQ29udGVudF9UeXBlc10ueG1sUEsBAi0AFAAGAAgAAAAhAFr0LFu/AAAAFQEAAAsA&#10;AAAAAAAAAAAAAAAAHwEAAF9yZWxzLy5yZWxzUEsBAi0AFAAGAAgAAAAhAP1QyP7EAAAA2wAAAA8A&#10;AAAAAAAAAAAAAAAABwIAAGRycy9kb3ducmV2LnhtbFBLBQYAAAAAAwADALcAAAD4AgAAAAA=&#10;" filled="f" stroked="f">
                  <v:textbox inset=".1mm,.1mm,.1mm,.1mm">
                    <w:txbxContent>
                      <w:p w14:paraId="1DBD3FF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1lxAAAANsAAAAPAAAAZHJzL2Rvd25yZXYueG1sRI9Bi8Iw&#10;FITvwv6H8IS9iKauKF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JIcbWXEAAAA2wAAAA8A&#10;AAAAAAAAAAAAAAAABwIAAGRycy9kb3ducmV2LnhtbFBLBQYAAAAAAwADALcAAAD4AgAAAAA=&#10;" filled="f" stroked="f">
                  <v:textbox inset=".1mm,.1mm,.1mm,.1mm">
                    <w:txbxContent>
                      <w:p w14:paraId="57E7639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MSxQAAANsAAAAPAAAAZHJzL2Rvd25yZXYueG1sRI9Ba8JA&#10;FITvQv/D8gpeSt1YM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BizvMSxQAAANsAAAAP&#10;AAAAAAAAAAAAAAAAAAcCAABkcnMvZG93bnJldi54bWxQSwUGAAAAAAMAAwC3AAAA+QIAAAAA&#10;" filled="f" stroked="f">
                  <v:textbox inset=".1mm,.1mm,.1mm,.1mm">
                    <w:txbxContent>
                      <w:p w14:paraId="06E3FCA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aJ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DYJWicYAAADbAAAA&#10;DwAAAAAAAAAAAAAAAAAHAgAAZHJzL2Rvd25yZXYueG1sUEsFBgAAAAADAAMAtwAAAPoCAAAAAA==&#10;" filled="f" stroked="f">
                  <v:textbox inset=".1mm,.1mm,.1mm,.1mm">
                    <w:txbxContent>
                      <w:p w14:paraId="365D0BE6" w14:textId="77777777" w:rsidR="00091042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Затвер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L7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2PDl/AD5OYNAAD//wMAUEsBAi0AFAAGAAgAAAAhANvh9svuAAAAhQEAABMAAAAAAAAAAAAAAAAA&#10;AAAAAFtDb250ZW50X1R5cGVzXS54bWxQSwECLQAUAAYACAAAACEAWvQsW78AAAAVAQAACwAAAAAA&#10;AAAAAAAAAAAfAQAAX3JlbHMvLnJlbHNQSwECLQAUAAYACAAAACEAfB3C+8AAAADbAAAADwAAAAAA&#10;AAAAAAAAAAAHAgAAZHJzL2Rvd25yZXYueG1sUEsFBgAAAAADAAMAtwAAAPQCAAAAAA==&#10;" filled="f" stroked="f">
                  <v:textbox inset=".1mm,.1mm,.1mm,.1mm">
                    <w:txbxContent>
                      <w:p w14:paraId="15B5CD6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3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dgxQAAANsAAAAPAAAAZHJzL2Rvd25yZXYueG1sRI9Ba8JA&#10;FITvQv/D8gq9lLrRY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ATUWdgxQAAANsAAAAP&#10;AAAAAAAAAAAAAAAAAAcCAABkcnMvZG93bnJldi54bWxQSwUGAAAAAAMAAwC3AAAA+QIAAAAA&#10;" filled="f" stroked="f">
                  <v:textbox inset=".1mm,.1mm,.1mm,.1mm">
                    <w:txbxContent>
                      <w:p w14:paraId="7274C7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574F4B">
                          <w:rPr>
                            <w:sz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3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" filled="f" stroked="f">
                  <v:textbox inset=".1mm,.1mm,.1mm,.1mm">
                    <w:txbxContent>
                      <w:p w14:paraId="12AC02E1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" filled="f" stroked="f">
                  <v:textbox inset=".1mm,.1mm,.1mm,.1mm">
                    <w:txbxContent>
                      <w:p w14:paraId="01D1B2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62" o:spid="_x0000_s1088" type="#_x0000_t202" style="position:absolute;left:8771;top:15299;width:825;height: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<v:textbox inset="0,0,0,0">
                  <w:txbxContent>
                    <w:p w14:paraId="0394E1C6" w14:textId="77777777" w:rsidR="00091042" w:rsidRPr="007F3CC0" w:rsidRDefault="00091042" w:rsidP="00B02B62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63" o:spid="_x0000_s1089" type="#_x0000_t202" style="position:absolute;left:9620;top:15340;width:838;height: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4in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A/riKfEAAAA2wAAAA8A&#10;AAAAAAAAAAAAAAAABwIAAGRycy9kb3ducmV2LnhtbFBLBQYAAAAAAwADALcAAAD4AgAAAAA=&#10;" filled="f" stroked="f">
                <v:textbox inset="0,0,0,0">
                  <w:txbxContent>
                    <w:p w14:paraId="5AE4C73D" w14:textId="77777777" w:rsidR="00091042" w:rsidRDefault="00091042" w:rsidP="00B02B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64" o:spid="_x0000_s1090" type="#_x0000_t202" style="position:absolute;left:10480;top:15343;width:108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p w14:paraId="75B92612" w14:textId="77777777" w:rsidR="00091042" w:rsidRDefault="007373FB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NUMPAGES  \* Arabic  \* MERGEFORMAT </w:instrText>
                      </w:r>
                      <w:r>
                        <w:fldChar w:fldCharType="separate"/>
                      </w:r>
                      <w:r w:rsidR="00091042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Text Box 10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<v:textbox>
                  <w:txbxContent>
                    <w:p w14:paraId="3AA7EDF3" w14:textId="77777777" w:rsidR="00091042" w:rsidRDefault="00091042">
                      <w:pPr>
                        <w:pStyle w:val="Heading5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8D7FB9" wp14:editId="7769B6CB">
              <wp:simplePos x="0" y="0"/>
              <wp:positionH relativeFrom="column">
                <wp:posOffset>131445</wp:posOffset>
              </wp:positionH>
              <wp:positionV relativeFrom="paragraph">
                <wp:posOffset>9152890</wp:posOffset>
              </wp:positionV>
              <wp:extent cx="808990" cy="164465"/>
              <wp:effectExtent l="0" t="0" r="0" b="0"/>
              <wp:wrapNone/>
              <wp:docPr id="69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620D" w14:textId="77777777" w:rsidR="00091042" w:rsidRPr="003A6CAB" w:rsidRDefault="00091042" w:rsidP="005C223F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3A6CAB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Сідельник Є. 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7FB9" id="Text Box 332" o:spid="_x0000_s1092" type="#_x0000_t202" style="position:absolute;margin-left:10.35pt;margin-top:720.7pt;width:63.7pt;height:1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" filled="f" stroked="f">
              <v:textbox inset="0,0,0,0">
                <w:txbxContent>
                  <w:p w14:paraId="235D620D" w14:textId="77777777" w:rsidR="00091042" w:rsidRPr="003A6CAB" w:rsidRDefault="00091042" w:rsidP="005C223F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3A6CAB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Сідельник Є. О.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E5BD0" w14:textId="77777777" w:rsidR="00091042" w:rsidRPr="00574F4B" w:rsidRDefault="00091042" w:rsidP="00775DF0">
    <w:pPr>
      <w:pStyle w:val="Header"/>
      <w:rPr>
        <w:b/>
      </w:rPr>
    </w:pPr>
    <w:r w:rsidRPr="00574F4B">
      <w:rPr>
        <w:b/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01744C34" wp14:editId="659C1425">
              <wp:simplePos x="0" y="0"/>
              <wp:positionH relativeFrom="column">
                <wp:posOffset>-581025</wp:posOffset>
              </wp:positionH>
              <wp:positionV relativeFrom="paragraph">
                <wp:posOffset>-201295</wp:posOffset>
              </wp:positionV>
              <wp:extent cx="6595110" cy="10187305"/>
              <wp:effectExtent l="19050" t="17780" r="15240" b="152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7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27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7BD3" w14:textId="77777777" w:rsidR="00091042" w:rsidRPr="00574F4B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74F4B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8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CDF7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9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1F50D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0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D2BFA" w14:textId="77777777" w:rsidR="00091042" w:rsidRDefault="00091042" w:rsidP="00775D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05CFA60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1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B1C3A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D72AF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44C34" id="Group 173" o:spid="_x0000_s1098" style="position:absolute;margin-left:-45.75pt;margin-top:-15.85pt;width:519.3pt;height:802.15pt;z-index:2516526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">
              <v:group id="Group 174" o:spid="_x0000_s1099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75" o:spid="_x0000_s1100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/>
                <v:line id="Line 176" o:spid="_x0000_s1101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77" o:spid="_x0000_s1102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78" o:spid="_x0000_s1103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79" o:spid="_x0000_s1104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80" o:spid="_x0000_s1105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181" o:spid="_x0000_s1106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82" o:spid="_x0000_s1107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183" o:spid="_x0000_s1108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84" o:spid="_x0000_s1109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5" o:spid="_x0000_s111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86" o:spid="_x0000_s111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87" o:spid="_x0000_s1112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Line 188" o:spid="_x0000_s1113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114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" stroked="f">
                <v:fill opacity="32896f"/>
                <v:textbox inset="0,0,0,0">
                  <w:txbxContent>
                    <w:p w14:paraId="6D2A7BD3" w14:textId="77777777" w:rsidR="00091042" w:rsidRPr="00574F4B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 w:rsidRPr="00574F4B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115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" stroked="f">
                <v:fill opacity="32896f"/>
                <v:textbox inset="0,0,0,0">
                  <w:txbxContent>
                    <w:p w14:paraId="6DB0CDF7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116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" stroked="f">
                <v:fill opacity="32896f"/>
                <v:textbox inset=".5mm,0,.5mm,.3mm">
                  <w:txbxContent>
                    <w:p w14:paraId="7FA1F50D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117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" stroked="f">
                <v:fill opacity="32896f"/>
                <v:textbox inset=".5mm,0,.5mm,.3mm">
                  <w:txbxContent>
                    <w:p w14:paraId="3C0D2BFA" w14:textId="77777777" w:rsidR="00091042" w:rsidRDefault="00091042" w:rsidP="00775DF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05CFA60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118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" stroked="f">
                <v:fill opacity="32896f"/>
                <v:textbox inset="0,0,0,0">
                  <w:txbxContent>
                    <w:p w14:paraId="549B1C3A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119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" stroked="f">
                <v:fill opacity="32896f"/>
                <v:textbox inset="0,0,0,0">
                  <w:txbxContent>
                    <w:p w14:paraId="7A9D72AF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3D541F5" w14:textId="77777777" w:rsidR="00091042" w:rsidRPr="00574F4B" w:rsidRDefault="00091042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406" w:hAnsi="font40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15FC200C"/>
    <w:multiLevelType w:val="hybridMultilevel"/>
    <w:tmpl w:val="50B21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53B0F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310BE"/>
    <w:multiLevelType w:val="hybridMultilevel"/>
    <w:tmpl w:val="511C326A"/>
    <w:lvl w:ilvl="0" w:tplc="88D0F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E4D09"/>
    <w:multiLevelType w:val="hybridMultilevel"/>
    <w:tmpl w:val="701C7C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3C222D"/>
    <w:multiLevelType w:val="hybridMultilevel"/>
    <w:tmpl w:val="02EED198"/>
    <w:lvl w:ilvl="0" w:tplc="687E17A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9CD5FCE"/>
    <w:multiLevelType w:val="hybridMultilevel"/>
    <w:tmpl w:val="1BAE5466"/>
    <w:lvl w:ilvl="0" w:tplc="8700B4F8">
      <w:start w:val="12"/>
      <w:numFmt w:val="decimal"/>
      <w:lvlText w:val="%1."/>
      <w:lvlJc w:val="left"/>
      <w:pPr>
        <w:ind w:left="963" w:hanging="396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C502AEA"/>
    <w:multiLevelType w:val="hybridMultilevel"/>
    <w:tmpl w:val="00480CE4"/>
    <w:lvl w:ilvl="0" w:tplc="7890B7B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E720F"/>
    <w:multiLevelType w:val="hybridMultilevel"/>
    <w:tmpl w:val="A29A9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67916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DE30721"/>
    <w:multiLevelType w:val="hybridMultilevel"/>
    <w:tmpl w:val="64F4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F45D7"/>
    <w:multiLevelType w:val="hybridMultilevel"/>
    <w:tmpl w:val="390E23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69E00684"/>
    <w:multiLevelType w:val="hybridMultilevel"/>
    <w:tmpl w:val="2EE0CFA2"/>
    <w:lvl w:ilvl="0" w:tplc="98F0D7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64F2C"/>
    <w:multiLevelType w:val="hybridMultilevel"/>
    <w:tmpl w:val="97CABA92"/>
    <w:lvl w:ilvl="0" w:tplc="3872D778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E4B6275"/>
    <w:multiLevelType w:val="hybridMultilevel"/>
    <w:tmpl w:val="85EE9BF6"/>
    <w:lvl w:ilvl="0" w:tplc="74323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F385AFE"/>
    <w:multiLevelType w:val="hybridMultilevel"/>
    <w:tmpl w:val="F3525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2"/>
  </w:num>
  <w:num w:numId="5">
    <w:abstractNumId w:val="15"/>
  </w:num>
  <w:num w:numId="6">
    <w:abstractNumId w:val="2"/>
  </w:num>
  <w:num w:numId="7">
    <w:abstractNumId w:val="0"/>
  </w:num>
  <w:num w:numId="8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  <w:num w:numId="13">
    <w:abstractNumId w:val="22"/>
  </w:num>
  <w:num w:numId="14">
    <w:abstractNumId w:val="20"/>
  </w:num>
  <w:num w:numId="15">
    <w:abstractNumId w:val="3"/>
  </w:num>
  <w:num w:numId="16">
    <w:abstractNumId w:val="5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9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9"/>
    <w:rsid w:val="000010A8"/>
    <w:rsid w:val="0000266B"/>
    <w:rsid w:val="00003BB9"/>
    <w:rsid w:val="00004559"/>
    <w:rsid w:val="00005963"/>
    <w:rsid w:val="00011D35"/>
    <w:rsid w:val="00017AB7"/>
    <w:rsid w:val="0002366D"/>
    <w:rsid w:val="00031313"/>
    <w:rsid w:val="000321FB"/>
    <w:rsid w:val="00036332"/>
    <w:rsid w:val="00040F06"/>
    <w:rsid w:val="000431E2"/>
    <w:rsid w:val="00045B23"/>
    <w:rsid w:val="00047AB5"/>
    <w:rsid w:val="00052BD9"/>
    <w:rsid w:val="00053498"/>
    <w:rsid w:val="0005357A"/>
    <w:rsid w:val="00071CC8"/>
    <w:rsid w:val="00086188"/>
    <w:rsid w:val="000875F6"/>
    <w:rsid w:val="00091042"/>
    <w:rsid w:val="00094777"/>
    <w:rsid w:val="00097D9C"/>
    <w:rsid w:val="000A2924"/>
    <w:rsid w:val="000C5859"/>
    <w:rsid w:val="000D041A"/>
    <w:rsid w:val="000D2533"/>
    <w:rsid w:val="000D3721"/>
    <w:rsid w:val="000E35BC"/>
    <w:rsid w:val="000E3C21"/>
    <w:rsid w:val="000E6B62"/>
    <w:rsid w:val="000F000C"/>
    <w:rsid w:val="000F3127"/>
    <w:rsid w:val="00110672"/>
    <w:rsid w:val="00110FA0"/>
    <w:rsid w:val="001138A3"/>
    <w:rsid w:val="0011418D"/>
    <w:rsid w:val="00135523"/>
    <w:rsid w:val="00144552"/>
    <w:rsid w:val="00144F6E"/>
    <w:rsid w:val="00150E98"/>
    <w:rsid w:val="0015648B"/>
    <w:rsid w:val="0016022B"/>
    <w:rsid w:val="0016084A"/>
    <w:rsid w:val="00166256"/>
    <w:rsid w:val="00177409"/>
    <w:rsid w:val="001A133E"/>
    <w:rsid w:val="001A72AB"/>
    <w:rsid w:val="001B1871"/>
    <w:rsid w:val="001B47CD"/>
    <w:rsid w:val="001C2BFC"/>
    <w:rsid w:val="001C3166"/>
    <w:rsid w:val="001C69BD"/>
    <w:rsid w:val="001D140B"/>
    <w:rsid w:val="001D30A9"/>
    <w:rsid w:val="001D41AE"/>
    <w:rsid w:val="001D589F"/>
    <w:rsid w:val="001E0977"/>
    <w:rsid w:val="001E0A26"/>
    <w:rsid w:val="001F0994"/>
    <w:rsid w:val="001F343F"/>
    <w:rsid w:val="00202367"/>
    <w:rsid w:val="0020269A"/>
    <w:rsid w:val="00202CF6"/>
    <w:rsid w:val="00205F18"/>
    <w:rsid w:val="0020768F"/>
    <w:rsid w:val="00210C97"/>
    <w:rsid w:val="00213D88"/>
    <w:rsid w:val="00214618"/>
    <w:rsid w:val="00222339"/>
    <w:rsid w:val="00225D22"/>
    <w:rsid w:val="00235328"/>
    <w:rsid w:val="002365E9"/>
    <w:rsid w:val="00236D64"/>
    <w:rsid w:val="00252B05"/>
    <w:rsid w:val="00256E91"/>
    <w:rsid w:val="00260C2F"/>
    <w:rsid w:val="00264516"/>
    <w:rsid w:val="002730B5"/>
    <w:rsid w:val="00274886"/>
    <w:rsid w:val="00274CA4"/>
    <w:rsid w:val="00274FD0"/>
    <w:rsid w:val="00280EC9"/>
    <w:rsid w:val="00286C55"/>
    <w:rsid w:val="00290AEF"/>
    <w:rsid w:val="002A46E0"/>
    <w:rsid w:val="002B1FBC"/>
    <w:rsid w:val="002B5E7F"/>
    <w:rsid w:val="002B66BC"/>
    <w:rsid w:val="002C330E"/>
    <w:rsid w:val="002D4B4B"/>
    <w:rsid w:val="002D577D"/>
    <w:rsid w:val="002F5F21"/>
    <w:rsid w:val="00300BFC"/>
    <w:rsid w:val="00305B49"/>
    <w:rsid w:val="00310E4C"/>
    <w:rsid w:val="00312BE9"/>
    <w:rsid w:val="003139D4"/>
    <w:rsid w:val="00313E2A"/>
    <w:rsid w:val="00317C5B"/>
    <w:rsid w:val="00320027"/>
    <w:rsid w:val="00327EA2"/>
    <w:rsid w:val="00336D42"/>
    <w:rsid w:val="0033728D"/>
    <w:rsid w:val="0035549A"/>
    <w:rsid w:val="0035664C"/>
    <w:rsid w:val="0036387A"/>
    <w:rsid w:val="00366631"/>
    <w:rsid w:val="0037293A"/>
    <w:rsid w:val="003768FF"/>
    <w:rsid w:val="00383EB8"/>
    <w:rsid w:val="00384598"/>
    <w:rsid w:val="0038495F"/>
    <w:rsid w:val="00391DE2"/>
    <w:rsid w:val="0039614E"/>
    <w:rsid w:val="00396423"/>
    <w:rsid w:val="003A69AF"/>
    <w:rsid w:val="003A6CAB"/>
    <w:rsid w:val="003C40C1"/>
    <w:rsid w:val="003C5ED2"/>
    <w:rsid w:val="003D2022"/>
    <w:rsid w:val="003F029E"/>
    <w:rsid w:val="003F0AE1"/>
    <w:rsid w:val="003F4EB1"/>
    <w:rsid w:val="00400267"/>
    <w:rsid w:val="004040BC"/>
    <w:rsid w:val="00411394"/>
    <w:rsid w:val="00412ED3"/>
    <w:rsid w:val="00416BEF"/>
    <w:rsid w:val="0042109D"/>
    <w:rsid w:val="0042311B"/>
    <w:rsid w:val="00425AC4"/>
    <w:rsid w:val="004435AB"/>
    <w:rsid w:val="0044498B"/>
    <w:rsid w:val="00446E3A"/>
    <w:rsid w:val="00455984"/>
    <w:rsid w:val="00455D49"/>
    <w:rsid w:val="004624A8"/>
    <w:rsid w:val="0046539B"/>
    <w:rsid w:val="0047140F"/>
    <w:rsid w:val="0047283B"/>
    <w:rsid w:val="004742EE"/>
    <w:rsid w:val="00476AA4"/>
    <w:rsid w:val="00483119"/>
    <w:rsid w:val="00491176"/>
    <w:rsid w:val="004A17B2"/>
    <w:rsid w:val="004A79A5"/>
    <w:rsid w:val="004B3534"/>
    <w:rsid w:val="004D022A"/>
    <w:rsid w:val="004D1791"/>
    <w:rsid w:val="004D194B"/>
    <w:rsid w:val="004D3CDB"/>
    <w:rsid w:val="004D7EA1"/>
    <w:rsid w:val="004E7ABD"/>
    <w:rsid w:val="00500642"/>
    <w:rsid w:val="00515394"/>
    <w:rsid w:val="00520081"/>
    <w:rsid w:val="00524511"/>
    <w:rsid w:val="00530DD1"/>
    <w:rsid w:val="00541D50"/>
    <w:rsid w:val="005522AF"/>
    <w:rsid w:val="0056262D"/>
    <w:rsid w:val="00563318"/>
    <w:rsid w:val="00573452"/>
    <w:rsid w:val="00574F4B"/>
    <w:rsid w:val="00581153"/>
    <w:rsid w:val="005B53F9"/>
    <w:rsid w:val="005C223F"/>
    <w:rsid w:val="005F0FAA"/>
    <w:rsid w:val="00625014"/>
    <w:rsid w:val="00625FB0"/>
    <w:rsid w:val="006333F5"/>
    <w:rsid w:val="0064450E"/>
    <w:rsid w:val="006512FE"/>
    <w:rsid w:val="00680EB9"/>
    <w:rsid w:val="00681497"/>
    <w:rsid w:val="006822F5"/>
    <w:rsid w:val="00685D25"/>
    <w:rsid w:val="0069092B"/>
    <w:rsid w:val="006A183B"/>
    <w:rsid w:val="006A62CE"/>
    <w:rsid w:val="006A7993"/>
    <w:rsid w:val="006B19B8"/>
    <w:rsid w:val="006B40BF"/>
    <w:rsid w:val="006B5FAB"/>
    <w:rsid w:val="006C2D32"/>
    <w:rsid w:val="006C3036"/>
    <w:rsid w:val="006C61DE"/>
    <w:rsid w:val="006D67CF"/>
    <w:rsid w:val="006F0489"/>
    <w:rsid w:val="006F439B"/>
    <w:rsid w:val="006F567E"/>
    <w:rsid w:val="007148D7"/>
    <w:rsid w:val="007149E2"/>
    <w:rsid w:val="00715AAE"/>
    <w:rsid w:val="0071665D"/>
    <w:rsid w:val="0072278B"/>
    <w:rsid w:val="00722894"/>
    <w:rsid w:val="00723345"/>
    <w:rsid w:val="007373FB"/>
    <w:rsid w:val="0074020B"/>
    <w:rsid w:val="00744B1F"/>
    <w:rsid w:val="00754A49"/>
    <w:rsid w:val="007667FC"/>
    <w:rsid w:val="007679E2"/>
    <w:rsid w:val="007717F9"/>
    <w:rsid w:val="00775DF0"/>
    <w:rsid w:val="00793762"/>
    <w:rsid w:val="007A7017"/>
    <w:rsid w:val="007B067C"/>
    <w:rsid w:val="007B2F31"/>
    <w:rsid w:val="007B7319"/>
    <w:rsid w:val="007B79A4"/>
    <w:rsid w:val="007C5329"/>
    <w:rsid w:val="007C72A3"/>
    <w:rsid w:val="007C7AB5"/>
    <w:rsid w:val="007E6404"/>
    <w:rsid w:val="007E7470"/>
    <w:rsid w:val="007E7BF8"/>
    <w:rsid w:val="007F339E"/>
    <w:rsid w:val="007F3CC0"/>
    <w:rsid w:val="007F5DBE"/>
    <w:rsid w:val="00805198"/>
    <w:rsid w:val="00811882"/>
    <w:rsid w:val="00813522"/>
    <w:rsid w:val="00814917"/>
    <w:rsid w:val="00815F8C"/>
    <w:rsid w:val="0082392B"/>
    <w:rsid w:val="008272DF"/>
    <w:rsid w:val="008345CD"/>
    <w:rsid w:val="008437E6"/>
    <w:rsid w:val="00854845"/>
    <w:rsid w:val="00855E31"/>
    <w:rsid w:val="00856880"/>
    <w:rsid w:val="00861DCC"/>
    <w:rsid w:val="008623A2"/>
    <w:rsid w:val="00864334"/>
    <w:rsid w:val="00874CB8"/>
    <w:rsid w:val="00874D03"/>
    <w:rsid w:val="0088078B"/>
    <w:rsid w:val="008B4D0A"/>
    <w:rsid w:val="008B5947"/>
    <w:rsid w:val="008B5B42"/>
    <w:rsid w:val="008C2DBF"/>
    <w:rsid w:val="008C2ECD"/>
    <w:rsid w:val="008D148E"/>
    <w:rsid w:val="008D5B1B"/>
    <w:rsid w:val="008E06F0"/>
    <w:rsid w:val="008E5457"/>
    <w:rsid w:val="008F232C"/>
    <w:rsid w:val="008F2899"/>
    <w:rsid w:val="009058E9"/>
    <w:rsid w:val="00907061"/>
    <w:rsid w:val="00912FBB"/>
    <w:rsid w:val="00914B1E"/>
    <w:rsid w:val="00923B6D"/>
    <w:rsid w:val="00930043"/>
    <w:rsid w:val="0093126A"/>
    <w:rsid w:val="009427E9"/>
    <w:rsid w:val="00970AC8"/>
    <w:rsid w:val="0097128A"/>
    <w:rsid w:val="009764AE"/>
    <w:rsid w:val="0098183C"/>
    <w:rsid w:val="009838F5"/>
    <w:rsid w:val="00983A7C"/>
    <w:rsid w:val="009864C0"/>
    <w:rsid w:val="00987B6C"/>
    <w:rsid w:val="00991B40"/>
    <w:rsid w:val="00994782"/>
    <w:rsid w:val="009A5CD1"/>
    <w:rsid w:val="009A79B4"/>
    <w:rsid w:val="009B0994"/>
    <w:rsid w:val="009B1511"/>
    <w:rsid w:val="009B4A39"/>
    <w:rsid w:val="009B5BDE"/>
    <w:rsid w:val="009C06D0"/>
    <w:rsid w:val="009F1F02"/>
    <w:rsid w:val="009F2761"/>
    <w:rsid w:val="009F6111"/>
    <w:rsid w:val="00A00745"/>
    <w:rsid w:val="00A136A4"/>
    <w:rsid w:val="00A17585"/>
    <w:rsid w:val="00A26A02"/>
    <w:rsid w:val="00A27166"/>
    <w:rsid w:val="00A27E07"/>
    <w:rsid w:val="00A32538"/>
    <w:rsid w:val="00A32DD1"/>
    <w:rsid w:val="00A35E31"/>
    <w:rsid w:val="00A560B1"/>
    <w:rsid w:val="00A60CCB"/>
    <w:rsid w:val="00A66DB1"/>
    <w:rsid w:val="00A71EC3"/>
    <w:rsid w:val="00A725F1"/>
    <w:rsid w:val="00A74B60"/>
    <w:rsid w:val="00A77898"/>
    <w:rsid w:val="00A832A6"/>
    <w:rsid w:val="00A84B3D"/>
    <w:rsid w:val="00A9370A"/>
    <w:rsid w:val="00AA2823"/>
    <w:rsid w:val="00AA4857"/>
    <w:rsid w:val="00AA6A25"/>
    <w:rsid w:val="00AB222E"/>
    <w:rsid w:val="00AB2462"/>
    <w:rsid w:val="00AB4FAA"/>
    <w:rsid w:val="00AC46AA"/>
    <w:rsid w:val="00AC796C"/>
    <w:rsid w:val="00AD2D12"/>
    <w:rsid w:val="00AD55AC"/>
    <w:rsid w:val="00AD7421"/>
    <w:rsid w:val="00AD7AA6"/>
    <w:rsid w:val="00AE4A52"/>
    <w:rsid w:val="00B02B62"/>
    <w:rsid w:val="00B04AD3"/>
    <w:rsid w:val="00B102A6"/>
    <w:rsid w:val="00B14743"/>
    <w:rsid w:val="00B25D0F"/>
    <w:rsid w:val="00B41B74"/>
    <w:rsid w:val="00B41C2B"/>
    <w:rsid w:val="00B42EED"/>
    <w:rsid w:val="00B4349C"/>
    <w:rsid w:val="00B45135"/>
    <w:rsid w:val="00B4731F"/>
    <w:rsid w:val="00B50432"/>
    <w:rsid w:val="00B759D8"/>
    <w:rsid w:val="00B76009"/>
    <w:rsid w:val="00B80DE0"/>
    <w:rsid w:val="00B873F5"/>
    <w:rsid w:val="00B944C8"/>
    <w:rsid w:val="00BB12AB"/>
    <w:rsid w:val="00BB1B05"/>
    <w:rsid w:val="00BB2633"/>
    <w:rsid w:val="00BB2991"/>
    <w:rsid w:val="00BB5F99"/>
    <w:rsid w:val="00BD407C"/>
    <w:rsid w:val="00BE2866"/>
    <w:rsid w:val="00BE6CA2"/>
    <w:rsid w:val="00BF79B6"/>
    <w:rsid w:val="00C021C3"/>
    <w:rsid w:val="00C04773"/>
    <w:rsid w:val="00C049B6"/>
    <w:rsid w:val="00C04B51"/>
    <w:rsid w:val="00C073A4"/>
    <w:rsid w:val="00C111AC"/>
    <w:rsid w:val="00C11F40"/>
    <w:rsid w:val="00C1364F"/>
    <w:rsid w:val="00C2264D"/>
    <w:rsid w:val="00C412F7"/>
    <w:rsid w:val="00C41E48"/>
    <w:rsid w:val="00C4237D"/>
    <w:rsid w:val="00C52332"/>
    <w:rsid w:val="00C54EB4"/>
    <w:rsid w:val="00C569B5"/>
    <w:rsid w:val="00C57AF4"/>
    <w:rsid w:val="00C62984"/>
    <w:rsid w:val="00C62D20"/>
    <w:rsid w:val="00C66C54"/>
    <w:rsid w:val="00C751C7"/>
    <w:rsid w:val="00C829A9"/>
    <w:rsid w:val="00C96371"/>
    <w:rsid w:val="00C965E3"/>
    <w:rsid w:val="00CA157F"/>
    <w:rsid w:val="00CA15D1"/>
    <w:rsid w:val="00CB3E25"/>
    <w:rsid w:val="00CB69F8"/>
    <w:rsid w:val="00CC2C0D"/>
    <w:rsid w:val="00CC537F"/>
    <w:rsid w:val="00CC5791"/>
    <w:rsid w:val="00CE264D"/>
    <w:rsid w:val="00CF5C69"/>
    <w:rsid w:val="00CF73C6"/>
    <w:rsid w:val="00D06937"/>
    <w:rsid w:val="00D14F7F"/>
    <w:rsid w:val="00D27ABB"/>
    <w:rsid w:val="00D336C2"/>
    <w:rsid w:val="00D37E5D"/>
    <w:rsid w:val="00D458F3"/>
    <w:rsid w:val="00D627F5"/>
    <w:rsid w:val="00D6283C"/>
    <w:rsid w:val="00D6637C"/>
    <w:rsid w:val="00D749FF"/>
    <w:rsid w:val="00D76A4E"/>
    <w:rsid w:val="00D81DCB"/>
    <w:rsid w:val="00D87708"/>
    <w:rsid w:val="00D92ABA"/>
    <w:rsid w:val="00D932BC"/>
    <w:rsid w:val="00D93F56"/>
    <w:rsid w:val="00DB6F43"/>
    <w:rsid w:val="00DF3EA5"/>
    <w:rsid w:val="00DF71A5"/>
    <w:rsid w:val="00E01B77"/>
    <w:rsid w:val="00E01F37"/>
    <w:rsid w:val="00E0207C"/>
    <w:rsid w:val="00E0253F"/>
    <w:rsid w:val="00E060FB"/>
    <w:rsid w:val="00E27228"/>
    <w:rsid w:val="00E37170"/>
    <w:rsid w:val="00E419BE"/>
    <w:rsid w:val="00E474BD"/>
    <w:rsid w:val="00E510B0"/>
    <w:rsid w:val="00E5527E"/>
    <w:rsid w:val="00E7136B"/>
    <w:rsid w:val="00E74CCA"/>
    <w:rsid w:val="00E84313"/>
    <w:rsid w:val="00E851AA"/>
    <w:rsid w:val="00E91D94"/>
    <w:rsid w:val="00E946D9"/>
    <w:rsid w:val="00E964DF"/>
    <w:rsid w:val="00EA0204"/>
    <w:rsid w:val="00EA3BAA"/>
    <w:rsid w:val="00EA40B0"/>
    <w:rsid w:val="00EA53B9"/>
    <w:rsid w:val="00EA5823"/>
    <w:rsid w:val="00EB16EB"/>
    <w:rsid w:val="00EB496E"/>
    <w:rsid w:val="00EC0A3E"/>
    <w:rsid w:val="00EC15BB"/>
    <w:rsid w:val="00EC40D7"/>
    <w:rsid w:val="00ED1205"/>
    <w:rsid w:val="00ED468F"/>
    <w:rsid w:val="00ED5D40"/>
    <w:rsid w:val="00EE3CAE"/>
    <w:rsid w:val="00EF2C80"/>
    <w:rsid w:val="00EF3E7B"/>
    <w:rsid w:val="00F02894"/>
    <w:rsid w:val="00F0702D"/>
    <w:rsid w:val="00F13EAA"/>
    <w:rsid w:val="00F1747D"/>
    <w:rsid w:val="00F20CA8"/>
    <w:rsid w:val="00F21BF0"/>
    <w:rsid w:val="00F22049"/>
    <w:rsid w:val="00F35EC7"/>
    <w:rsid w:val="00F517BB"/>
    <w:rsid w:val="00F5394E"/>
    <w:rsid w:val="00F55275"/>
    <w:rsid w:val="00F60130"/>
    <w:rsid w:val="00F61E15"/>
    <w:rsid w:val="00F635D5"/>
    <w:rsid w:val="00F638A0"/>
    <w:rsid w:val="00F63B95"/>
    <w:rsid w:val="00F718BD"/>
    <w:rsid w:val="00F71CB5"/>
    <w:rsid w:val="00F72273"/>
    <w:rsid w:val="00F9070B"/>
    <w:rsid w:val="00FB5E8E"/>
    <w:rsid w:val="00FC01BF"/>
    <w:rsid w:val="00FD45B4"/>
    <w:rsid w:val="00FD46A4"/>
    <w:rsid w:val="00FE51CD"/>
    <w:rsid w:val="00FE573E"/>
    <w:rsid w:val="00FE6D36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B1C7F"/>
  <w15:docId w15:val="{CB42D043-CC4E-4C35-A96D-70D1A5F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6404"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112"/>
      <w:sz w:val="6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ступ"/>
    <w:basedOn w:val="Title"/>
    <w:next w:val="a0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1">
    <w:name w:val="Раздел"/>
    <w:basedOn w:val="Normal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2">
    <w:name w:val="Праграф"/>
    <w:basedOn w:val="Heading1"/>
    <w:next w:val="Normal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0">
    <w:name w:val="А_текст"/>
    <w:basedOn w:val="Normal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rsid w:val="002223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2339"/>
    <w:rPr>
      <w:rFonts w:ascii="Segoe UI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8618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D67CF"/>
    <w:rPr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F232C"/>
    <w:pPr>
      <w:ind w:left="720"/>
      <w:contextualSpacing/>
    </w:pPr>
  </w:style>
  <w:style w:type="paragraph" w:customStyle="1" w:styleId="M">
    <w:name w:val="?????M"/>
    <w:basedOn w:val="Normal"/>
    <w:rsid w:val="00861DCC"/>
    <w:pPr>
      <w:overflowPunct w:val="0"/>
      <w:autoSpaceDE w:val="0"/>
      <w:autoSpaceDN w:val="0"/>
      <w:adjustRightInd w:val="0"/>
    </w:pPr>
    <w:rPr>
      <w:sz w:val="20"/>
      <w:szCs w:val="20"/>
      <w:lang w:val="ru-RU" w:eastAsia="en-US"/>
    </w:rPr>
  </w:style>
  <w:style w:type="character" w:customStyle="1" w:styleId="Heading1Char">
    <w:name w:val="Heading 1 Char"/>
    <w:basedOn w:val="DefaultParagraphFont"/>
    <w:link w:val="Heading1"/>
    <w:rsid w:val="001E097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1E0977"/>
    <w:rPr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1E09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0977"/>
    <w:rPr>
      <w:sz w:val="28"/>
      <w:szCs w:val="28"/>
      <w:lang w:eastAsia="ru-RU"/>
    </w:rPr>
  </w:style>
  <w:style w:type="character" w:styleId="Hyperlink">
    <w:name w:val="Hyperlink"/>
    <w:basedOn w:val="DefaultParagraphFont"/>
    <w:unhideWhenUsed/>
    <w:rsid w:val="00B14743"/>
    <w:rPr>
      <w:color w:val="0563C1" w:themeColor="hyperlink"/>
      <w:u w:val="single"/>
    </w:rPr>
  </w:style>
  <w:style w:type="paragraph" w:customStyle="1" w:styleId="Mainheader">
    <w:name w:val="Main header"/>
    <w:basedOn w:val="Normal"/>
    <w:link w:val="MainheaderChar"/>
    <w:qFormat/>
    <w:rsid w:val="0064450E"/>
    <w:pPr>
      <w:keepNext/>
      <w:spacing w:after="240"/>
      <w:ind w:firstLine="562"/>
      <w:jc w:val="center"/>
      <w:outlineLvl w:val="1"/>
    </w:pPr>
    <w:rPr>
      <w:b/>
      <w:i/>
      <w:sz w:val="36"/>
      <w:szCs w:val="28"/>
    </w:rPr>
  </w:style>
  <w:style w:type="character" w:customStyle="1" w:styleId="MainheaderChar">
    <w:name w:val="Main header Char"/>
    <w:basedOn w:val="DefaultParagraphFont"/>
    <w:link w:val="Mainheader"/>
    <w:rsid w:val="0064450E"/>
    <w:rPr>
      <w:b/>
      <w:i/>
      <w:sz w:val="36"/>
      <w:szCs w:val="28"/>
      <w:lang w:eastAsia="ru-RU"/>
    </w:rPr>
  </w:style>
  <w:style w:type="paragraph" w:customStyle="1" w:styleId="Taskheader">
    <w:name w:val="Task header"/>
    <w:basedOn w:val="Mainheader"/>
    <w:link w:val="TaskheaderChar"/>
    <w:qFormat/>
    <w:rsid w:val="009864C0"/>
    <w:rPr>
      <w:b w:val="0"/>
      <w:bCs/>
      <w:sz w:val="32"/>
      <w:szCs w:val="32"/>
      <w:lang w:val="ru-RU"/>
    </w:rPr>
  </w:style>
  <w:style w:type="character" w:customStyle="1" w:styleId="TaskheaderChar">
    <w:name w:val="Task header Char"/>
    <w:basedOn w:val="MainheaderChar"/>
    <w:link w:val="Taskheader"/>
    <w:rsid w:val="009864C0"/>
    <w:rPr>
      <w:b w:val="0"/>
      <w:bCs/>
      <w:i/>
      <w:sz w:val="32"/>
      <w:szCs w:val="32"/>
      <w:lang w:val="ru-RU" w:eastAsia="ru-RU"/>
    </w:rPr>
  </w:style>
  <w:style w:type="paragraph" w:customStyle="1" w:styleId="Maintext">
    <w:name w:val="Main text"/>
    <w:basedOn w:val="Normal"/>
    <w:rsid w:val="0016084A"/>
    <w:pPr>
      <w:spacing w:line="360" w:lineRule="auto"/>
      <w:jc w:val="both"/>
    </w:pPr>
    <w:rPr>
      <w:sz w:val="28"/>
      <w:szCs w:val="20"/>
    </w:rPr>
  </w:style>
  <w:style w:type="paragraph" w:customStyle="1" w:styleId="MainCaption">
    <w:name w:val="Main Caption"/>
    <w:basedOn w:val="BodyText"/>
    <w:qFormat/>
    <w:rsid w:val="006B40BF"/>
    <w:pPr>
      <w:widowControl w:val="0"/>
      <w:autoSpaceDE w:val="0"/>
      <w:autoSpaceDN w:val="0"/>
      <w:jc w:val="left"/>
    </w:pPr>
    <w:rPr>
      <w:b/>
      <w:i/>
      <w:iCs/>
      <w:sz w:val="28"/>
      <w:szCs w:val="28"/>
      <w:lang w:val="ru-RU" w:bidi="ru-RU"/>
    </w:rPr>
  </w:style>
  <w:style w:type="paragraph" w:styleId="Subtitle">
    <w:name w:val="Subtitle"/>
    <w:basedOn w:val="Normal"/>
    <w:next w:val="Normal"/>
    <w:link w:val="SubtitleChar"/>
    <w:qFormat/>
    <w:rsid w:val="00714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148D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customStyle="1" w:styleId="FR1">
    <w:name w:val="FR1"/>
    <w:rsid w:val="00446E3A"/>
    <w:pPr>
      <w:widowControl w:val="0"/>
      <w:autoSpaceDE w:val="0"/>
      <w:autoSpaceDN w:val="0"/>
      <w:adjustRightInd w:val="0"/>
      <w:spacing w:line="300" w:lineRule="auto"/>
      <w:ind w:left="120" w:firstLine="1040"/>
      <w:jc w:val="both"/>
    </w:pPr>
    <w:rPr>
      <w:sz w:val="56"/>
      <w:szCs w:val="56"/>
      <w:lang w:eastAsia="ru-RU"/>
    </w:rPr>
  </w:style>
  <w:style w:type="paragraph" w:customStyle="1" w:styleId="FR2">
    <w:name w:val="FR2"/>
    <w:rsid w:val="00446E3A"/>
    <w:pPr>
      <w:widowControl w:val="0"/>
      <w:autoSpaceDE w:val="0"/>
      <w:autoSpaceDN w:val="0"/>
      <w:adjustRightInd w:val="0"/>
      <w:spacing w:before="120" w:line="638" w:lineRule="auto"/>
      <w:jc w:val="both"/>
    </w:pPr>
    <w:rPr>
      <w:sz w:val="12"/>
      <w:szCs w:val="12"/>
      <w:lang w:eastAsia="ru-RU"/>
    </w:rPr>
  </w:style>
  <w:style w:type="paragraph" w:customStyle="1" w:styleId="Textbody">
    <w:name w:val="Text body"/>
    <w:basedOn w:val="Normal"/>
    <w:uiPriority w:val="99"/>
    <w:rsid w:val="00446E3A"/>
    <w:pPr>
      <w:widowControl w:val="0"/>
      <w:autoSpaceDE w:val="0"/>
      <w:autoSpaceDN w:val="0"/>
      <w:adjustRightInd w:val="0"/>
      <w:spacing w:after="120"/>
    </w:pPr>
    <w:rPr>
      <w:rFonts w:eastAsiaTheme="minorEastAsia"/>
      <w:lang w:val="ru-RU"/>
    </w:rPr>
  </w:style>
  <w:style w:type="character" w:customStyle="1" w:styleId="box">
    <w:name w:val="box"/>
    <w:basedOn w:val="DefaultParagraphFont"/>
    <w:rsid w:val="00446E3A"/>
  </w:style>
  <w:style w:type="character" w:customStyle="1" w:styleId="tlid-translation">
    <w:name w:val="tlid-translation"/>
    <w:basedOn w:val="DefaultParagraphFont"/>
    <w:rsid w:val="00446E3A"/>
  </w:style>
  <w:style w:type="table" w:styleId="TableGrid">
    <w:name w:val="Table Grid"/>
    <w:basedOn w:val="TableNormal"/>
    <w:rsid w:val="00815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a589n\source\repos\Algorithms\reports\donor\MainDono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EFCB0-12ED-48FE-BB94-005DD968E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MainDonor.dotx</Template>
  <TotalTime>467</TotalTime>
  <Pages>8</Pages>
  <Words>268</Words>
  <Characters>1529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laba</vt:lpstr>
      <vt:lpstr>laba</vt:lpstr>
      <vt:lpstr>Лабораторна робота 9-10</vt:lpstr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subject/>
  <dc:creator>rela589n</dc:creator>
  <cp:keywords/>
  <dc:description/>
  <cp:lastModifiedBy>rela589n</cp:lastModifiedBy>
  <cp:revision>221</cp:revision>
  <cp:lastPrinted>2017-09-21T16:49:00Z</cp:lastPrinted>
  <dcterms:created xsi:type="dcterms:W3CDTF">2019-09-24T09:24:00Z</dcterms:created>
  <dcterms:modified xsi:type="dcterms:W3CDTF">2020-04-14T12:59:00Z</dcterms:modified>
</cp:coreProperties>
</file>