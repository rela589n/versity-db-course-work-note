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1376A" w14:textId="32BF3BF4" w:rsidR="00446E3A" w:rsidRPr="00241F50" w:rsidRDefault="00446E3A" w:rsidP="00446E3A">
      <w:pPr>
        <w:pStyle w:val="Mainheader"/>
      </w:pPr>
      <w:bookmarkStart w:id="0" w:name="_Toc442793071"/>
      <w:r w:rsidRPr="00E91D94">
        <w:t>Лабораторна робота №</w:t>
      </w:r>
      <w:bookmarkEnd w:id="0"/>
      <w:r w:rsidR="00241F50">
        <w:t>6</w:t>
      </w:r>
    </w:p>
    <w:p w14:paraId="03E7A298" w14:textId="43C450ED" w:rsidR="00446E3A" w:rsidRPr="008437E6" w:rsidRDefault="00446E3A" w:rsidP="00446E3A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152ABF">
        <w:rPr>
          <w:rFonts w:eastAsia="Calibri"/>
          <w:b/>
          <w:sz w:val="28"/>
          <w:szCs w:val="28"/>
        </w:rPr>
        <w:t>Тема</w:t>
      </w:r>
      <w:r w:rsidRPr="00152ABF">
        <w:rPr>
          <w:rFonts w:eastAsia="Calibri"/>
          <w:sz w:val="28"/>
          <w:szCs w:val="28"/>
        </w:rPr>
        <w:t>:</w:t>
      </w:r>
      <w:r w:rsidR="00B3638B" w:rsidRPr="00B3638B">
        <w:t xml:space="preserve"> </w:t>
      </w:r>
      <w:r w:rsidR="00B3638B" w:rsidRPr="00B3638B">
        <w:rPr>
          <w:rFonts w:eastAsia="Calibri"/>
          <w:sz w:val="28"/>
          <w:szCs w:val="28"/>
        </w:rPr>
        <w:t>Створення</w:t>
      </w:r>
      <w:r w:rsidR="00241F50">
        <w:rPr>
          <w:rFonts w:eastAsia="Calibri"/>
          <w:sz w:val="28"/>
          <w:szCs w:val="28"/>
        </w:rPr>
        <w:t xml:space="preserve"> звітів в СУБД </w:t>
      </w:r>
      <w:r w:rsidR="00241F50">
        <w:rPr>
          <w:rFonts w:eastAsia="Calibri"/>
          <w:sz w:val="28"/>
          <w:szCs w:val="28"/>
          <w:lang w:val="en-US"/>
        </w:rPr>
        <w:t>Microsoft Access</w:t>
      </w:r>
      <w:r w:rsidRPr="006471C5">
        <w:rPr>
          <w:sz w:val="28"/>
          <w:szCs w:val="28"/>
        </w:rPr>
        <w:t>.</w:t>
      </w:r>
    </w:p>
    <w:p w14:paraId="685566D3" w14:textId="0566280A" w:rsidR="00446E3A" w:rsidRPr="004A6B9D" w:rsidRDefault="00446E3A" w:rsidP="00446E3A">
      <w:pPr>
        <w:spacing w:line="360" w:lineRule="auto"/>
        <w:jc w:val="both"/>
        <w:rPr>
          <w:sz w:val="28"/>
          <w:szCs w:val="28"/>
        </w:rPr>
      </w:pPr>
      <w:r w:rsidRPr="00152ABF">
        <w:rPr>
          <w:rFonts w:eastAsia="Calibri"/>
          <w:b/>
          <w:sz w:val="28"/>
          <w:szCs w:val="28"/>
        </w:rPr>
        <w:t>Мета</w:t>
      </w:r>
      <w:r w:rsidR="008B5947" w:rsidRPr="008B5947">
        <w:rPr>
          <w:rFonts w:eastAsia="Calibri"/>
          <w:sz w:val="28"/>
          <w:szCs w:val="28"/>
          <w:lang w:val="ru-RU"/>
        </w:rPr>
        <w:t>:</w:t>
      </w:r>
      <w:bookmarkStart w:id="1" w:name="_Hlk26802798"/>
      <w:r w:rsidR="00DF3EA5" w:rsidRPr="00DF3EA5">
        <w:rPr>
          <w:rFonts w:eastAsia="Calibri"/>
          <w:sz w:val="28"/>
          <w:szCs w:val="28"/>
          <w:lang w:val="ru-RU"/>
        </w:rPr>
        <w:t xml:space="preserve"> </w:t>
      </w:r>
      <w:r w:rsidR="00DF3EA5" w:rsidRPr="00DF3EA5">
        <w:rPr>
          <w:sz w:val="28"/>
          <w:szCs w:val="28"/>
        </w:rPr>
        <w:t>Навчитись</w:t>
      </w:r>
      <w:bookmarkEnd w:id="1"/>
      <w:r w:rsidR="00B3638B">
        <w:rPr>
          <w:sz w:val="28"/>
          <w:szCs w:val="28"/>
        </w:rPr>
        <w:t xml:space="preserve"> </w:t>
      </w:r>
      <w:bookmarkStart w:id="2" w:name="_Hlk38370509"/>
      <w:bookmarkStart w:id="3" w:name="_Hlk40991285"/>
      <w:r w:rsidR="00B3638B">
        <w:rPr>
          <w:sz w:val="28"/>
          <w:szCs w:val="28"/>
        </w:rPr>
        <w:t>створювати</w:t>
      </w:r>
      <w:bookmarkStart w:id="4" w:name="_Hlk38361456"/>
      <w:bookmarkEnd w:id="2"/>
      <w:r w:rsidR="00241F50">
        <w:rPr>
          <w:sz w:val="28"/>
          <w:szCs w:val="28"/>
        </w:rPr>
        <w:t xml:space="preserve"> звіти використовуючи майстер звітів, режим конструктора, автозвіти. Додати розрахункові поля</w:t>
      </w:r>
      <w:bookmarkEnd w:id="3"/>
      <w:r w:rsidR="00263858">
        <w:rPr>
          <w:sz w:val="28"/>
          <w:szCs w:val="28"/>
        </w:rPr>
        <w:t>.</w:t>
      </w:r>
    </w:p>
    <w:bookmarkEnd w:id="4"/>
    <w:p w14:paraId="161B6323" w14:textId="5A88922C" w:rsidR="00005963" w:rsidRPr="007F339E" w:rsidRDefault="00DF3EA5" w:rsidP="00446E3A">
      <w:pPr>
        <w:spacing w:line="360" w:lineRule="auto"/>
        <w:jc w:val="both"/>
        <w:rPr>
          <w:rFonts w:eastAsia="Calibri"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</w:rPr>
        <w:t>Предметна область</w:t>
      </w:r>
      <w:r w:rsidRPr="008B5947">
        <w:rPr>
          <w:rFonts w:eastAsia="Calibri"/>
          <w:sz w:val="28"/>
          <w:szCs w:val="28"/>
          <w:lang w:val="ru-RU"/>
        </w:rPr>
        <w:t>:</w:t>
      </w:r>
      <w:r w:rsidRPr="00DF3EA5">
        <w:rPr>
          <w:rFonts w:eastAsia="Calibri"/>
          <w:sz w:val="28"/>
          <w:szCs w:val="28"/>
          <w:lang w:val="ru-RU"/>
        </w:rPr>
        <w:t xml:space="preserve"> </w:t>
      </w:r>
      <w:r w:rsidR="007F339E" w:rsidRPr="007F339E">
        <w:rPr>
          <w:rFonts w:eastAsia="Calibri"/>
          <w:sz w:val="28"/>
          <w:szCs w:val="28"/>
          <w:lang w:val="ru-RU"/>
        </w:rPr>
        <w:t xml:space="preserve"> “Перевірка знань студента використовуючи тести”</w:t>
      </w:r>
    </w:p>
    <w:p w14:paraId="5CD4F7BD" w14:textId="31D81D98" w:rsidR="00561E18" w:rsidRPr="00561E18" w:rsidRDefault="00A832A6" w:rsidP="00561E18">
      <w:pPr>
        <w:pStyle w:val="Taskheader"/>
      </w:pPr>
      <w:r>
        <w:rPr>
          <w:lang w:val="uk-UA"/>
        </w:rPr>
        <w:t>Порядок виконання</w:t>
      </w:r>
      <w:r w:rsidR="00005963">
        <w:t>:</w:t>
      </w:r>
    </w:p>
    <w:p w14:paraId="7CAAAEE3" w14:textId="77777777" w:rsidR="00241F50" w:rsidRDefault="00241F50" w:rsidP="00CA08A4">
      <w:pPr>
        <w:pStyle w:val="Maintext"/>
        <w:rPr>
          <w:lang w:val="en-US"/>
        </w:rPr>
      </w:pPr>
      <w:r>
        <w:t>Для того, щоб створити автоматичний звіт, потрібно обрати таблицю (або запит), по чому будемо створювати його. Далі переходимо на «</w:t>
      </w:r>
      <w:r>
        <w:rPr>
          <w:lang w:val="en-US"/>
        </w:rPr>
        <w:t>Create</w:t>
      </w:r>
      <w:r>
        <w:t>» та обираємо «</w:t>
      </w:r>
      <w:r>
        <w:rPr>
          <w:lang w:val="en-US"/>
        </w:rPr>
        <w:t>Report</w:t>
      </w:r>
      <w:r>
        <w:t>»</w:t>
      </w:r>
      <w:r>
        <w:rPr>
          <w:lang w:val="en-US"/>
        </w:rPr>
        <w:t>:</w:t>
      </w:r>
    </w:p>
    <w:p w14:paraId="0AAE7DF6" w14:textId="146AEA25" w:rsidR="00CA08A4" w:rsidRDefault="00C34091" w:rsidP="00CA08A4">
      <w:pPr>
        <w:pStyle w:val="Maintext"/>
      </w:pPr>
      <w:r>
        <w:rPr>
          <w:noProof/>
        </w:rPr>
        <w:drawing>
          <wp:inline distT="0" distB="0" distL="0" distR="0" wp14:anchorId="420D3812" wp14:editId="102CF072">
            <wp:extent cx="3028571" cy="1266667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F50">
        <w:t xml:space="preserve"> </w:t>
      </w:r>
    </w:p>
    <w:p w14:paraId="64A53B4C" w14:textId="795BF2DE" w:rsidR="00C34091" w:rsidRDefault="00C34091" w:rsidP="00CA08A4">
      <w:pPr>
        <w:pStyle w:val="Maintext"/>
      </w:pPr>
      <w:r>
        <w:t>Створимо автозвіт по таблиці користувачів:</w:t>
      </w:r>
    </w:p>
    <w:p w14:paraId="5781337F" w14:textId="30C78EF4" w:rsidR="00C34091" w:rsidRDefault="00A80CFA" w:rsidP="00CA08A4">
      <w:pPr>
        <w:pStyle w:val="Maintext"/>
      </w:pPr>
      <w:r>
        <w:rPr>
          <w:noProof/>
        </w:rPr>
        <w:drawing>
          <wp:inline distT="0" distB="0" distL="0" distR="0" wp14:anchorId="42BE6143" wp14:editId="16C2230E">
            <wp:extent cx="5941695" cy="329628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E953" w14:textId="60DB0851" w:rsidR="00A80CFA" w:rsidRDefault="00A80CFA" w:rsidP="00CA08A4">
      <w:pPr>
        <w:pStyle w:val="Maintext"/>
      </w:pPr>
    </w:p>
    <w:p w14:paraId="4DDAEC4F" w14:textId="62A86737" w:rsidR="00A80CFA" w:rsidRDefault="00A80CFA">
      <w:pPr>
        <w:rPr>
          <w:sz w:val="28"/>
          <w:szCs w:val="20"/>
        </w:rPr>
      </w:pPr>
      <w:r>
        <w:br w:type="page"/>
      </w:r>
    </w:p>
    <w:p w14:paraId="718CA4FC" w14:textId="614CAA79" w:rsidR="00A80CFA" w:rsidRDefault="00A80CFA" w:rsidP="00CA08A4">
      <w:pPr>
        <w:pStyle w:val="Maintext"/>
      </w:pPr>
      <w:r>
        <w:lastRenderedPageBreak/>
        <w:t xml:space="preserve">Як бачимо, інформація відображається не зовсім читабельно. А також виводяться непотрібні поля (напр. пароль, </w:t>
      </w:r>
      <w:r>
        <w:rPr>
          <w:lang w:val="en-US"/>
        </w:rPr>
        <w:t xml:space="preserve">remember_token </w:t>
      </w:r>
      <w:r>
        <w:t>та ін.)</w:t>
      </w:r>
    </w:p>
    <w:p w14:paraId="5534CE34" w14:textId="53AF1256" w:rsidR="00A80CFA" w:rsidRDefault="00A80CFA" w:rsidP="00CA08A4">
      <w:pPr>
        <w:pStyle w:val="Maintext"/>
      </w:pPr>
      <w:r>
        <w:t>Перейдемо в режим конструктора та видалимо непотрібні поля:</w:t>
      </w:r>
    </w:p>
    <w:p w14:paraId="7E5F3D69" w14:textId="557EFC37" w:rsidR="00A80CFA" w:rsidRDefault="0095026E" w:rsidP="00CA08A4">
      <w:pPr>
        <w:pStyle w:val="Maintext"/>
      </w:pPr>
      <w:r>
        <w:rPr>
          <w:noProof/>
        </w:rPr>
        <w:drawing>
          <wp:inline distT="0" distB="0" distL="0" distR="0" wp14:anchorId="039EB223" wp14:editId="7A249F42">
            <wp:extent cx="3114286" cy="5380952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84BC" w14:textId="4D481776" w:rsidR="00A80CFA" w:rsidRDefault="0095026E" w:rsidP="00CA08A4">
      <w:pPr>
        <w:pStyle w:val="Maintext"/>
      </w:pPr>
      <w:r>
        <w:t>Однак після видалення, залишаються пусті колонки:</w:t>
      </w:r>
    </w:p>
    <w:p w14:paraId="61B8E641" w14:textId="34B91641" w:rsidR="0095026E" w:rsidRDefault="0095026E" w:rsidP="00CA08A4">
      <w:pPr>
        <w:pStyle w:val="Maintext"/>
      </w:pPr>
      <w:r>
        <w:rPr>
          <w:noProof/>
        </w:rPr>
        <w:drawing>
          <wp:inline distT="0" distB="0" distL="0" distR="0" wp14:anchorId="3B978E1C" wp14:editId="4033A17D">
            <wp:extent cx="4361905" cy="1857143"/>
            <wp:effectExtent l="0" t="0" r="63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71B9" w14:textId="03248C3E" w:rsidR="0095026E" w:rsidRDefault="0095026E" w:rsidP="00CA08A4">
      <w:pPr>
        <w:pStyle w:val="Maintext"/>
      </w:pPr>
    </w:p>
    <w:p w14:paraId="2C24E491" w14:textId="018CED97" w:rsidR="0095026E" w:rsidRPr="0095026E" w:rsidRDefault="0095026E" w:rsidP="00CA08A4">
      <w:pPr>
        <w:pStyle w:val="Maintext"/>
        <w:rPr>
          <w:lang w:val="en-US"/>
        </w:rPr>
      </w:pPr>
      <w:r>
        <w:lastRenderedPageBreak/>
        <w:t>Для того, щоб позбутись їх, виділяємо та обираємо в контекстному меню «</w:t>
      </w:r>
      <w:r>
        <w:rPr>
          <w:lang w:val="en-US"/>
        </w:rPr>
        <w:t>Delete Column</w:t>
      </w:r>
      <w:r>
        <w:t>»</w:t>
      </w:r>
      <w:r>
        <w:rPr>
          <w:lang w:val="en-US"/>
        </w:rPr>
        <w:t>:</w:t>
      </w:r>
    </w:p>
    <w:p w14:paraId="772CCB71" w14:textId="76D4A6A9" w:rsidR="0095026E" w:rsidRDefault="0095026E" w:rsidP="00CA08A4">
      <w:pPr>
        <w:pStyle w:val="Maintext"/>
      </w:pPr>
      <w:r>
        <w:rPr>
          <w:noProof/>
        </w:rPr>
        <w:drawing>
          <wp:inline distT="0" distB="0" distL="0" distR="0" wp14:anchorId="570A93BC" wp14:editId="4BD27454">
            <wp:extent cx="3504762" cy="6000000"/>
            <wp:effectExtent l="0" t="0" r="635" b="127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6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B6BB" w14:textId="16835A9A" w:rsidR="0095026E" w:rsidRDefault="0095026E" w:rsidP="00CA08A4">
      <w:pPr>
        <w:pStyle w:val="Maintext"/>
      </w:pPr>
    </w:p>
    <w:p w14:paraId="483787E2" w14:textId="7A9E20FC" w:rsidR="0095026E" w:rsidRDefault="00CB0513" w:rsidP="00CA08A4">
      <w:pPr>
        <w:pStyle w:val="Maintext"/>
      </w:pPr>
      <w:r>
        <w:t>Однак, якщо переглянути звіт в режимі макета, то побачимо, що поля займають більше місця, ніж їм потрібно. Для виправлення цього, обираємо всі поля та двічі клікаємо по правій границі одного з них:</w:t>
      </w:r>
    </w:p>
    <w:p w14:paraId="1F646E9E" w14:textId="2B82EFB0" w:rsidR="00CB0513" w:rsidRDefault="00CB0513" w:rsidP="00CA08A4">
      <w:pPr>
        <w:pStyle w:val="Maintext"/>
      </w:pPr>
      <w:r>
        <w:rPr>
          <w:noProof/>
        </w:rPr>
        <w:lastRenderedPageBreak/>
        <w:drawing>
          <wp:inline distT="0" distB="0" distL="0" distR="0" wp14:anchorId="5C80BE22" wp14:editId="610C2F64">
            <wp:extent cx="5941695" cy="1352550"/>
            <wp:effectExtent l="0" t="0" r="1905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FD0A" w14:textId="49C7028B" w:rsidR="00CB0513" w:rsidRDefault="00CB0513" w:rsidP="00CA08A4">
      <w:pPr>
        <w:pStyle w:val="Maintext"/>
      </w:pPr>
    </w:p>
    <w:p w14:paraId="72B974C5" w14:textId="4BC3709E" w:rsidR="00CB0513" w:rsidRDefault="00CB0513" w:rsidP="00CA08A4">
      <w:pPr>
        <w:pStyle w:val="Maintext"/>
      </w:pPr>
      <w:r>
        <w:t>Далі, щоб не виводити одинички та нулики в полі «стать», відредагуємо це поле:</w:t>
      </w:r>
    </w:p>
    <w:p w14:paraId="32A0A612" w14:textId="7B43D05D" w:rsidR="00CB0513" w:rsidRDefault="009F336F" w:rsidP="00CA08A4">
      <w:pPr>
        <w:pStyle w:val="Maintext"/>
      </w:pPr>
      <w:r>
        <w:rPr>
          <w:noProof/>
        </w:rPr>
        <w:drawing>
          <wp:inline distT="0" distB="0" distL="0" distR="0" wp14:anchorId="38215858" wp14:editId="1605EDDA">
            <wp:extent cx="2857500" cy="2157854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8781" cy="215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7798" w14:textId="45F4FCF5" w:rsidR="009F336F" w:rsidRDefault="009F336F" w:rsidP="00CA08A4">
      <w:pPr>
        <w:pStyle w:val="Maintext"/>
      </w:pPr>
    </w:p>
    <w:p w14:paraId="62991C04" w14:textId="2E3BEE84" w:rsidR="009F336F" w:rsidRPr="009F336F" w:rsidRDefault="009F336F" w:rsidP="00CA08A4">
      <w:pPr>
        <w:pStyle w:val="Maintext"/>
      </w:pPr>
      <w:r>
        <w:t>В вікні побудівника виразів вводимо умовну конструкцію:</w:t>
      </w:r>
    </w:p>
    <w:p w14:paraId="13F35FB6" w14:textId="343CAE95" w:rsidR="009F336F" w:rsidRPr="009F336F" w:rsidRDefault="009F336F" w:rsidP="00CA08A4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17025D3A" wp14:editId="2040B149">
            <wp:extent cx="3688080" cy="3317286"/>
            <wp:effectExtent l="0" t="0" r="762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0279" cy="33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A03F" w14:textId="4C3A1206" w:rsidR="00CB0513" w:rsidRDefault="00CB0513" w:rsidP="00CA08A4">
      <w:pPr>
        <w:pStyle w:val="Maintext"/>
      </w:pPr>
    </w:p>
    <w:p w14:paraId="6AD24260" w14:textId="2094DF97" w:rsidR="009F336F" w:rsidRDefault="00D962C9" w:rsidP="00CA08A4">
      <w:pPr>
        <w:pStyle w:val="Maintext"/>
        <w:rPr>
          <w:lang w:val="en-US"/>
        </w:rPr>
      </w:pPr>
      <w:r>
        <w:lastRenderedPageBreak/>
        <w:t xml:space="preserve">Однак, коли ми запускаємо звіт в режимі конструктора, виникає помилка </w:t>
      </w:r>
      <w:r>
        <w:rPr>
          <w:lang w:val="en-US"/>
        </w:rPr>
        <w:t>#Type!:</w:t>
      </w:r>
    </w:p>
    <w:p w14:paraId="7FF7257B" w14:textId="340A5002" w:rsidR="00D962C9" w:rsidRDefault="00D962C9" w:rsidP="00CA08A4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67CC0C82" wp14:editId="18A2AE6D">
            <wp:extent cx="5941695" cy="3051175"/>
            <wp:effectExtent l="0" t="0" r="1905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305A" w14:textId="77777777" w:rsidR="00D962C9" w:rsidRPr="00D962C9" w:rsidRDefault="00D962C9" w:rsidP="00CA08A4">
      <w:pPr>
        <w:pStyle w:val="Maintext"/>
        <w:rPr>
          <w:lang w:val="en-US"/>
        </w:rPr>
      </w:pPr>
    </w:p>
    <w:p w14:paraId="2CC4D785" w14:textId="7985F7BA" w:rsidR="00D962C9" w:rsidRDefault="00BA5A6A" w:rsidP="00CA08A4">
      <w:pPr>
        <w:pStyle w:val="Maintext"/>
      </w:pPr>
      <w:r>
        <w:t xml:space="preserve">Це відбуваєтсья через конфлікт імен (в звіті </w:t>
      </w:r>
      <w:r>
        <w:rPr>
          <w:lang w:val="ru-RU"/>
        </w:rPr>
        <w:t xml:space="preserve">поле </w:t>
      </w:r>
      <w:r>
        <w:t>має ім’я</w:t>
      </w:r>
      <w:r>
        <w:rPr>
          <w:lang w:val="en-US"/>
        </w:rPr>
        <w:t xml:space="preserve"> gender</w:t>
      </w:r>
      <w:r>
        <w:t>, а також в таблиці таке ж саме ім’я). Тому змінимо назву поля виведення на іншу:</w:t>
      </w:r>
    </w:p>
    <w:p w14:paraId="237DA09E" w14:textId="7C8D9F89" w:rsidR="00BA5A6A" w:rsidRDefault="00BA5A6A" w:rsidP="00CA08A4">
      <w:pPr>
        <w:pStyle w:val="Maintext"/>
      </w:pPr>
      <w:r>
        <w:rPr>
          <w:noProof/>
        </w:rPr>
        <w:drawing>
          <wp:inline distT="0" distB="0" distL="0" distR="0" wp14:anchorId="7D3DA92C" wp14:editId="4190002F">
            <wp:extent cx="3542857" cy="2400000"/>
            <wp:effectExtent l="0" t="0" r="635" b="63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49D9" w14:textId="70CF7BA2" w:rsidR="00BA5A6A" w:rsidRDefault="00BA5A6A" w:rsidP="00CA08A4">
      <w:pPr>
        <w:pStyle w:val="Maintext"/>
      </w:pPr>
      <w:r>
        <w:t xml:space="preserve">Після цього потрібно ще раз змінити вираз в побудівнику, бо </w:t>
      </w:r>
      <w:r>
        <w:rPr>
          <w:lang w:val="en-US"/>
        </w:rPr>
        <w:t xml:space="preserve">Access </w:t>
      </w:r>
      <w:r>
        <w:t>автоматично перейменував поле там.</w:t>
      </w:r>
    </w:p>
    <w:p w14:paraId="12382A78" w14:textId="77777777" w:rsidR="00BA5A6A" w:rsidRDefault="00BA5A6A">
      <w:pPr>
        <w:rPr>
          <w:sz w:val="28"/>
          <w:szCs w:val="20"/>
        </w:rPr>
      </w:pPr>
      <w:r>
        <w:br w:type="page"/>
      </w:r>
    </w:p>
    <w:p w14:paraId="62C6F095" w14:textId="5787DD0D" w:rsidR="00BA5A6A" w:rsidRDefault="00BA5A6A" w:rsidP="00CA08A4">
      <w:pPr>
        <w:pStyle w:val="Maintext"/>
      </w:pPr>
      <w:r>
        <w:lastRenderedPageBreak/>
        <w:t>В результаті, отримаємо правильне відображення статі:</w:t>
      </w:r>
    </w:p>
    <w:p w14:paraId="4487167E" w14:textId="19A92B85" w:rsidR="00BA5A6A" w:rsidRPr="00BA5A6A" w:rsidRDefault="00BA5A6A" w:rsidP="00CA08A4">
      <w:pPr>
        <w:pStyle w:val="Maintext"/>
      </w:pPr>
      <w:r>
        <w:rPr>
          <w:noProof/>
        </w:rPr>
        <w:drawing>
          <wp:inline distT="0" distB="0" distL="0" distR="0" wp14:anchorId="09F748E3" wp14:editId="3386DAE2">
            <wp:extent cx="4132010" cy="5562600"/>
            <wp:effectExtent l="0" t="0" r="1905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9956" cy="557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21B6" w14:textId="0FC202E8" w:rsidR="00BA5A6A" w:rsidRDefault="00BA5A6A" w:rsidP="00CA08A4">
      <w:pPr>
        <w:pStyle w:val="Maintext"/>
      </w:pPr>
    </w:p>
    <w:p w14:paraId="44159136" w14:textId="5C6FAD3B" w:rsidR="00BA5A6A" w:rsidRDefault="00895A81" w:rsidP="00CA08A4">
      <w:pPr>
        <w:pStyle w:val="Maintext"/>
      </w:pPr>
      <w:r>
        <w:t>Далі, видалимо чередування кольорів записів. Для цього, відкриваємо вікно властивостей робочої обласі та ставимо такий же колір чередування, як і основний колір:</w:t>
      </w:r>
    </w:p>
    <w:p w14:paraId="43558999" w14:textId="460BFE3C" w:rsidR="00895A81" w:rsidRDefault="000E3CDC" w:rsidP="00CA08A4">
      <w:pPr>
        <w:pStyle w:val="Maintext"/>
      </w:pPr>
      <w:r>
        <w:rPr>
          <w:noProof/>
        </w:rPr>
        <w:lastRenderedPageBreak/>
        <w:drawing>
          <wp:inline distT="0" distB="0" distL="0" distR="0" wp14:anchorId="5C2E66A1" wp14:editId="7B240BB2">
            <wp:extent cx="3695238" cy="4390476"/>
            <wp:effectExtent l="0" t="0" r="635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4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2CC5" w14:textId="0E336DC4" w:rsidR="000E3CDC" w:rsidRDefault="000E3CDC" w:rsidP="00CA08A4">
      <w:pPr>
        <w:pStyle w:val="Maintext"/>
      </w:pPr>
    </w:p>
    <w:p w14:paraId="6606B6C4" w14:textId="12CF5278" w:rsidR="000E3CDC" w:rsidRDefault="002F479A" w:rsidP="00CA08A4">
      <w:pPr>
        <w:pStyle w:val="Maintext"/>
      </w:pPr>
      <w:r>
        <w:t>В результаті, отримуємо наступний звіт:</w:t>
      </w:r>
    </w:p>
    <w:p w14:paraId="369B880E" w14:textId="35C021E9" w:rsidR="002F479A" w:rsidRDefault="003314B6" w:rsidP="00CA08A4">
      <w:pPr>
        <w:pStyle w:val="Maintext"/>
      </w:pPr>
      <w:r>
        <w:rPr>
          <w:noProof/>
        </w:rPr>
        <w:drawing>
          <wp:inline distT="0" distB="0" distL="0" distR="0" wp14:anchorId="26E1BE7D" wp14:editId="63466077">
            <wp:extent cx="5577840" cy="3806785"/>
            <wp:effectExtent l="0" t="0" r="3810" b="381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5239" cy="38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0650" w14:textId="4B66B7B8" w:rsidR="000E3CDC" w:rsidRDefault="000E3CDC" w:rsidP="00CA08A4">
      <w:pPr>
        <w:pStyle w:val="Maintext"/>
        <w:rPr>
          <w:lang w:val="en-US"/>
        </w:rPr>
      </w:pPr>
    </w:p>
    <w:p w14:paraId="3EA2F060" w14:textId="54650752" w:rsidR="00787469" w:rsidRPr="00953C72" w:rsidRDefault="00787469" w:rsidP="00CA08A4">
      <w:pPr>
        <w:pStyle w:val="Maintext"/>
        <w:rPr>
          <w:lang w:val="en-US"/>
        </w:rPr>
      </w:pPr>
      <w:r>
        <w:rPr>
          <w:lang w:val="ru-RU"/>
        </w:rPr>
        <w:t>Дал</w:t>
      </w:r>
      <w:r>
        <w:t>і, перейдемо до створення звіту з режиму конструктора</w:t>
      </w:r>
      <w:r w:rsidR="00953C72">
        <w:rPr>
          <w:lang w:val="en-US"/>
        </w:rPr>
        <w:t xml:space="preserve">. </w:t>
      </w:r>
      <w:r w:rsidR="00953C72">
        <w:t xml:space="preserve">Для цього обираємо запит, по якому будемо створювати звіт, та обираємо </w:t>
      </w:r>
      <w:r w:rsidR="00953C72">
        <w:rPr>
          <w:lang w:val="en-US"/>
        </w:rPr>
        <w:t>“Report Wizard”.</w:t>
      </w:r>
    </w:p>
    <w:p w14:paraId="3EA8ED29" w14:textId="08DFC8CD" w:rsidR="00953C72" w:rsidRDefault="00953C72" w:rsidP="00CA08A4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09AF623C" wp14:editId="17D95D5F">
            <wp:extent cx="2286000" cy="942474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9144" cy="94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6E6F" w14:textId="20CA7290" w:rsidR="00FC0649" w:rsidRDefault="00FC0649" w:rsidP="00CA08A4">
      <w:pPr>
        <w:pStyle w:val="Maintext"/>
      </w:pPr>
      <w:r>
        <w:t>Обираємо потрібні поля:</w:t>
      </w:r>
    </w:p>
    <w:p w14:paraId="5E315678" w14:textId="0C27184C" w:rsidR="00953C72" w:rsidRPr="008D2A8B" w:rsidRDefault="00FC0649" w:rsidP="00CA08A4">
      <w:pPr>
        <w:pStyle w:val="Maintext"/>
      </w:pPr>
      <w:r>
        <w:rPr>
          <w:noProof/>
        </w:rPr>
        <w:drawing>
          <wp:inline distT="0" distB="0" distL="0" distR="0" wp14:anchorId="64E5D896" wp14:editId="18F20B43">
            <wp:extent cx="3520440" cy="2766921"/>
            <wp:effectExtent l="0" t="0" r="381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5303" cy="277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65F0" w14:textId="0692414C" w:rsidR="008D2A8B" w:rsidRPr="008D2A8B" w:rsidRDefault="008D2A8B" w:rsidP="00CA08A4">
      <w:pPr>
        <w:pStyle w:val="Maintext"/>
      </w:pPr>
      <w:r>
        <w:t>Обираємо вигляд представлення даних:</w:t>
      </w:r>
    </w:p>
    <w:p w14:paraId="4F95305F" w14:textId="4928B544" w:rsidR="00FC0649" w:rsidRDefault="008D2A8B" w:rsidP="00CA08A4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39BED9A1" wp14:editId="1FFB45EF">
            <wp:extent cx="3924300" cy="3084339"/>
            <wp:effectExtent l="0" t="0" r="0" b="190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6707" cy="30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5277" w14:textId="2E2EF495" w:rsidR="00FC0649" w:rsidRDefault="00935486" w:rsidP="00CA08A4">
      <w:pPr>
        <w:pStyle w:val="Maintext"/>
      </w:pPr>
      <w:r>
        <w:lastRenderedPageBreak/>
        <w:t>Обираємо макет:</w:t>
      </w:r>
    </w:p>
    <w:p w14:paraId="5A69C0BC" w14:textId="3ACEEC19" w:rsidR="00935486" w:rsidRPr="00935486" w:rsidRDefault="00935486" w:rsidP="00CA08A4">
      <w:pPr>
        <w:pStyle w:val="Maintext"/>
      </w:pPr>
      <w:r>
        <w:rPr>
          <w:noProof/>
        </w:rPr>
        <w:drawing>
          <wp:inline distT="0" distB="0" distL="0" distR="0" wp14:anchorId="2F443CCC" wp14:editId="59E06AC4">
            <wp:extent cx="3474720" cy="2730987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2324" cy="273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9B53" w14:textId="2F19A31C" w:rsidR="008D2A8B" w:rsidRDefault="008D2A8B" w:rsidP="00CA08A4">
      <w:pPr>
        <w:pStyle w:val="Maintext"/>
        <w:rPr>
          <w:lang w:val="en-US"/>
        </w:rPr>
      </w:pPr>
    </w:p>
    <w:p w14:paraId="0593287D" w14:textId="46EA0C62" w:rsidR="008D2A8B" w:rsidRDefault="00935486" w:rsidP="00CA08A4">
      <w:pPr>
        <w:pStyle w:val="Maintext"/>
      </w:pPr>
      <w:r>
        <w:t>Тепер при запуску, нам потрібно ввести назву групи:</w:t>
      </w:r>
    </w:p>
    <w:p w14:paraId="1BE9D8DB" w14:textId="1B14B4BC" w:rsidR="00935486" w:rsidRPr="00935486" w:rsidRDefault="00935486" w:rsidP="00CA08A4">
      <w:pPr>
        <w:pStyle w:val="Maintext"/>
      </w:pPr>
      <w:r>
        <w:rPr>
          <w:noProof/>
        </w:rPr>
        <w:drawing>
          <wp:inline distT="0" distB="0" distL="0" distR="0" wp14:anchorId="0466481F" wp14:editId="62E98D19">
            <wp:extent cx="2533333" cy="1361905"/>
            <wp:effectExtent l="0" t="0" r="635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F6C4" w14:textId="494718BF" w:rsidR="00935486" w:rsidRDefault="00935486" w:rsidP="00CA08A4">
      <w:pPr>
        <w:pStyle w:val="Maintext"/>
        <w:rPr>
          <w:lang w:val="en-US"/>
        </w:rPr>
      </w:pPr>
    </w:p>
    <w:p w14:paraId="478D43E2" w14:textId="6102C180" w:rsidR="00935486" w:rsidRDefault="00935486" w:rsidP="00CA08A4">
      <w:pPr>
        <w:pStyle w:val="Maintext"/>
      </w:pPr>
      <w:r>
        <w:t>В результаті, отримаємо звіт такого вигляду:</w:t>
      </w:r>
    </w:p>
    <w:p w14:paraId="41C62A49" w14:textId="2BB1EF89" w:rsidR="00935486" w:rsidRPr="00935486" w:rsidRDefault="00935486" w:rsidP="00CA08A4">
      <w:pPr>
        <w:pStyle w:val="Maintext"/>
      </w:pPr>
      <w:r>
        <w:rPr>
          <w:noProof/>
        </w:rPr>
        <w:lastRenderedPageBreak/>
        <w:drawing>
          <wp:inline distT="0" distB="0" distL="0" distR="0" wp14:anchorId="643F22EC" wp14:editId="3EE5933E">
            <wp:extent cx="5524500" cy="4920507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9015" cy="492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F3EE" w14:textId="084E8479" w:rsidR="008D2A8B" w:rsidRDefault="008D2A8B" w:rsidP="00CA08A4">
      <w:pPr>
        <w:pStyle w:val="Maintext"/>
        <w:rPr>
          <w:lang w:val="en-US"/>
        </w:rPr>
      </w:pPr>
    </w:p>
    <w:p w14:paraId="473CCC5B" w14:textId="1579CABA" w:rsidR="00935486" w:rsidRDefault="00935486" w:rsidP="00CA08A4">
      <w:pPr>
        <w:pStyle w:val="Maintext"/>
      </w:pPr>
      <w:r>
        <w:t>Тепер, змінимо підписи полів зі стандартних полів на власні.</w:t>
      </w:r>
      <w:r w:rsidR="006F7DBB">
        <w:t xml:space="preserve"> Для цього, двічі клікаємо по полю та вводимо власний підпис:</w:t>
      </w:r>
    </w:p>
    <w:p w14:paraId="32269791" w14:textId="392BCAFE" w:rsidR="00935486" w:rsidRPr="00935486" w:rsidRDefault="006F7DBB" w:rsidP="00CA08A4">
      <w:pPr>
        <w:pStyle w:val="Maintext"/>
      </w:pPr>
      <w:r>
        <w:rPr>
          <w:noProof/>
        </w:rPr>
        <w:drawing>
          <wp:inline distT="0" distB="0" distL="0" distR="0" wp14:anchorId="6017327C" wp14:editId="3895A275">
            <wp:extent cx="5941695" cy="1812290"/>
            <wp:effectExtent l="0" t="0" r="1905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7460" w14:textId="5F863273" w:rsidR="00787469" w:rsidRDefault="00787469" w:rsidP="00CA08A4">
      <w:pPr>
        <w:pStyle w:val="Maintext"/>
        <w:rPr>
          <w:lang w:val="en-US"/>
        </w:rPr>
      </w:pPr>
    </w:p>
    <w:p w14:paraId="3A4A5EB6" w14:textId="63D8FBE7" w:rsidR="006F7DBB" w:rsidRDefault="00802809" w:rsidP="00CA08A4">
      <w:pPr>
        <w:pStyle w:val="Maintext"/>
      </w:pPr>
      <w:r>
        <w:t>В результаті, отримуємо вигляд з власними підписами:</w:t>
      </w:r>
    </w:p>
    <w:p w14:paraId="1644BCB7" w14:textId="44B80DAB" w:rsidR="00802809" w:rsidRDefault="00802809" w:rsidP="00CA08A4">
      <w:pPr>
        <w:pStyle w:val="Maintext"/>
      </w:pPr>
      <w:r>
        <w:rPr>
          <w:noProof/>
        </w:rPr>
        <w:lastRenderedPageBreak/>
        <w:drawing>
          <wp:inline distT="0" distB="0" distL="0" distR="0" wp14:anchorId="331F755D" wp14:editId="53E93E95">
            <wp:extent cx="4564380" cy="5257550"/>
            <wp:effectExtent l="0" t="0" r="7620" b="63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0627" cy="526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2DF0" w14:textId="332897FF" w:rsidR="00802809" w:rsidRDefault="00802809" w:rsidP="00CA08A4">
      <w:pPr>
        <w:pStyle w:val="Maintext"/>
      </w:pPr>
    </w:p>
    <w:p w14:paraId="375BE39C" w14:textId="502CB704" w:rsidR="00802809" w:rsidRDefault="00C34175" w:rsidP="00CA08A4">
      <w:pPr>
        <w:pStyle w:val="Maintext"/>
      </w:pPr>
      <w:r>
        <w:t>Далі, створимо звіт, що буде містити групування по певним полям.</w:t>
      </w:r>
    </w:p>
    <w:p w14:paraId="5E7606DE" w14:textId="3A09B5D0" w:rsidR="00C34175" w:rsidRDefault="00C34175" w:rsidP="00CA08A4">
      <w:pPr>
        <w:pStyle w:val="Maintext"/>
      </w:pPr>
      <w:r>
        <w:t>Створимо звіт на основі запита:</w:t>
      </w:r>
    </w:p>
    <w:p w14:paraId="7F5D1503" w14:textId="4A076617" w:rsidR="00C34175" w:rsidRDefault="00C34175" w:rsidP="00CA08A4">
      <w:pPr>
        <w:pStyle w:val="Maintext"/>
      </w:pPr>
      <w:r>
        <w:rPr>
          <w:noProof/>
        </w:rPr>
        <w:lastRenderedPageBreak/>
        <w:drawing>
          <wp:inline distT="0" distB="0" distL="0" distR="0" wp14:anchorId="18E46B5B" wp14:editId="38FB6163">
            <wp:extent cx="4716780" cy="3707195"/>
            <wp:effectExtent l="0" t="0" r="7620" b="762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19073" cy="370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385B" w14:textId="2190B10D" w:rsidR="00C34175" w:rsidRDefault="00C34175" w:rsidP="00CA08A4">
      <w:pPr>
        <w:pStyle w:val="Maintext"/>
      </w:pPr>
    </w:p>
    <w:p w14:paraId="46E4F3F3" w14:textId="008CA4E3" w:rsidR="00C34175" w:rsidRDefault="00526946" w:rsidP="00CA08A4">
      <w:pPr>
        <w:pStyle w:val="Maintext"/>
      </w:pPr>
      <w:r>
        <w:t>Обираємо групування по предметах:</w:t>
      </w:r>
    </w:p>
    <w:p w14:paraId="2E9E4F2A" w14:textId="085D67DB" w:rsidR="00526946" w:rsidRDefault="00526946" w:rsidP="00CA08A4">
      <w:pPr>
        <w:pStyle w:val="Maintext"/>
      </w:pPr>
      <w:r>
        <w:rPr>
          <w:noProof/>
        </w:rPr>
        <w:drawing>
          <wp:inline distT="0" distB="0" distL="0" distR="0" wp14:anchorId="0265E792" wp14:editId="03194B97">
            <wp:extent cx="4892040" cy="3844943"/>
            <wp:effectExtent l="0" t="0" r="3810" b="317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94128" cy="384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49D3" w14:textId="1ED3EA1C" w:rsidR="00C34175" w:rsidRDefault="00C34175" w:rsidP="00CA08A4">
      <w:pPr>
        <w:pStyle w:val="Maintext"/>
      </w:pPr>
    </w:p>
    <w:p w14:paraId="42C8F12A" w14:textId="31D8AC8E" w:rsidR="00526946" w:rsidRDefault="00526946" w:rsidP="00CA08A4">
      <w:pPr>
        <w:pStyle w:val="Maintext"/>
      </w:pPr>
    </w:p>
    <w:p w14:paraId="60608453" w14:textId="63B4A257" w:rsidR="00526946" w:rsidRDefault="00523C09" w:rsidP="00CA08A4">
      <w:pPr>
        <w:pStyle w:val="Maintext"/>
      </w:pPr>
      <w:r>
        <w:lastRenderedPageBreak/>
        <w:t>Обираємо макет представлення:</w:t>
      </w:r>
    </w:p>
    <w:p w14:paraId="23C4CED4" w14:textId="2B705A38" w:rsidR="00523C09" w:rsidRDefault="00523C09" w:rsidP="00CA08A4">
      <w:pPr>
        <w:pStyle w:val="Maintext"/>
      </w:pPr>
      <w:r>
        <w:rPr>
          <w:noProof/>
        </w:rPr>
        <w:drawing>
          <wp:inline distT="0" distB="0" distL="0" distR="0" wp14:anchorId="1041D3A4" wp14:editId="420B3FA5">
            <wp:extent cx="4351020" cy="3419723"/>
            <wp:effectExtent l="0" t="0" r="0" b="952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54037" cy="342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CA07" w14:textId="44956A91" w:rsidR="00C34175" w:rsidRDefault="00C34175" w:rsidP="00CA08A4">
      <w:pPr>
        <w:pStyle w:val="Maintext"/>
      </w:pPr>
    </w:p>
    <w:p w14:paraId="33261D69" w14:textId="25A564C8" w:rsidR="00523C09" w:rsidRDefault="00435556" w:rsidP="00CA08A4">
      <w:pPr>
        <w:pStyle w:val="Maintext"/>
      </w:pPr>
      <w:r>
        <w:t>Далі, можемо побачити початковий вигляд макета:</w:t>
      </w:r>
    </w:p>
    <w:p w14:paraId="55182046" w14:textId="0E3D57A8" w:rsidR="00435556" w:rsidRDefault="00435556" w:rsidP="00CA08A4">
      <w:pPr>
        <w:pStyle w:val="Maintext"/>
      </w:pPr>
      <w:r>
        <w:rPr>
          <w:noProof/>
        </w:rPr>
        <w:drawing>
          <wp:inline distT="0" distB="0" distL="0" distR="0" wp14:anchorId="62588938" wp14:editId="69301434">
            <wp:extent cx="5941695" cy="2503805"/>
            <wp:effectExtent l="0" t="0" r="1905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BC75" w14:textId="748409FF" w:rsidR="00523C09" w:rsidRDefault="00523C09" w:rsidP="00CA08A4">
      <w:pPr>
        <w:pStyle w:val="Maintext"/>
      </w:pPr>
    </w:p>
    <w:p w14:paraId="02AEBA32" w14:textId="77777777" w:rsidR="00435556" w:rsidRDefault="00435556" w:rsidP="00435556">
      <w:pPr>
        <w:pStyle w:val="Maintext"/>
      </w:pPr>
      <w:r>
        <w:t>Далі, видалимо чередування кольорів записів. Для цього, відкриваємо вікно властивостей робочої обласі та ставимо такий же колір чередування, як і основний колір:</w:t>
      </w:r>
    </w:p>
    <w:p w14:paraId="0429B94E" w14:textId="77777777" w:rsidR="00435556" w:rsidRDefault="00435556" w:rsidP="00435556">
      <w:pPr>
        <w:pStyle w:val="Maintext"/>
      </w:pPr>
      <w:r>
        <w:rPr>
          <w:noProof/>
        </w:rPr>
        <w:lastRenderedPageBreak/>
        <w:drawing>
          <wp:inline distT="0" distB="0" distL="0" distR="0" wp14:anchorId="29763EB9" wp14:editId="38510E1B">
            <wp:extent cx="3695238" cy="4390476"/>
            <wp:effectExtent l="0" t="0" r="635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4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8E19" w14:textId="0F105D08" w:rsidR="00435556" w:rsidRDefault="00435556" w:rsidP="00435556">
      <w:pPr>
        <w:pStyle w:val="Maintext"/>
      </w:pPr>
    </w:p>
    <w:p w14:paraId="01CDB6F4" w14:textId="689DF22B" w:rsidR="00435556" w:rsidRDefault="00435556" w:rsidP="00435556">
      <w:pPr>
        <w:pStyle w:val="Maintext"/>
      </w:pPr>
      <w:r>
        <w:t>Також відмасштабуємо розміри полів. Отримуємо наступний вигляд:</w:t>
      </w:r>
    </w:p>
    <w:p w14:paraId="08806630" w14:textId="7D4D79B0" w:rsidR="00435556" w:rsidRDefault="00435556" w:rsidP="00CA08A4">
      <w:pPr>
        <w:pStyle w:val="Maintext"/>
      </w:pPr>
      <w:r>
        <w:rPr>
          <w:noProof/>
        </w:rPr>
        <w:drawing>
          <wp:inline distT="0" distB="0" distL="0" distR="0" wp14:anchorId="204241E3" wp14:editId="242636E1">
            <wp:extent cx="5941695" cy="2053590"/>
            <wp:effectExtent l="0" t="0" r="1905" b="381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4804" w14:textId="0E603790" w:rsidR="00802809" w:rsidRDefault="00802809" w:rsidP="00CA08A4">
      <w:pPr>
        <w:pStyle w:val="Maintext"/>
      </w:pPr>
    </w:p>
    <w:p w14:paraId="1C403DEC" w14:textId="43612F9C" w:rsidR="00435556" w:rsidRDefault="002449C9" w:rsidP="00CA08A4">
      <w:pPr>
        <w:pStyle w:val="Maintext"/>
      </w:pPr>
      <w:r>
        <w:t>Також,  для кожного предмета поставимо темніший колір для відрізняння від загальної області</w:t>
      </w:r>
      <w:r w:rsidR="007E5CA2">
        <w:t>. Для цього в області групування по предмету ставимо колір темніший на 5% за основний (а також для цього поля):</w:t>
      </w:r>
    </w:p>
    <w:p w14:paraId="026C52D6" w14:textId="3863CBF6" w:rsidR="007E5CA2" w:rsidRDefault="0059713F" w:rsidP="00CA08A4">
      <w:pPr>
        <w:pStyle w:val="Maintext"/>
      </w:pPr>
      <w:r>
        <w:rPr>
          <w:noProof/>
        </w:rPr>
        <w:lastRenderedPageBreak/>
        <w:drawing>
          <wp:inline distT="0" distB="0" distL="0" distR="0" wp14:anchorId="6A0C367C" wp14:editId="719315BA">
            <wp:extent cx="3695238" cy="4019048"/>
            <wp:effectExtent l="0" t="0" r="635" b="635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6EB6" w14:textId="7A0394D5" w:rsidR="0059713F" w:rsidRDefault="0059713F" w:rsidP="00CA08A4">
      <w:pPr>
        <w:pStyle w:val="Maintext"/>
      </w:pPr>
      <w:r>
        <w:t>Отримуємо наступний результат:</w:t>
      </w:r>
    </w:p>
    <w:p w14:paraId="50461988" w14:textId="78930C28" w:rsidR="002449C9" w:rsidRPr="002449C9" w:rsidRDefault="002449C9" w:rsidP="00CA08A4">
      <w:pPr>
        <w:pStyle w:val="Maintext"/>
      </w:pPr>
      <w:r>
        <w:rPr>
          <w:noProof/>
        </w:rPr>
        <w:drawing>
          <wp:inline distT="0" distB="0" distL="0" distR="0" wp14:anchorId="3C4651AB" wp14:editId="16ACF823">
            <wp:extent cx="5941695" cy="2101850"/>
            <wp:effectExtent l="0" t="0" r="1905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3C95" w14:textId="04B8162F" w:rsidR="00435556" w:rsidRDefault="00435556" w:rsidP="00CA08A4">
      <w:pPr>
        <w:pStyle w:val="Maintext"/>
      </w:pPr>
    </w:p>
    <w:p w14:paraId="2537B6C8" w14:textId="456F9F5E" w:rsidR="002449C9" w:rsidRDefault="00FD6627" w:rsidP="00CA08A4">
      <w:pPr>
        <w:pStyle w:val="Maintext"/>
      </w:pPr>
      <w:r>
        <w:t>Перейдемо до запиту «Вибір студентів, в яких стоїть пароль 1234». Для наглядності, додамо ще поле групи, а також дату створення і дату останнього візиту.</w:t>
      </w:r>
    </w:p>
    <w:p w14:paraId="77D0D6FF" w14:textId="245A79D6" w:rsidR="002449C9" w:rsidRDefault="00302BC5" w:rsidP="00CA08A4">
      <w:pPr>
        <w:pStyle w:val="Maintext"/>
      </w:pPr>
      <w:r>
        <w:t>Модифікуємо запит, щоб він виглядав наступним чином:</w:t>
      </w:r>
    </w:p>
    <w:p w14:paraId="3E00D006" w14:textId="7D50B498" w:rsidR="00302BC5" w:rsidRDefault="00302BC5" w:rsidP="00CA08A4">
      <w:pPr>
        <w:pStyle w:val="Maintext"/>
      </w:pPr>
      <w:r>
        <w:rPr>
          <w:noProof/>
        </w:rPr>
        <w:lastRenderedPageBreak/>
        <w:drawing>
          <wp:inline distT="0" distB="0" distL="0" distR="0" wp14:anchorId="1C277A26" wp14:editId="1865328B">
            <wp:extent cx="5941695" cy="219583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1843" w14:textId="17C3999B" w:rsidR="00302BC5" w:rsidRDefault="00302BC5" w:rsidP="00CA08A4">
      <w:pPr>
        <w:pStyle w:val="Maintext"/>
      </w:pPr>
    </w:p>
    <w:p w14:paraId="45E89990" w14:textId="0E6AEB93" w:rsidR="00302BC5" w:rsidRPr="00CE1CB9" w:rsidRDefault="00CE1CB9" w:rsidP="00CA08A4">
      <w:pPr>
        <w:pStyle w:val="Maintext"/>
        <w:rPr>
          <w:lang w:val="en-US"/>
        </w:rPr>
      </w:pPr>
      <w:r>
        <w:t>Для того, щоб вручну створити звіт обираємо «</w:t>
      </w:r>
      <w:r>
        <w:rPr>
          <w:lang w:val="en-US"/>
        </w:rPr>
        <w:t>Create</w:t>
      </w:r>
      <w:r>
        <w:t>»</w:t>
      </w:r>
      <w:r>
        <w:rPr>
          <w:lang w:val="en-US"/>
        </w:rPr>
        <w:t xml:space="preserve"> - </w:t>
      </w:r>
      <w:r>
        <w:rPr>
          <w:lang w:val="ru-RU"/>
        </w:rPr>
        <w:t>«</w:t>
      </w:r>
      <w:r>
        <w:rPr>
          <w:lang w:val="en-US"/>
        </w:rPr>
        <w:t>Blank report</w:t>
      </w:r>
      <w:r>
        <w:rPr>
          <w:lang w:val="ru-RU"/>
        </w:rPr>
        <w:t>»</w:t>
      </w:r>
      <w:r>
        <w:rPr>
          <w:lang w:val="en-US"/>
        </w:rPr>
        <w:t>.</w:t>
      </w:r>
    </w:p>
    <w:p w14:paraId="56866073" w14:textId="7D75EB0E" w:rsidR="00302BC5" w:rsidRDefault="00EA0FF5" w:rsidP="00CA08A4">
      <w:pPr>
        <w:pStyle w:val="Maintext"/>
      </w:pPr>
      <w:r>
        <w:t>В результаті, отримаємо наступний варіант:</w:t>
      </w:r>
    </w:p>
    <w:p w14:paraId="2FC76542" w14:textId="5632560E" w:rsidR="00EA0FF5" w:rsidRDefault="00EA0FF5" w:rsidP="00CA08A4">
      <w:pPr>
        <w:pStyle w:val="Maintext"/>
      </w:pPr>
      <w:r>
        <w:rPr>
          <w:noProof/>
        </w:rPr>
        <w:drawing>
          <wp:inline distT="0" distB="0" distL="0" distR="0" wp14:anchorId="641C3378" wp14:editId="22745786">
            <wp:extent cx="5298831" cy="3428922"/>
            <wp:effectExtent l="0" t="0" r="0" b="63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04644" cy="3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B3F9" w14:textId="26EE4B3C" w:rsidR="00302BC5" w:rsidRDefault="00302BC5" w:rsidP="00CA08A4">
      <w:pPr>
        <w:pStyle w:val="Maintext"/>
      </w:pPr>
    </w:p>
    <w:p w14:paraId="1EC906C1" w14:textId="1280E4B5" w:rsidR="00EA0FF5" w:rsidRDefault="00EA0FF5" w:rsidP="00CA08A4">
      <w:pPr>
        <w:pStyle w:val="Maintext"/>
        <w:rPr>
          <w:lang w:val="en-US"/>
        </w:rPr>
      </w:pPr>
      <w:r>
        <w:t xml:space="preserve">Для того, щоб додати поля, обираємо цей пункт вкладки </w:t>
      </w:r>
      <w:r>
        <w:rPr>
          <w:lang w:val="ru-RU"/>
        </w:rPr>
        <w:t>«</w:t>
      </w:r>
      <w:r>
        <w:rPr>
          <w:lang w:val="en-US"/>
        </w:rPr>
        <w:t>Design</w:t>
      </w:r>
      <w:r>
        <w:t>»</w:t>
      </w:r>
      <w:r>
        <w:rPr>
          <w:lang w:val="en-US"/>
        </w:rPr>
        <w:t>:</w:t>
      </w:r>
    </w:p>
    <w:p w14:paraId="75D2B577" w14:textId="61EA1D34" w:rsidR="00EA0FF5" w:rsidRDefault="00EA0FF5" w:rsidP="00CA08A4">
      <w:pPr>
        <w:pStyle w:val="Maintext"/>
        <w:rPr>
          <w:lang w:val="en-US"/>
        </w:rPr>
      </w:pPr>
      <w:r>
        <w:rPr>
          <w:noProof/>
        </w:rPr>
        <w:drawing>
          <wp:inline distT="0" distB="0" distL="0" distR="0" wp14:anchorId="252FC6D0" wp14:editId="35FA6464">
            <wp:extent cx="5070231" cy="1305034"/>
            <wp:effectExtent l="0" t="0" r="0" b="952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75795" cy="130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3BAA" w14:textId="4BFF19A9" w:rsidR="00EA0FF5" w:rsidRDefault="00EA0FF5" w:rsidP="00CA08A4">
      <w:pPr>
        <w:pStyle w:val="Maintext"/>
      </w:pPr>
      <w:r>
        <w:rPr>
          <w:lang w:val="ru-RU"/>
        </w:rPr>
        <w:lastRenderedPageBreak/>
        <w:t>Дал</w:t>
      </w:r>
      <w:r>
        <w:t>і, потрібно обрати потрібні полі для виведення:</w:t>
      </w:r>
    </w:p>
    <w:p w14:paraId="14884130" w14:textId="45667AFD" w:rsidR="00EA0FF5" w:rsidRPr="00EA0FF5" w:rsidRDefault="00EA0FF5" w:rsidP="00CA08A4">
      <w:pPr>
        <w:pStyle w:val="Maintext"/>
      </w:pPr>
      <w:r>
        <w:rPr>
          <w:noProof/>
        </w:rPr>
        <w:drawing>
          <wp:inline distT="0" distB="0" distL="0" distR="0" wp14:anchorId="07891D52" wp14:editId="7A47DC54">
            <wp:extent cx="3153924" cy="6641123"/>
            <wp:effectExtent l="0" t="0" r="8890" b="762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57495" cy="664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2CB4" w14:textId="31DC8DA9" w:rsidR="00302BC5" w:rsidRDefault="00302BC5" w:rsidP="00CA08A4">
      <w:pPr>
        <w:pStyle w:val="Maintext"/>
      </w:pPr>
    </w:p>
    <w:p w14:paraId="75334BB5" w14:textId="7B760B6E" w:rsidR="00EA0FF5" w:rsidRDefault="00EA0FF5" w:rsidP="00CA08A4">
      <w:pPr>
        <w:pStyle w:val="Maintext"/>
        <w:rPr>
          <w:lang w:val="en-US"/>
        </w:rPr>
      </w:pPr>
      <w:r>
        <w:t>Однак, для простоти використаємо «</w:t>
      </w:r>
      <w:r>
        <w:rPr>
          <w:lang w:val="en-US"/>
        </w:rPr>
        <w:t>Report Wizard</w:t>
      </w:r>
      <w:r>
        <w:t>»</w:t>
      </w:r>
      <w:r>
        <w:rPr>
          <w:lang w:val="en-US"/>
        </w:rPr>
        <w:t>:</w:t>
      </w:r>
    </w:p>
    <w:p w14:paraId="7AA17A43" w14:textId="7483A266" w:rsidR="00EA0FF5" w:rsidRPr="00EA0FF5" w:rsidRDefault="00431674" w:rsidP="00CA08A4">
      <w:pPr>
        <w:pStyle w:val="Maintex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FA0821" wp14:editId="65DF7C0D">
            <wp:extent cx="5941695" cy="2699385"/>
            <wp:effectExtent l="0" t="0" r="1905" b="571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CF94" w14:textId="096A946B" w:rsidR="00302BC5" w:rsidRDefault="00302BC5" w:rsidP="00CA08A4">
      <w:pPr>
        <w:pStyle w:val="Maintext"/>
      </w:pPr>
    </w:p>
    <w:p w14:paraId="58CC8D29" w14:textId="28386F54" w:rsidR="00431674" w:rsidRDefault="00431674" w:rsidP="00CA08A4">
      <w:pPr>
        <w:pStyle w:val="Maintext"/>
      </w:pPr>
      <w:r>
        <w:t>Далі, додамо обчислювальне поле для курса групи:</w:t>
      </w:r>
    </w:p>
    <w:p w14:paraId="1813AFCD" w14:textId="4B4A0FFE" w:rsidR="00431674" w:rsidRDefault="00B93615" w:rsidP="00CA08A4">
      <w:pPr>
        <w:pStyle w:val="Maintext"/>
      </w:pPr>
      <w:r>
        <w:t>Обираємо текстове поле та додаємо на область біля групи:</w:t>
      </w:r>
    </w:p>
    <w:p w14:paraId="7354528B" w14:textId="7335CE1A" w:rsidR="00B93615" w:rsidRPr="00431674" w:rsidRDefault="00B93615" w:rsidP="00CA08A4">
      <w:pPr>
        <w:pStyle w:val="Maintext"/>
      </w:pPr>
      <w:r>
        <w:rPr>
          <w:noProof/>
        </w:rPr>
        <w:drawing>
          <wp:inline distT="0" distB="0" distL="0" distR="0" wp14:anchorId="7230B234" wp14:editId="51317159">
            <wp:extent cx="4676190" cy="1561905"/>
            <wp:effectExtent l="0" t="0" r="0" b="63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FB12" w14:textId="7BC604D1" w:rsidR="00431674" w:rsidRDefault="00431674" w:rsidP="00CA08A4">
      <w:pPr>
        <w:pStyle w:val="Maintext"/>
      </w:pPr>
    </w:p>
    <w:p w14:paraId="76B3CF0B" w14:textId="0C0FAA38" w:rsidR="00B93615" w:rsidRDefault="008105EF" w:rsidP="00CA08A4">
      <w:pPr>
        <w:pStyle w:val="Maintext"/>
      </w:pPr>
      <w:r>
        <w:t>Коли додали поле на робочу область, переходимо в вікно властивостей та обираємо «</w:t>
      </w:r>
      <w:r>
        <w:rPr>
          <w:lang w:val="en-US"/>
        </w:rPr>
        <w:t>Control Source</w:t>
      </w:r>
      <w:r>
        <w:t>»</w:t>
      </w:r>
      <w:r>
        <w:rPr>
          <w:lang w:val="en-US"/>
        </w:rPr>
        <w:t xml:space="preserve">, </w:t>
      </w:r>
      <w:r>
        <w:t>де прописуємо логіку обчислення поля:</w:t>
      </w:r>
    </w:p>
    <w:p w14:paraId="5001ED60" w14:textId="4E7809EC" w:rsidR="008105EF" w:rsidRDefault="008105EF" w:rsidP="00CA08A4">
      <w:pPr>
        <w:pStyle w:val="Maintext"/>
      </w:pPr>
      <w:r>
        <w:rPr>
          <w:noProof/>
        </w:rPr>
        <w:drawing>
          <wp:inline distT="0" distB="0" distL="0" distR="0" wp14:anchorId="59216F9C" wp14:editId="72C388B6">
            <wp:extent cx="3695238" cy="2504762"/>
            <wp:effectExtent l="0" t="0" r="635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87CF" w14:textId="25DA7312" w:rsidR="008105EF" w:rsidRDefault="008105EF" w:rsidP="00CA08A4">
      <w:pPr>
        <w:pStyle w:val="Maintext"/>
      </w:pPr>
      <w:r>
        <w:lastRenderedPageBreak/>
        <w:t>Описуємо логіку обчислення курса:</w:t>
      </w:r>
    </w:p>
    <w:p w14:paraId="487D3076" w14:textId="72944DD1" w:rsidR="008105EF" w:rsidRDefault="008105EF" w:rsidP="00CA08A4">
      <w:pPr>
        <w:pStyle w:val="Maintext"/>
      </w:pPr>
      <w:r>
        <w:rPr>
          <w:noProof/>
        </w:rPr>
        <w:drawing>
          <wp:inline distT="0" distB="0" distL="0" distR="0" wp14:anchorId="56D761BE" wp14:editId="51EC5561">
            <wp:extent cx="4202723" cy="3374485"/>
            <wp:effectExtent l="0" t="0" r="762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07076" cy="337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3420" w14:textId="70296519" w:rsidR="008105EF" w:rsidRDefault="008105EF" w:rsidP="00CA08A4">
      <w:pPr>
        <w:pStyle w:val="Maintext"/>
      </w:pPr>
    </w:p>
    <w:p w14:paraId="7F18560E" w14:textId="7A3B5F92" w:rsidR="008105EF" w:rsidRDefault="003526D7" w:rsidP="00CA08A4">
      <w:pPr>
        <w:pStyle w:val="Maintext"/>
      </w:pPr>
      <w:r>
        <w:t>Можемо побачити в режимі перегляду правильність роботи обчислювального поля:</w:t>
      </w:r>
    </w:p>
    <w:p w14:paraId="52CE4CDD" w14:textId="580FC86B" w:rsidR="003526D7" w:rsidRDefault="003526D7" w:rsidP="00CA08A4">
      <w:pPr>
        <w:pStyle w:val="Maintext"/>
      </w:pPr>
      <w:r>
        <w:rPr>
          <w:noProof/>
        </w:rPr>
        <w:drawing>
          <wp:inline distT="0" distB="0" distL="0" distR="0" wp14:anchorId="708894D3" wp14:editId="20FCA03E">
            <wp:extent cx="5941695" cy="1769110"/>
            <wp:effectExtent l="0" t="0" r="1905" b="254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B568" w14:textId="2A589596" w:rsidR="008105EF" w:rsidRDefault="008105EF" w:rsidP="00CA08A4">
      <w:pPr>
        <w:pStyle w:val="Maintext"/>
      </w:pPr>
    </w:p>
    <w:p w14:paraId="236F6EE4" w14:textId="326233C9" w:rsidR="003526D7" w:rsidRDefault="003526D7" w:rsidP="00CA08A4">
      <w:pPr>
        <w:pStyle w:val="Maintext"/>
      </w:pPr>
      <w:r>
        <w:t>Видалимо непотрібні границі поля та зробимо його закритим для редагування:</w:t>
      </w:r>
    </w:p>
    <w:p w14:paraId="7C698181" w14:textId="2823D03E" w:rsidR="003526D7" w:rsidRDefault="003526D7" w:rsidP="00CA08A4">
      <w:pPr>
        <w:pStyle w:val="Maintext"/>
      </w:pPr>
      <w:r>
        <w:rPr>
          <w:noProof/>
        </w:rPr>
        <w:lastRenderedPageBreak/>
        <w:drawing>
          <wp:inline distT="0" distB="0" distL="0" distR="0" wp14:anchorId="00F8B5B7" wp14:editId="6EBF97D2">
            <wp:extent cx="3845169" cy="3033411"/>
            <wp:effectExtent l="0" t="0" r="3175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46711" cy="303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8B41" w14:textId="5FA15E54" w:rsidR="003526D7" w:rsidRDefault="003526D7" w:rsidP="00CA08A4">
      <w:pPr>
        <w:pStyle w:val="Maintext"/>
      </w:pPr>
    </w:p>
    <w:p w14:paraId="4CACA318" w14:textId="3DC89528" w:rsidR="000F2415" w:rsidRDefault="000F2415" w:rsidP="00CA08A4">
      <w:pPr>
        <w:pStyle w:val="Maintext"/>
      </w:pPr>
      <w:r>
        <w:rPr>
          <w:noProof/>
        </w:rPr>
        <w:drawing>
          <wp:inline distT="0" distB="0" distL="0" distR="0" wp14:anchorId="530EF9F8" wp14:editId="00988227">
            <wp:extent cx="3695238" cy="2952381"/>
            <wp:effectExtent l="0" t="0" r="635" b="63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A28A" w14:textId="74615B73" w:rsidR="003526D7" w:rsidRDefault="003526D7" w:rsidP="00CA08A4">
      <w:pPr>
        <w:pStyle w:val="Maintext"/>
      </w:pPr>
    </w:p>
    <w:p w14:paraId="55FE4A61" w14:textId="6E49E4BF" w:rsidR="003526D7" w:rsidRDefault="003526D7" w:rsidP="00CA08A4">
      <w:pPr>
        <w:pStyle w:val="Maintext"/>
      </w:pPr>
    </w:p>
    <w:p w14:paraId="23D9594B" w14:textId="228ECC6D" w:rsidR="000F2415" w:rsidRDefault="000F2415" w:rsidP="00CA08A4">
      <w:pPr>
        <w:pStyle w:val="Maintext"/>
      </w:pPr>
      <w:r>
        <w:t>В результаті, бачимо очікуваний результат:</w:t>
      </w:r>
    </w:p>
    <w:p w14:paraId="5B4539AD" w14:textId="62A9CF99" w:rsidR="000F2415" w:rsidRDefault="000F2415" w:rsidP="00CA08A4">
      <w:pPr>
        <w:pStyle w:val="Maintext"/>
      </w:pPr>
      <w:r>
        <w:rPr>
          <w:noProof/>
        </w:rPr>
        <w:lastRenderedPageBreak/>
        <w:drawing>
          <wp:inline distT="0" distB="0" distL="0" distR="0" wp14:anchorId="3FE1D71E" wp14:editId="56067144">
            <wp:extent cx="4066667" cy="3000000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13E6" w14:textId="7C1D3E53" w:rsidR="000F2415" w:rsidRDefault="000F2415" w:rsidP="00CA08A4">
      <w:pPr>
        <w:pStyle w:val="Maintext"/>
      </w:pPr>
    </w:p>
    <w:p w14:paraId="493EF121" w14:textId="5EF4412E" w:rsidR="00562787" w:rsidRDefault="00562787" w:rsidP="00CA08A4">
      <w:pPr>
        <w:pStyle w:val="Maintext"/>
      </w:pPr>
      <w:r>
        <w:t>Також додамо поле, що буде відображати кількість днів, яку існує аккаунт</w:t>
      </w:r>
      <w:r w:rsidR="00F66CC2">
        <w:t>. Таким же чином додаємо текстове поле, однак розміщуємо підпис в області заголовків:</w:t>
      </w:r>
    </w:p>
    <w:p w14:paraId="5B75661D" w14:textId="2FEFF553" w:rsidR="00F66CC2" w:rsidRDefault="00F66CC2" w:rsidP="00CA08A4">
      <w:pPr>
        <w:pStyle w:val="Maintext"/>
      </w:pPr>
      <w:r>
        <w:rPr>
          <w:noProof/>
        </w:rPr>
        <w:drawing>
          <wp:inline distT="0" distB="0" distL="0" distR="0" wp14:anchorId="42A65F8E" wp14:editId="03ACB48A">
            <wp:extent cx="2323809" cy="2800000"/>
            <wp:effectExtent l="0" t="0" r="635" b="63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4706" w14:textId="3B442395" w:rsidR="00F66CC2" w:rsidRDefault="00F66CC2" w:rsidP="00CA08A4">
      <w:pPr>
        <w:pStyle w:val="Maintext"/>
      </w:pPr>
    </w:p>
    <w:p w14:paraId="4015EFFC" w14:textId="5F2FC4B3" w:rsidR="00F66CC2" w:rsidRDefault="00F66CC2" w:rsidP="00CA08A4">
      <w:pPr>
        <w:pStyle w:val="Maintext"/>
      </w:pPr>
      <w:r>
        <w:t xml:space="preserve">В </w:t>
      </w:r>
      <w:r>
        <w:rPr>
          <w:lang w:val="en-US"/>
        </w:rPr>
        <w:t xml:space="preserve">“Control Source” </w:t>
      </w:r>
      <w:r>
        <w:t>прописуємо відповідну формулу:</w:t>
      </w:r>
    </w:p>
    <w:p w14:paraId="4699E450" w14:textId="2296F8B5" w:rsidR="00F66CC2" w:rsidRPr="00F66CC2" w:rsidRDefault="00F66CC2" w:rsidP="00CA08A4">
      <w:pPr>
        <w:pStyle w:val="Maintext"/>
      </w:pPr>
      <w:r>
        <w:rPr>
          <w:noProof/>
        </w:rPr>
        <w:lastRenderedPageBreak/>
        <w:drawing>
          <wp:inline distT="0" distB="0" distL="0" distR="0" wp14:anchorId="14CFF845" wp14:editId="6EC4C0F8">
            <wp:extent cx="3722077" cy="2988561"/>
            <wp:effectExtent l="0" t="0" r="0" b="254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729887" cy="299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75DD" w14:textId="77777777" w:rsidR="000F2415" w:rsidRPr="00562787" w:rsidRDefault="000F2415" w:rsidP="00CA08A4">
      <w:pPr>
        <w:pStyle w:val="Maintext"/>
        <w:rPr>
          <w:lang w:val="en-US"/>
        </w:rPr>
      </w:pPr>
    </w:p>
    <w:p w14:paraId="7A084554" w14:textId="0DAE066E" w:rsidR="003526D7" w:rsidRDefault="00F66CC2" w:rsidP="00CA08A4">
      <w:pPr>
        <w:pStyle w:val="Maintext"/>
      </w:pPr>
      <w:r>
        <w:t>В результаті, отримаємо наступний результат:</w:t>
      </w:r>
    </w:p>
    <w:p w14:paraId="68396D05" w14:textId="47165767" w:rsidR="00F66CC2" w:rsidRPr="00F66CC2" w:rsidRDefault="00F66CC2" w:rsidP="00CA08A4">
      <w:pPr>
        <w:pStyle w:val="Maintext"/>
      </w:pPr>
      <w:r>
        <w:rPr>
          <w:noProof/>
        </w:rPr>
        <w:drawing>
          <wp:inline distT="0" distB="0" distL="0" distR="0" wp14:anchorId="3F23EBFA" wp14:editId="3996AB90">
            <wp:extent cx="4689231" cy="1843719"/>
            <wp:effectExtent l="0" t="0" r="0" b="4445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98640" cy="184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7296" w14:textId="644091DF" w:rsidR="00B93615" w:rsidRDefault="00B93615" w:rsidP="00CA08A4">
      <w:pPr>
        <w:pStyle w:val="Maintext"/>
      </w:pPr>
    </w:p>
    <w:p w14:paraId="1C28FAB2" w14:textId="0E04787E" w:rsidR="00F66CC2" w:rsidRDefault="00664AB2" w:rsidP="00CA08A4">
      <w:pPr>
        <w:pStyle w:val="Maintext"/>
      </w:pPr>
      <w:r>
        <w:t>Таким же чином, зробимо це поле безрамочним та заборонимо його редагування:</w:t>
      </w:r>
    </w:p>
    <w:p w14:paraId="5C8F2A07" w14:textId="3807E11E" w:rsidR="00664AB2" w:rsidRDefault="009B4845" w:rsidP="00CA08A4">
      <w:pPr>
        <w:pStyle w:val="Maintext"/>
      </w:pPr>
      <w:r>
        <w:rPr>
          <w:noProof/>
        </w:rPr>
        <w:drawing>
          <wp:inline distT="0" distB="0" distL="0" distR="0" wp14:anchorId="76B961ED" wp14:editId="5B4E118D">
            <wp:extent cx="2532185" cy="2182691"/>
            <wp:effectExtent l="0" t="0" r="1905" b="825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35614" cy="218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173D" w14:textId="242834C6" w:rsidR="00B770E4" w:rsidRDefault="00B770E4" w:rsidP="00CA08A4">
      <w:pPr>
        <w:pStyle w:val="Maintext"/>
      </w:pPr>
      <w:r>
        <w:lastRenderedPageBreak/>
        <w:t>Виставляємо тип рамки – «прозорий»:</w:t>
      </w:r>
    </w:p>
    <w:p w14:paraId="07F40C46" w14:textId="2E0AF431" w:rsidR="009B4845" w:rsidRPr="00664AB2" w:rsidRDefault="005A6AE2" w:rsidP="00CA08A4">
      <w:pPr>
        <w:pStyle w:val="Maintext"/>
      </w:pPr>
      <w:r>
        <w:rPr>
          <w:noProof/>
        </w:rPr>
        <w:drawing>
          <wp:inline distT="0" distB="0" distL="0" distR="0" wp14:anchorId="7546CCF2" wp14:editId="5AC5AE2F">
            <wp:extent cx="3053711" cy="6430108"/>
            <wp:effectExtent l="0" t="0" r="0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57883" cy="643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3223" w14:textId="357D632D" w:rsidR="00F66CC2" w:rsidRDefault="00F66CC2" w:rsidP="00CA08A4">
      <w:pPr>
        <w:pStyle w:val="Maintext"/>
      </w:pPr>
    </w:p>
    <w:p w14:paraId="2652879F" w14:textId="7E559530" w:rsidR="00B770E4" w:rsidRDefault="00B770E4" w:rsidP="00CA08A4">
      <w:pPr>
        <w:pStyle w:val="Maintext"/>
      </w:pPr>
      <w:r>
        <w:t>В результаті, кінцевий варіант звіта буде мати наступний вигляд:</w:t>
      </w:r>
    </w:p>
    <w:p w14:paraId="3D769D16" w14:textId="30F4B3D8" w:rsidR="00F66CC2" w:rsidRPr="00802809" w:rsidRDefault="00B770E4" w:rsidP="00CA08A4">
      <w:pPr>
        <w:pStyle w:val="Maintext"/>
      </w:pPr>
      <w:r>
        <w:rPr>
          <w:noProof/>
        </w:rPr>
        <w:lastRenderedPageBreak/>
        <w:drawing>
          <wp:inline distT="0" distB="0" distL="0" distR="0" wp14:anchorId="0453380E" wp14:editId="3E7F33D8">
            <wp:extent cx="5941695" cy="3129915"/>
            <wp:effectExtent l="0" t="0" r="1905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120E" w14:textId="41CD5499" w:rsidR="00446E3A" w:rsidRPr="00AB143E" w:rsidRDefault="00446E3A" w:rsidP="00446E3A">
      <w:pPr>
        <w:pStyle w:val="Taskheader"/>
        <w:rPr>
          <w:lang w:val="uk-UA"/>
        </w:rPr>
      </w:pPr>
      <w:r w:rsidRPr="00AB143E">
        <w:rPr>
          <w:lang w:val="uk-UA"/>
        </w:rPr>
        <w:t>Висновки:</w:t>
      </w:r>
    </w:p>
    <w:p w14:paraId="35067807" w14:textId="32074B12" w:rsidR="00446E3A" w:rsidRPr="0035549A" w:rsidRDefault="00A832A6" w:rsidP="00192036">
      <w:pPr>
        <w:pStyle w:val="MainCaption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b w:val="0"/>
          <w:i w:val="0"/>
          <w:iCs w:val="0"/>
          <w:lang w:val="uk-UA" w:bidi="ar-SA"/>
        </w:rPr>
        <w:t xml:space="preserve">Я навчився </w:t>
      </w:r>
      <w:r w:rsidR="00B770E4" w:rsidRPr="00B770E4">
        <w:rPr>
          <w:b w:val="0"/>
          <w:i w:val="0"/>
          <w:iCs w:val="0"/>
          <w:lang w:val="uk-UA" w:bidi="ar-SA"/>
        </w:rPr>
        <w:t>створювати звіти використовуючи майстер звітів, режим конструктора, автозвіти</w:t>
      </w:r>
      <w:r w:rsidR="00B770E4">
        <w:rPr>
          <w:b w:val="0"/>
          <w:i w:val="0"/>
          <w:iCs w:val="0"/>
          <w:lang w:val="uk-UA" w:bidi="ar-SA"/>
        </w:rPr>
        <w:t>,</w:t>
      </w:r>
      <w:r w:rsidR="00B770E4" w:rsidRPr="00B770E4">
        <w:rPr>
          <w:b w:val="0"/>
          <w:i w:val="0"/>
          <w:iCs w:val="0"/>
          <w:lang w:val="uk-UA" w:bidi="ar-SA"/>
        </w:rPr>
        <w:t xml:space="preserve"> </w:t>
      </w:r>
      <w:r w:rsidR="00B770E4">
        <w:rPr>
          <w:b w:val="0"/>
          <w:i w:val="0"/>
          <w:iCs w:val="0"/>
          <w:lang w:val="uk-UA" w:bidi="ar-SA"/>
        </w:rPr>
        <w:t>д</w:t>
      </w:r>
      <w:r w:rsidR="00B770E4" w:rsidRPr="00B770E4">
        <w:rPr>
          <w:b w:val="0"/>
          <w:i w:val="0"/>
          <w:iCs w:val="0"/>
          <w:lang w:val="uk-UA" w:bidi="ar-SA"/>
        </w:rPr>
        <w:t>од</w:t>
      </w:r>
      <w:r w:rsidR="00B770E4">
        <w:rPr>
          <w:b w:val="0"/>
          <w:i w:val="0"/>
          <w:iCs w:val="0"/>
          <w:lang w:val="uk-UA" w:bidi="ar-SA"/>
        </w:rPr>
        <w:t>ав</w:t>
      </w:r>
      <w:r w:rsidR="00B770E4" w:rsidRPr="00B770E4">
        <w:rPr>
          <w:b w:val="0"/>
          <w:i w:val="0"/>
          <w:iCs w:val="0"/>
          <w:lang w:val="uk-UA" w:bidi="ar-SA"/>
        </w:rPr>
        <w:t xml:space="preserve"> розрахункові поля</w:t>
      </w:r>
      <w:r>
        <w:rPr>
          <w:b w:val="0"/>
          <w:i w:val="0"/>
          <w:iCs w:val="0"/>
          <w:lang w:val="uk-UA" w:bidi="ar-SA"/>
        </w:rPr>
        <w:t>.</w:t>
      </w:r>
      <w:r w:rsidR="0035549A">
        <w:rPr>
          <w:b w:val="0"/>
          <w:i w:val="0"/>
          <w:iCs w:val="0"/>
          <w:lang w:val="uk-UA" w:bidi="ar-SA"/>
        </w:rPr>
        <w:t xml:space="preserve"> </w:t>
      </w:r>
    </w:p>
    <w:p w14:paraId="29320D90" w14:textId="4A518920" w:rsidR="00446E3A" w:rsidRPr="0035549A" w:rsidRDefault="00446E3A" w:rsidP="00C751C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  <w:sectPr w:rsidR="00446E3A" w:rsidRPr="0035549A" w:rsidSect="00F37504">
          <w:headerReference w:type="default" r:id="rId54"/>
          <w:footerReference w:type="default" r:id="rId55"/>
          <w:headerReference w:type="first" r:id="rId56"/>
          <w:footerReference w:type="first" r:id="rId57"/>
          <w:type w:val="continuous"/>
          <w:pgSz w:w="11906" w:h="16838"/>
          <w:pgMar w:top="893" w:right="749" w:bottom="1728" w:left="1800" w:header="706" w:footer="720" w:gutter="0"/>
          <w:cols w:space="708"/>
          <w:titlePg/>
          <w:docGrid w:linePitch="360"/>
        </w:sectPr>
      </w:pPr>
    </w:p>
    <w:p w14:paraId="08FB983C" w14:textId="0A7F83F7" w:rsidR="00366631" w:rsidRPr="0035549A" w:rsidRDefault="00366631" w:rsidP="00907061">
      <w:pPr>
        <w:pStyle w:val="Maintext"/>
        <w:rPr>
          <w:szCs w:val="28"/>
        </w:rPr>
      </w:pPr>
    </w:p>
    <w:sectPr w:rsidR="00366631" w:rsidRPr="0035549A" w:rsidSect="00D627F5">
      <w:headerReference w:type="first" r:id="rId58"/>
      <w:footerReference w:type="first" r:id="rId59"/>
      <w:type w:val="continuous"/>
      <w:pgSz w:w="11906" w:h="16838"/>
      <w:pgMar w:top="39" w:right="748" w:bottom="1616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23C02" w14:textId="77777777" w:rsidR="00585693" w:rsidRDefault="00585693">
      <w:r>
        <w:separator/>
      </w:r>
    </w:p>
  </w:endnote>
  <w:endnote w:type="continuationSeparator" w:id="0">
    <w:p w14:paraId="3377755F" w14:textId="77777777" w:rsidR="00585693" w:rsidRDefault="00585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406">
    <w:panose1 w:val="00000000000000000000"/>
    <w:charset w:val="00"/>
    <w:family w:val="auto"/>
    <w:notTrueType/>
    <w:pitch w:val="default"/>
    <w:sig w:usb0="02120000" w:usb1="A38E05BF" w:usb2="843D05BF" w:usb3="84AC1BAA" w:csb0="4E520002" w:csb1="016F17C7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EA218D" w14:textId="77777777" w:rsidR="00091042" w:rsidRDefault="00091042">
    <w:pPr>
      <w:pStyle w:val="Footer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4532C10E" wp14:editId="47250390">
              <wp:simplePos x="0" y="0"/>
              <wp:positionH relativeFrom="column">
                <wp:posOffset>1983105</wp:posOffset>
              </wp:positionH>
              <wp:positionV relativeFrom="paragraph">
                <wp:posOffset>-183515</wp:posOffset>
              </wp:positionV>
              <wp:extent cx="3718560" cy="487045"/>
              <wp:effectExtent l="0" t="0" r="0" b="8255"/>
              <wp:wrapNone/>
              <wp:docPr id="5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8560" cy="487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35D6C" w14:textId="77777777" w:rsidR="00091042" w:rsidRPr="000E35BC" w:rsidRDefault="00091042" w:rsidP="000E35BC">
                          <w:pPr>
                            <w:pStyle w:val="BodyText"/>
                            <w:spacing w:before="120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32C10E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48" type="#_x0000_t202" style="position:absolute;margin-left:156.15pt;margin-top:-14.45pt;width:292.8pt;height:38.3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" stroked="f">
              <v:textbox>
                <w:txbxContent>
                  <w:p w14:paraId="1DC35D6C" w14:textId="77777777" w:rsidR="00091042" w:rsidRPr="000E35BC" w:rsidRDefault="00091042" w:rsidP="000E35BC">
                    <w:pPr>
                      <w:pStyle w:val="BodyText"/>
                      <w:spacing w:before="120"/>
                      <w:rPr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72067E1B" wp14:editId="7E20C6FE">
              <wp:simplePos x="0" y="0"/>
              <wp:positionH relativeFrom="column">
                <wp:posOffset>5770643</wp:posOffset>
              </wp:positionH>
              <wp:positionV relativeFrom="paragraph">
                <wp:posOffset>33051</wp:posOffset>
              </wp:positionV>
              <wp:extent cx="365760" cy="310270"/>
              <wp:effectExtent l="0" t="0" r="0" b="0"/>
              <wp:wrapNone/>
              <wp:docPr id="3" name="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" cy="3102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DDCF8A8" w14:textId="77777777" w:rsidR="00091042" w:rsidRPr="003A6CAB" w:rsidRDefault="00091042" w:rsidP="00E74CCA">
                          <w:pPr>
                            <w:jc w:val="center"/>
                            <w:rPr>
                              <w:rFonts w:asciiTheme="minorHAnsi" w:hAnsiTheme="minorHAnsi" w:cstheme="minorHAnsi"/>
                              <w:i/>
                              <w:iCs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067E1B" id="Поле 3" o:spid="_x0000_s1049" type="#_x0000_t202" style="position:absolute;margin-left:454.4pt;margin-top:2.6pt;width:28.8pt;height:24.4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" filled="f" stroked="f" strokeweight=".5pt">
              <v:textbox>
                <w:txbxContent>
                  <w:p w14:paraId="3DDCF8A8" w14:textId="77777777" w:rsidR="00091042" w:rsidRPr="003A6CAB" w:rsidRDefault="00091042" w:rsidP="00E74CCA">
                    <w:pPr>
                      <w:jc w:val="center"/>
                      <w:rPr>
                        <w:rFonts w:asciiTheme="minorHAnsi" w:hAnsiTheme="minorHAnsi" w:cstheme="minorHAnsi"/>
                        <w:i/>
                        <w:iCs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793EA" w14:textId="77777777" w:rsidR="00091042" w:rsidRDefault="00091042">
    <w:pPr>
      <w:pStyle w:val="Footer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D967ABD" wp14:editId="22BACFC6">
              <wp:simplePos x="0" y="0"/>
              <wp:positionH relativeFrom="column">
                <wp:posOffset>1859280</wp:posOffset>
              </wp:positionH>
              <wp:positionV relativeFrom="paragraph">
                <wp:posOffset>-435610</wp:posOffset>
              </wp:positionV>
              <wp:extent cx="2430780" cy="784225"/>
              <wp:effectExtent l="0" t="0" r="7620" b="0"/>
              <wp:wrapNone/>
              <wp:docPr id="8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0780" cy="784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3A6DB8" w14:textId="73F1718F" w:rsidR="00091042" w:rsidRPr="00263858" w:rsidRDefault="007D7AF3" w:rsidP="00336D42">
                          <w:pPr>
                            <w:pStyle w:val="BodyText"/>
                            <w:spacing w:before="120"/>
                          </w:pPr>
                          <w:r w:rsidRPr="00B3638B">
                            <w:rPr>
                              <w:rFonts w:eastAsia="Calibri"/>
                              <w:sz w:val="28"/>
                              <w:szCs w:val="28"/>
                            </w:rPr>
                            <w:t xml:space="preserve">Створення </w:t>
                          </w:r>
                          <w:r w:rsidR="00D63D5B">
                            <w:rPr>
                              <w:rFonts w:eastAsia="Calibri"/>
                              <w:sz w:val="28"/>
                              <w:szCs w:val="28"/>
                            </w:rPr>
                            <w:t>звітів на основі таблиць за запитів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967ABD" id="_x0000_t202" coordsize="21600,21600" o:spt="202" path="m,l,21600r21600,l21600,xe">
              <v:stroke joinstyle="miter"/>
              <v:path gradientshapeok="t" o:connecttype="rect"/>
            </v:shapetype>
            <v:shape id="_x0000_s1093" type="#_x0000_t202" style="position:absolute;margin-left:146.4pt;margin-top:-34.3pt;width:191.4pt;height:61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" stroked="f">
              <v:textbox>
                <w:txbxContent>
                  <w:p w14:paraId="733A6DB8" w14:textId="73F1718F" w:rsidR="00091042" w:rsidRPr="00263858" w:rsidRDefault="007D7AF3" w:rsidP="00336D42">
                    <w:pPr>
                      <w:pStyle w:val="BodyText"/>
                      <w:spacing w:before="120"/>
                    </w:pPr>
                    <w:r w:rsidRPr="00B3638B">
                      <w:rPr>
                        <w:rFonts w:eastAsia="Calibri"/>
                        <w:sz w:val="28"/>
                        <w:szCs w:val="28"/>
                      </w:rPr>
                      <w:t xml:space="preserve">Створення </w:t>
                    </w:r>
                    <w:r w:rsidR="00D63D5B">
                      <w:rPr>
                        <w:rFonts w:eastAsia="Calibri"/>
                        <w:sz w:val="28"/>
                        <w:szCs w:val="28"/>
                      </w:rPr>
                      <w:t>звітів на основі таблиць за запитів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7E564BDC" wp14:editId="4FA92C2F">
              <wp:simplePos x="0" y="0"/>
              <wp:positionH relativeFrom="column">
                <wp:posOffset>4472940</wp:posOffset>
              </wp:positionH>
              <wp:positionV relativeFrom="paragraph">
                <wp:posOffset>-84455</wp:posOffset>
              </wp:positionV>
              <wp:extent cx="1567147" cy="377041"/>
              <wp:effectExtent l="0" t="0" r="0" b="4445"/>
              <wp:wrapNone/>
              <wp:docPr id="6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7147" cy="37704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506436" w14:textId="77777777" w:rsidR="00091042" w:rsidRPr="005E1D76" w:rsidRDefault="00091042" w:rsidP="00336D42">
                          <w:pPr>
                            <w:pStyle w:val="BodyText"/>
                            <w:spacing w:before="120"/>
                            <w:rPr>
                              <w:sz w:val="32"/>
                              <w:szCs w:val="32"/>
                            </w:rPr>
                          </w:pPr>
                          <w:r w:rsidRPr="005E1D76">
                            <w:rPr>
                              <w:sz w:val="32"/>
                              <w:szCs w:val="32"/>
                            </w:rPr>
                            <w:t>ХПК НУ «ЛП»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E564BDC" id="_x0000_s1094" type="#_x0000_t202" style="position:absolute;margin-left:352.2pt;margin-top:-6.65pt;width:123.4pt;height:29.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" stroked="f">
              <v:textbox>
                <w:txbxContent>
                  <w:p w14:paraId="69506436" w14:textId="77777777" w:rsidR="00091042" w:rsidRPr="005E1D76" w:rsidRDefault="00091042" w:rsidP="00336D42">
                    <w:pPr>
                      <w:pStyle w:val="BodyText"/>
                      <w:spacing w:before="120"/>
                      <w:rPr>
                        <w:sz w:val="32"/>
                        <w:szCs w:val="32"/>
                      </w:rPr>
                    </w:pPr>
                    <w:r w:rsidRPr="005E1D76">
                      <w:rPr>
                        <w:sz w:val="32"/>
                        <w:szCs w:val="32"/>
                      </w:rPr>
                      <w:t>ХПК НУ «ЛП»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2810F6CB" wp14:editId="2DD89CEB">
              <wp:simplePos x="0" y="0"/>
              <wp:positionH relativeFrom="column">
                <wp:posOffset>1996440</wp:posOffset>
              </wp:positionH>
              <wp:positionV relativeFrom="paragraph">
                <wp:posOffset>-1013460</wp:posOffset>
              </wp:positionV>
              <wp:extent cx="3817620" cy="487045"/>
              <wp:effectExtent l="0" t="0" r="0" b="8255"/>
              <wp:wrapNone/>
              <wp:docPr id="4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7620" cy="487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F679B8" w14:textId="2C76D4D3" w:rsidR="00091042" w:rsidRPr="00744B1F" w:rsidRDefault="00091042" w:rsidP="000E35BC">
                          <w:pPr>
                            <w:pStyle w:val="BodyText"/>
                            <w:spacing w:before="120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10F6CB" id="_x0000_s1095" type="#_x0000_t202" style="position:absolute;margin-left:157.2pt;margin-top:-79.8pt;width:300.6pt;height:38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" stroked="f">
              <v:textbox>
                <w:txbxContent>
                  <w:p w14:paraId="34F679B8" w14:textId="2C76D4D3" w:rsidR="00091042" w:rsidRPr="00744B1F" w:rsidRDefault="00091042" w:rsidP="000E35BC">
                    <w:pPr>
                      <w:pStyle w:val="BodyText"/>
                      <w:spacing w:before="120"/>
                      <w:rPr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A08AEAC" wp14:editId="704A98C9">
              <wp:simplePos x="0" y="0"/>
              <wp:positionH relativeFrom="column">
                <wp:posOffset>129540</wp:posOffset>
              </wp:positionH>
              <wp:positionV relativeFrom="paragraph">
                <wp:posOffset>-290830</wp:posOffset>
              </wp:positionV>
              <wp:extent cx="819150" cy="164465"/>
              <wp:effectExtent l="0" t="0" r="0" b="6985"/>
              <wp:wrapNone/>
              <wp:docPr id="70" name="Text Box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44A42" w14:textId="2B4893B5" w:rsidR="00091042" w:rsidRPr="003A6CAB" w:rsidRDefault="004D7EA1" w:rsidP="005C223F">
                          <w:pPr>
                            <w:rPr>
                              <w:rFonts w:asciiTheme="minorHAnsi" w:hAnsiTheme="minorHAnsi" w:cstheme="minorHAnsi"/>
                              <w:i/>
                              <w:i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i/>
                              <w:iCs/>
                              <w:sz w:val="16"/>
                              <w:szCs w:val="16"/>
                            </w:rPr>
                            <w:t>Щуцький С. В</w:t>
                          </w:r>
                          <w:r w:rsidR="00091042">
                            <w:rPr>
                              <w:rFonts w:asciiTheme="minorHAnsi" w:hAnsiTheme="minorHAnsi" w:cstheme="minorHAnsi"/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8AEAC" id="Text Box 331" o:spid="_x0000_s1096" type="#_x0000_t202" style="position:absolute;margin-left:10.2pt;margin-top:-22.9pt;width:64.5pt;height:12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" filled="f" stroked="f">
              <v:textbox inset="0,0,0,0">
                <w:txbxContent>
                  <w:p w14:paraId="49C44A42" w14:textId="2B4893B5" w:rsidR="00091042" w:rsidRPr="003A6CAB" w:rsidRDefault="004D7EA1" w:rsidP="005C223F">
                    <w:pPr>
                      <w:rPr>
                        <w:rFonts w:asciiTheme="minorHAnsi" w:hAnsiTheme="minorHAnsi" w:cstheme="minorHAnsi"/>
                        <w:i/>
                        <w:iCs/>
                        <w:sz w:val="16"/>
                        <w:szCs w:val="16"/>
                      </w:rPr>
                    </w:pPr>
                    <w:r>
                      <w:rPr>
                        <w:rFonts w:asciiTheme="minorHAnsi" w:hAnsiTheme="minorHAnsi" w:cstheme="minorHAnsi"/>
                        <w:i/>
                        <w:iCs/>
                        <w:sz w:val="16"/>
                        <w:szCs w:val="16"/>
                      </w:rPr>
                      <w:t>Щуцький С. В</w:t>
                    </w:r>
                    <w:r w:rsidR="00091042">
                      <w:rPr>
                        <w:rFonts w:asciiTheme="minorHAnsi" w:hAnsiTheme="minorHAnsi" w:cstheme="minorHAnsi"/>
                        <w:i/>
                        <w:iCs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24FBB7C" wp14:editId="37D85652">
              <wp:simplePos x="0" y="0"/>
              <wp:positionH relativeFrom="column">
                <wp:posOffset>1259840</wp:posOffset>
              </wp:positionH>
              <wp:positionV relativeFrom="paragraph">
                <wp:posOffset>9794240</wp:posOffset>
              </wp:positionV>
              <wp:extent cx="819150" cy="164465"/>
              <wp:effectExtent l="0" t="0" r="0" b="0"/>
              <wp:wrapNone/>
              <wp:docPr id="23" name="Text Box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1568F" w14:textId="77777777" w:rsidR="00091042" w:rsidRPr="00A17877" w:rsidRDefault="00091042" w:rsidP="005C223F">
                          <w:pPr>
                            <w:rPr>
                              <w:sz w:val="20"/>
                            </w:rPr>
                          </w:pPr>
                          <w:r w:rsidRPr="00A17877">
                            <w:rPr>
                              <w:sz w:val="20"/>
                            </w:rPr>
                            <w:t>Гуменна В. 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4FBB7C" id="_x0000_s1097" type="#_x0000_t202" style="position:absolute;margin-left:99.2pt;margin-top:771.2pt;width:64.5pt;height:12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" filled="f" stroked="f">
              <v:textbox inset="0,0,0,0">
                <w:txbxContent>
                  <w:p w14:paraId="5FA1568F" w14:textId="77777777" w:rsidR="00091042" w:rsidRPr="00A17877" w:rsidRDefault="00091042" w:rsidP="005C223F">
                    <w:pPr>
                      <w:rPr>
                        <w:sz w:val="20"/>
                      </w:rPr>
                    </w:pPr>
                    <w:r w:rsidRPr="00A17877">
                      <w:rPr>
                        <w:sz w:val="20"/>
                      </w:rPr>
                      <w:t>Гуменна В. В.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8FA37" w14:textId="77777777" w:rsidR="00091042" w:rsidRDefault="00091042">
    <w:pPr>
      <w:pStyle w:val="Footer"/>
    </w:pP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FBDC48F" wp14:editId="1E2A5D38">
              <wp:simplePos x="0" y="0"/>
              <wp:positionH relativeFrom="column">
                <wp:posOffset>1507490</wp:posOffset>
              </wp:positionH>
              <wp:positionV relativeFrom="paragraph">
                <wp:posOffset>-67945</wp:posOffset>
              </wp:positionV>
              <wp:extent cx="4301490" cy="273050"/>
              <wp:effectExtent l="0" t="0" r="0" b="0"/>
              <wp:wrapNone/>
              <wp:docPr id="264" name="Text Box 3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1490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6521D" w14:textId="77777777" w:rsidR="00091042" w:rsidRDefault="00091042" w:rsidP="00A00745">
                          <w:pPr>
                            <w:tabs>
                              <w:tab w:val="left" w:pos="1843"/>
                            </w:tabs>
                            <w:jc w:val="center"/>
                          </w:pPr>
                          <w:r>
                            <w:t>ЛР.2.01.ПІ.172.</w:t>
                          </w:r>
                          <w:r>
                            <w:sym w:font="Wingdings" w:char="F0A8"/>
                          </w:r>
                          <w:r>
                            <w:sym w:font="Wingdings" w:char="F0A8"/>
                          </w:r>
                          <w:r>
                            <w:t>.12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BDC48F" id="_x0000_t202" coordsize="21600,21600" o:spt="202" path="m,l,21600r21600,l21600,xe">
              <v:stroke joinstyle="miter"/>
              <v:path gradientshapeok="t" o:connecttype="rect"/>
            </v:shapetype>
            <v:shape id="Text Box 333" o:spid="_x0000_s1120" type="#_x0000_t202" style="position:absolute;margin-left:118.7pt;margin-top:-5.35pt;width:338.7pt;height:21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" filled="f" stroked="f">
              <v:textbox inset="0,0,0,0">
                <w:txbxContent>
                  <w:p w14:paraId="59A6521D" w14:textId="77777777" w:rsidR="00091042" w:rsidRDefault="00091042" w:rsidP="00A00745">
                    <w:pPr>
                      <w:tabs>
                        <w:tab w:val="left" w:pos="1843"/>
                      </w:tabs>
                      <w:jc w:val="center"/>
                    </w:pPr>
                    <w:r>
                      <w:t>ЛР.2.01.ПІ.172.</w:t>
                    </w:r>
                    <w:r>
                      <w:sym w:font="Wingdings" w:char="F0A8"/>
                    </w:r>
                    <w:r>
                      <w:sym w:font="Wingdings" w:char="F0A8"/>
                    </w:r>
                    <w:r>
                      <w:t>.12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A46FAD1" wp14:editId="70111D15">
              <wp:simplePos x="0" y="0"/>
              <wp:positionH relativeFrom="column">
                <wp:posOffset>1259840</wp:posOffset>
              </wp:positionH>
              <wp:positionV relativeFrom="paragraph">
                <wp:posOffset>9794240</wp:posOffset>
              </wp:positionV>
              <wp:extent cx="819150" cy="164465"/>
              <wp:effectExtent l="0" t="0" r="0" b="0"/>
              <wp:wrapNone/>
              <wp:docPr id="239" name="Text Box 3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25D231" w14:textId="77777777" w:rsidR="00091042" w:rsidRPr="00A17877" w:rsidRDefault="00091042" w:rsidP="005C223F">
                          <w:pPr>
                            <w:rPr>
                              <w:sz w:val="20"/>
                            </w:rPr>
                          </w:pPr>
                          <w:r w:rsidRPr="00A17877">
                            <w:rPr>
                              <w:sz w:val="20"/>
                            </w:rPr>
                            <w:t>Гуменна В. 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46FAD1" id="_x0000_s1121" type="#_x0000_t202" style="position:absolute;margin-left:99.2pt;margin-top:771.2pt;width:64.5pt;height:12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" filled="f" stroked="f">
              <v:textbox inset="0,0,0,0">
                <w:txbxContent>
                  <w:p w14:paraId="5B25D231" w14:textId="77777777" w:rsidR="00091042" w:rsidRPr="00A17877" w:rsidRDefault="00091042" w:rsidP="005C223F">
                    <w:pPr>
                      <w:rPr>
                        <w:sz w:val="20"/>
                      </w:rPr>
                    </w:pPr>
                    <w:r w:rsidRPr="00A17877">
                      <w:rPr>
                        <w:sz w:val="20"/>
                      </w:rPr>
                      <w:t>Гуменна В. В.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253F5" w14:textId="77777777" w:rsidR="00585693" w:rsidRDefault="00585693">
      <w:r>
        <w:separator/>
      </w:r>
    </w:p>
  </w:footnote>
  <w:footnote w:type="continuationSeparator" w:id="0">
    <w:p w14:paraId="15EFAE6F" w14:textId="77777777" w:rsidR="00585693" w:rsidRDefault="005856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B685C" w14:textId="77777777" w:rsidR="00091042" w:rsidRPr="00775DF0" w:rsidRDefault="00091042">
    <w:pPr>
      <w:pStyle w:val="Header"/>
      <w:rPr>
        <w:lang w:val="en-US"/>
      </w:rPr>
    </w:pPr>
    <w:r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16698B20" wp14:editId="6A0B0E5C">
              <wp:simplePos x="0" y="0"/>
              <wp:positionH relativeFrom="column">
                <wp:posOffset>-535305</wp:posOffset>
              </wp:positionH>
              <wp:positionV relativeFrom="paragraph">
                <wp:posOffset>-233045</wp:posOffset>
              </wp:positionV>
              <wp:extent cx="6671158" cy="10187305"/>
              <wp:effectExtent l="19050" t="19050" r="34925" b="23495"/>
              <wp:wrapNone/>
              <wp:docPr id="71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158" cy="10187305"/>
                        <a:chOff x="1152" y="399"/>
                        <a:chExt cx="10386" cy="16043"/>
                      </a:xfrm>
                    </wpg:grpSpPr>
                    <wpg:grpSp>
                      <wpg:cNvPr id="72" name="Group 39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7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87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CFFF4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8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0D0F2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9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AAF42E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90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4410" y="16169"/>
                          <a:ext cx="568" cy="2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3C0CB" w14:textId="77777777" w:rsidR="00091042" w:rsidRPr="003A6CAB" w:rsidRDefault="00091042">
                            <w:pPr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Дата</w:t>
                            </w:r>
                          </w:p>
                          <w:p w14:paraId="10F8134D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91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05FA4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Арк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2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A2CB0" w14:textId="77777777" w:rsidR="00091042" w:rsidRDefault="0009104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3A6CAB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</w:rPr>
                              <w:t>Вим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698B20" id="Group 38" o:spid="_x0000_s1026" style="position:absolute;margin-left:-42.15pt;margin-top:-18.35pt;width:525.3pt;height:802.15pt;z-index:251654656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">
              <v:group id="Group 39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40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" strokeweight="2.25pt"/>
                <v:line id="Line 41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" strokeweight="2.25pt"/>
                <v:line id="Line 42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9hz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2wv8fok/QG5/AAAA//8DAFBLAQItABQABgAIAAAAIQDb4fbL7gAAAIUBAAATAAAAAAAAAAAA&#10;AAAAAAAAAABbQ29udGVudF9UeXBlc10ueG1sUEsBAi0AFAAGAAgAAAAhAFr0LFu/AAAAFQEAAAsA&#10;AAAAAAAAAAAAAAAAHwEAAF9yZWxzLy5yZWxzUEsBAi0AFAAGAAgAAAAhABgX2HPEAAAA2wAAAA8A&#10;AAAAAAAAAAAAAAAABwIAAGRycy9kb3ducmV2LnhtbFBLBQYAAAAAAwADALcAAAD4AgAAAAA=&#10;" strokeweight="2.25pt"/>
                <v:line id="Line 43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" strokeweight="2.25pt"/>
                <v:line id="Line 44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" strokeweight="2.25pt"/>
                <v:line id="Line 45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" strokeweight="2.25pt"/>
                <v:line id="Line 46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<v:line id="Line 47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QvM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" strokeweight="2.25pt"/>
                <v:line id="Line 48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"/>
                <v:line id="Line 49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"/>
                <v:line id="Line 50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  <v:line id="Line 51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<v:line id="Line 52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" strokeweight="2.25pt"/>
                <v:line id="Line 53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" stroked="f">
                <v:fill opacity="32896f"/>
                <v:textbox inset="0,0,0,0">
                  <w:txbxContent>
                    <w:p w14:paraId="416CFFF4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Арк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5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" stroked="f">
                <v:fill opacity="32896f"/>
                <v:textbox inset="0,0,0,0">
                  <w:txbxContent>
                    <w:p w14:paraId="6A60D0F2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56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" stroked="f">
                <v:fill opacity="32896f"/>
                <v:textbox inset=".5mm,0,.5mm,.3mm">
                  <w:txbxContent>
                    <w:p w14:paraId="7BAAF42E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57" o:spid="_x0000_s1045" type="#_x0000_t202" style="position:absolute;left:4410;top:16169;width:568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" filled="f" stroked="f">
                <v:textbox inset=".5mm,0,.5mm,.3mm">
                  <w:txbxContent>
                    <w:p w14:paraId="3EB3C0CB" w14:textId="77777777" w:rsidR="00091042" w:rsidRPr="003A6CAB" w:rsidRDefault="00091042">
                      <w:pPr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Дата</w:t>
                      </w:r>
                    </w:p>
                    <w:p w14:paraId="10F8134D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58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" stroked="f">
                <v:fill opacity="32896f"/>
                <v:textbox inset="0,0,0,0">
                  <w:txbxContent>
                    <w:p w14:paraId="31F05FA4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Арк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9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" stroked="f">
                <v:fill opacity="32896f"/>
                <v:textbox inset="0,0,0,0">
                  <w:txbxContent>
                    <w:p w14:paraId="0FCA2CB0" w14:textId="77777777" w:rsidR="00091042" w:rsidRDefault="00091042">
                      <w:pPr>
                        <w:jc w:val="center"/>
                        <w:rPr>
                          <w:sz w:val="18"/>
                        </w:rPr>
                      </w:pPr>
                      <w:r w:rsidRPr="003A6CAB">
                        <w:rPr>
                          <w:rFonts w:asciiTheme="minorHAnsi" w:hAnsiTheme="minorHAnsi" w:cstheme="minorHAnsi"/>
                          <w:i/>
                          <w:iCs/>
                          <w:sz w:val="18"/>
                        </w:rPr>
                        <w:t>Вим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lang w:val="en-US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A4F7C" w14:textId="77777777" w:rsidR="00091042" w:rsidRPr="00574F4B" w:rsidRDefault="00091042">
    <w:pPr>
      <w:pStyle w:val="Header"/>
    </w:pPr>
    <w:r w:rsidRPr="00574F4B"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4A7F01C6" wp14:editId="0573DA61">
              <wp:simplePos x="0" y="0"/>
              <wp:positionH relativeFrom="column">
                <wp:posOffset>-531495</wp:posOffset>
              </wp:positionH>
              <wp:positionV relativeFrom="paragraph">
                <wp:posOffset>-213995</wp:posOffset>
              </wp:positionV>
              <wp:extent cx="6675755" cy="10244455"/>
              <wp:effectExtent l="0" t="0" r="29845" b="23495"/>
              <wp:wrapNone/>
              <wp:docPr id="24" name="Group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077" y="360"/>
                        <a:chExt cx="10513" cy="16133"/>
                      </a:xfrm>
                    </wpg:grpSpPr>
                    <wpg:grpSp>
                      <wpg:cNvPr id="25" name="Group 1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120" y="333"/>
                          <a:chExt cx="10513" cy="16133"/>
                        </a:xfrm>
                      </wpg:grpSpPr>
                      <wps:wsp>
                        <wps:cNvPr id="26" name="Line 2"/>
                        <wps:cNvCnPr>
                          <a:cxnSpLocks noChangeShapeType="1"/>
                        </wps:cNvCnPr>
                        <wps:spPr bwMode="auto">
                          <a:xfrm>
                            <a:off x="1134" y="340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134" y="16443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620" y="335"/>
                            <a:ext cx="0" cy="161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20" y="333"/>
                            <a:ext cx="0" cy="161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34" y="14175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45" y="15064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4" y="14742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098" y="14169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402" y="14198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253" y="14198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820" y="14196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531" y="14175"/>
                            <a:ext cx="0" cy="90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789" y="15065"/>
                            <a:ext cx="0" cy="137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789" y="15309"/>
                            <a:ext cx="282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789" y="15593"/>
                            <a:ext cx="282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134" y="1445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34" y="1530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34" y="1559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134" y="15876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34" y="1616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9639" y="15064"/>
                            <a:ext cx="0" cy="53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490" y="15064"/>
                            <a:ext cx="0" cy="53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9072" y="15309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9356" y="15315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4784"/>
                            <a:ext cx="36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3FA545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Змін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568" y="14784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4EC9E6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128" y="14784"/>
                            <a:ext cx="1260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51352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  <w:t>№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</w:rPr>
                                <w:t xml:space="preserve"> 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  <w:t>докум</w:t>
                              </w: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444" y="14784"/>
                            <a:ext cx="78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C0450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284" y="14784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BD3FF3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092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E7639B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Розробив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344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E3FCA3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Перевірив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6212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5D0BE6" w14:textId="77777777" w:rsidR="00091042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Затвер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148" y="15904"/>
                            <a:ext cx="92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B5CD6B" w14:textId="77777777" w:rsidR="00091042" w:rsidRPr="003A6CAB" w:rsidRDefault="00091042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Н.контр.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5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8932" y="15092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4C760" w14:textId="77777777" w:rsidR="00091042" w:rsidRPr="00574F4B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574F4B">
                                <w:rPr>
                                  <w:sz w:val="16"/>
                                </w:rPr>
                                <w:t>Літ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6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800" y="15092"/>
                            <a:ext cx="5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AC02E1" w14:textId="77777777" w:rsidR="00091042" w:rsidRPr="00574F4B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  <wps:wsp>
                        <wps:cNvPr id="6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0584" y="15092"/>
                            <a:ext cx="95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D1B260" w14:textId="77777777" w:rsidR="00091042" w:rsidRPr="00574F4B" w:rsidRDefault="000910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3A6CAB">
                                <w:rPr>
                                  <w:rFonts w:asciiTheme="minorHAnsi" w:hAnsiTheme="minorHAnsi" w:cstheme="minorHAnsi"/>
                                  <w:i/>
                                  <w:iCs/>
                                  <w:sz w:val="16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3600" tIns="3600" rIns="3600" bIns="3600" anchor="t" anchorCtr="0" upright="1">
                          <a:noAutofit/>
                        </wps:bodyPr>
                      </wps:wsp>
                    </wpg:grpSp>
                    <wps:wsp>
                      <wps:cNvPr id="63" name="Text Box 62"/>
                      <wps:cNvSpPr txBox="1">
                        <a:spLocks noChangeArrowheads="1"/>
                      </wps:cNvSpPr>
                      <wps:spPr bwMode="auto">
                        <a:xfrm>
                          <a:off x="8771" y="15299"/>
                          <a:ext cx="825" cy="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4E1C6" w14:textId="77777777" w:rsidR="00091042" w:rsidRPr="007F3CC0" w:rsidRDefault="00091042" w:rsidP="00B02B62">
                            <w:pPr>
                              <w:jc w:val="center"/>
                            </w:pPr>
                            <w:r>
                              <w:t>н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64" name="Text Box 63"/>
                      <wps:cNvSpPr txBox="1">
                        <a:spLocks noChangeArrowheads="1"/>
                      </wps:cNvSpPr>
                      <wps:spPr bwMode="auto">
                        <a:xfrm>
                          <a:off x="9620" y="15340"/>
                          <a:ext cx="838" cy="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4C73D" w14:textId="77777777" w:rsidR="00091042" w:rsidRDefault="00091042" w:rsidP="00B02B6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  <wps:wsp>
                      <wps:cNvPr id="65" name="Text Box 64"/>
                      <wps:cNvSpPr txBox="1">
                        <a:spLocks noChangeArrowheads="1"/>
                      </wps:cNvSpPr>
                      <wps:spPr bwMode="auto">
                        <a:xfrm>
                          <a:off x="10480" y="15343"/>
                          <a:ext cx="1082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92612" w14:textId="77777777" w:rsidR="00091042" w:rsidRDefault="00585693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\* Arabic  \* MERGEFORMAT </w:instrText>
                            </w:r>
                            <w:r>
                              <w:fldChar w:fldCharType="separate"/>
                            </w:r>
                            <w:r w:rsidR="00091042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6" name="Text Box 106"/>
                      <wps:cNvSpPr txBox="1">
                        <a:spLocks noChangeArrowheads="1"/>
                      </wps:cNvSpPr>
                      <wps:spPr bwMode="auto">
                        <a:xfrm>
                          <a:off x="8997" y="15659"/>
                          <a:ext cx="2340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A7EDF3" w14:textId="77777777" w:rsidR="00091042" w:rsidRDefault="00091042">
                            <w:pPr>
                              <w:pStyle w:val="Heading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7F01C6" id="Group 107" o:spid="_x0000_s1050" style="position:absolute;margin-left:-41.85pt;margin-top:-16.85pt;width:525.65pt;height:806.65pt;z-index:251655680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">
              <v:group id="Group 1" o:spid="_x0000_s1051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line id="Line 2" o:spid="_x0000_s1052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3" o:spid="_x0000_s1053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4" o:spid="_x0000_s1054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5" o:spid="_x0000_s1055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6" o:spid="_x0000_s1056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7" o:spid="_x0000_s1057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8" o:spid="_x0000_s1058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9" o:spid="_x0000_s1059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<v:line id="Line 10" o:spid="_x0000_s1060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11" o:spid="_x0000_s1061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12" o:spid="_x0000_s1062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13" o:spid="_x0000_s1063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  <v:line id="Line 14" o:spid="_x0000_s1064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  <v:line id="Line 15" o:spid="_x0000_s1065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" strokeweight="1.25pt"/>
                <v:line id="Line 16" o:spid="_x0000_s1066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" strokeweight="1.25pt"/>
                <v:line id="Line 17" o:spid="_x0000_s1067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  <v:line id="Line 18" o:spid="_x0000_s1068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  <v:line id="Line 19" o:spid="_x0000_s1069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<v:line id="Line 20" o:spid="_x0000_s1070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<v:line id="Line 21" o:spid="_x0000_s1071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<v:line id="Line 22" o:spid="_x0000_s1072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wac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/TMGnMMAAADbAAAADwAA&#10;AAAAAAAAAAAAAAAHAgAAZHJzL2Rvd25yZXYueG1sUEsFBgAAAAADAAMAtwAAAPcCAAAAAA==&#10;" strokeweight="1.5pt"/>
                <v:line id="Line 23" o:spid="_x0000_s1073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6MH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JJ/owfEAAAA2wAAAA8A&#10;AAAAAAAAAAAAAAAABwIAAGRycy9kb3ducmV2LnhtbFBLBQYAAAAAAwADALcAAAD4AgAAAAA=&#10;" strokeweight="1.5pt"/>
                <v:line id="Line 24" o:spid="_x0000_s1074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" strokeweight="1.25pt"/>
                <v:line id="Line 25" o:spid="_x0000_s1075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76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" filled="f" stroked="f">
                  <v:textbox inset=".1mm,.1mm,.1mm,.1mm">
                    <w:txbxContent>
                      <w:p w14:paraId="5A3FA545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Змін</w:t>
                        </w:r>
                        <w:r w:rsidRPr="003A6CAB">
                          <w:rPr>
                            <w:rFonts w:asciiTheme="minorHAnsi" w:hAnsiTheme="minorHAnsi" w:cstheme="minorHAnsi"/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27" o:spid="_x0000_s1077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2tmxAAAANsAAAAPAAAAZHJzL2Rvd25yZXYueG1sRI9Ba8JA&#10;FITvQv/D8gpepG5SM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O0na2bEAAAA2wAAAA8A&#10;AAAAAAAAAAAAAAAABwIAAGRycy9kb3ducmV2LnhtbFBLBQYAAAAAAwADALcAAAD4AgAAAAA=&#10;" filled="f" stroked="f">
                  <v:textbox inset=".1mm,.1mm,.1mm,.1mm">
                    <w:txbxContent>
                      <w:p w14:paraId="584EC9E6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Аркуш</w:t>
                        </w:r>
                      </w:p>
                    </w:txbxContent>
                  </v:textbox>
                </v:shape>
                <v:shape id="Text Box 28" o:spid="_x0000_s1078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fURxAAAANsAAAAPAAAAZHJzL2Rvd25yZXYueG1sRI9Bi8Iw&#10;FITvC/6H8AQvoqkuK1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B319RHEAAAA2wAAAA8A&#10;AAAAAAAAAAAAAAAABwIAAGRycy9kb3ducmV2LnhtbFBLBQYAAAAAAwADALcAAAD4AgAAAAA=&#10;" filled="f" stroked="f">
                  <v:textbox inset=".1mm,.1mm,.1mm,.1mm">
                    <w:txbxContent>
                      <w:p w14:paraId="7B451352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sz w:val="16"/>
                          </w:rPr>
                          <w:t>№</w:t>
                        </w:r>
                        <w:r w:rsidRPr="003A6CAB">
                          <w:rPr>
                            <w:rFonts w:asciiTheme="minorHAnsi" w:hAnsiTheme="minorHAnsi" w:cstheme="minorHAnsi"/>
                            <w:i/>
                            <w:sz w:val="16"/>
                          </w:rPr>
                          <w:t xml:space="preserve"> </w:t>
                        </w:r>
                        <w:r w:rsidRPr="003A6CAB">
                          <w:rPr>
                            <w:rFonts w:asciiTheme="minorHAnsi" w:hAnsiTheme="minorHAnsi" w:cstheme="minorHAnsi"/>
                            <w:sz w:val="16"/>
                          </w:rPr>
                          <w:t>докум</w:t>
                        </w:r>
                        <w:r w:rsidRPr="003A6CAB">
                          <w:rPr>
                            <w:rFonts w:asciiTheme="minorHAnsi" w:hAnsiTheme="minorHAnsi" w:cstheme="minorHAnsi"/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29" o:spid="_x0000_s1079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VCK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ByuVCKxQAAANsAAAAP&#10;AAAAAAAAAAAAAAAAAAcCAABkcnMvZG93bnJldi54bWxQSwUGAAAAAAMAAwC3AAAA+QIAAAAA&#10;" filled="f" stroked="f">
                  <v:textbox inset=".1mm,.1mm,.1mm,.1mm">
                    <w:txbxContent>
                      <w:p w14:paraId="2AAC0450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30" o:spid="_x0000_s1080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" filled="f" stroked="f">
                  <v:textbox inset=".1mm,.1mm,.1mm,.1mm">
                    <w:txbxContent>
                      <w:p w14:paraId="1DBD3FF3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31" o:spid="_x0000_s1081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" filled="f" stroked="f">
                  <v:textbox inset=".1mm,.1mm,.1mm,.1mm">
                    <w:txbxContent>
                      <w:p w14:paraId="57E7639B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Розробив</w:t>
                        </w:r>
                      </w:p>
                    </w:txbxContent>
                  </v:textbox>
                </v:shape>
                <v:shape id="Text Box 32" o:spid="_x0000_s1082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" filled="f" stroked="f">
                  <v:textbox inset=".1mm,.1mm,.1mm,.1mm">
                    <w:txbxContent>
                      <w:p w14:paraId="06E3FCA3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Перевірив</w:t>
                        </w:r>
                      </w:p>
                    </w:txbxContent>
                  </v:textbox>
                </v:shape>
                <v:shape id="Text Box 33" o:spid="_x0000_s1083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" filled="f" stroked="f">
                  <v:textbox inset=".1mm,.1mm,.1mm,.1mm">
                    <w:txbxContent>
                      <w:p w14:paraId="365D0BE6" w14:textId="77777777" w:rsidR="00091042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Затвер</w:t>
                        </w:r>
                        <w:r>
                          <w:rPr>
                            <w:i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34" o:spid="_x0000_s1084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" filled="f" stroked="f">
                  <v:textbox inset=".1mm,.1mm,.1mm,.1mm">
                    <w:txbxContent>
                      <w:p w14:paraId="15B5CD6B" w14:textId="77777777" w:rsidR="00091042" w:rsidRPr="003A6CAB" w:rsidRDefault="00091042">
                        <w:pPr>
                          <w:jc w:val="center"/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Н.контр.</w:t>
                        </w:r>
                      </w:p>
                    </w:txbxContent>
                  </v:textbox>
                </v:shape>
                <v:shape id="Text Box 35" o:spid="_x0000_s1085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" filled="f" stroked="f">
                  <v:textbox inset=".1mm,.1mm,.1mm,.1mm">
                    <w:txbxContent>
                      <w:p w14:paraId="7274C760" w14:textId="77777777" w:rsidR="00091042" w:rsidRPr="00574F4B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574F4B">
                          <w:rPr>
                            <w:sz w:val="16"/>
                          </w:rPr>
                          <w:t>Літ</w:t>
                        </w:r>
                      </w:p>
                    </w:txbxContent>
                  </v:textbox>
                </v:shape>
                <v:shape id="Text Box 36" o:spid="_x0000_s1086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" filled="f" stroked="f">
                  <v:textbox inset=".1mm,.1mm,.1mm,.1mm">
                    <w:txbxContent>
                      <w:p w14:paraId="12AC02E1" w14:textId="77777777" w:rsidR="00091042" w:rsidRPr="00574F4B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Аркуш</w:t>
                        </w:r>
                      </w:p>
                    </w:txbxContent>
                  </v:textbox>
                </v:shape>
                <v:shape id="Text Box 37" o:spid="_x0000_s1087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" filled="f" stroked="f">
                  <v:textbox inset=".1mm,.1mm,.1mm,.1mm">
                    <w:txbxContent>
                      <w:p w14:paraId="01D1B260" w14:textId="77777777" w:rsidR="00091042" w:rsidRPr="00574F4B" w:rsidRDefault="00091042">
                        <w:pPr>
                          <w:jc w:val="center"/>
                          <w:rPr>
                            <w:sz w:val="16"/>
                          </w:rPr>
                        </w:pPr>
                        <w:r w:rsidRPr="003A6CAB">
                          <w:rPr>
                            <w:rFonts w:asciiTheme="minorHAnsi" w:hAnsiTheme="minorHAnsi" w:cstheme="minorHAnsi"/>
                            <w:i/>
                            <w:iCs/>
                            <w:sz w:val="16"/>
                          </w:rPr>
                          <w:t>Аркушів</w:t>
                        </w:r>
                      </w:p>
                    </w:txbxContent>
                  </v:textbox>
                </v:shape>
              </v:group>
              <v:shape id="Text Box 62" o:spid="_x0000_s1088" type="#_x0000_t202" style="position:absolute;left:8771;top:15299;width:825;height: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" filled="f" stroked="f">
                <v:textbox inset="0,0,0,0">
                  <w:txbxContent>
                    <w:p w14:paraId="0394E1C6" w14:textId="77777777" w:rsidR="00091042" w:rsidRPr="007F3CC0" w:rsidRDefault="00091042" w:rsidP="00B02B62">
                      <w:pPr>
                        <w:jc w:val="center"/>
                      </w:pPr>
                      <w:r>
                        <w:t>н</w:t>
                      </w:r>
                    </w:p>
                  </w:txbxContent>
                </v:textbox>
              </v:shape>
              <v:shape id="Text Box 63" o:spid="_x0000_s1089" type="#_x0000_t202" style="position:absolute;left:9620;top:15340;width:838;height: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" filled="f" stroked="f">
                <v:textbox inset="0,0,0,0">
                  <w:txbxContent>
                    <w:p w14:paraId="5AE4C73D" w14:textId="77777777" w:rsidR="00091042" w:rsidRDefault="00091042" w:rsidP="00B02B6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  <v:shape id="Text Box 64" o:spid="_x0000_s1090" type="#_x0000_t202" style="position:absolute;left:10480;top:15343;width:1082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<v:textbox inset="0,0,0,0">
                  <w:txbxContent>
                    <w:p w14:paraId="75B92612" w14:textId="77777777" w:rsidR="00091042" w:rsidRDefault="00585693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NUMPAGES  \* Arabic  \* MERGEFORMAT </w:instrText>
                      </w:r>
                      <w:r>
                        <w:fldChar w:fldCharType="separate"/>
                      </w:r>
                      <w:r w:rsidR="00091042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  <v:shape id="Text Box 106" o:spid="_x0000_s1091" type="#_x0000_t202" style="position:absolute;left:8997;top:15659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rXvwgAAANs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" stroked="f">
                <v:textbox>
                  <w:txbxContent>
                    <w:p w14:paraId="3AA7EDF3" w14:textId="77777777" w:rsidR="00091042" w:rsidRDefault="00091042">
                      <w:pPr>
                        <w:pStyle w:val="Heading5"/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88D7FB9" wp14:editId="7769B6CB">
              <wp:simplePos x="0" y="0"/>
              <wp:positionH relativeFrom="column">
                <wp:posOffset>131445</wp:posOffset>
              </wp:positionH>
              <wp:positionV relativeFrom="paragraph">
                <wp:posOffset>9152890</wp:posOffset>
              </wp:positionV>
              <wp:extent cx="808990" cy="164465"/>
              <wp:effectExtent l="0" t="0" r="0" b="0"/>
              <wp:wrapNone/>
              <wp:docPr id="69" name="Text Box 3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899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5D620D" w14:textId="77777777" w:rsidR="00091042" w:rsidRPr="003A6CAB" w:rsidRDefault="00091042" w:rsidP="005C223F">
                          <w:pPr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</w:pPr>
                          <w:r w:rsidRPr="003A6CAB">
                            <w:rPr>
                              <w:rFonts w:asciiTheme="minorHAnsi" w:hAnsiTheme="minorHAnsi" w:cstheme="minorHAnsi"/>
                              <w:sz w:val="16"/>
                              <w:szCs w:val="16"/>
                            </w:rPr>
                            <w:t>Сідельник Є. О.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8D7FB9" id="Text Box 332" o:spid="_x0000_s1092" type="#_x0000_t202" style="position:absolute;margin-left:10.35pt;margin-top:720.7pt;width:63.7pt;height:12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" filled="f" stroked="f">
              <v:textbox inset="0,0,0,0">
                <w:txbxContent>
                  <w:p w14:paraId="235D620D" w14:textId="77777777" w:rsidR="00091042" w:rsidRPr="003A6CAB" w:rsidRDefault="00091042" w:rsidP="005C223F">
                    <w:pPr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</w:pPr>
                    <w:r w:rsidRPr="003A6CAB">
                      <w:rPr>
                        <w:rFonts w:asciiTheme="minorHAnsi" w:hAnsiTheme="minorHAnsi" w:cstheme="minorHAnsi"/>
                        <w:sz w:val="16"/>
                        <w:szCs w:val="16"/>
                      </w:rPr>
                      <w:t>Сідельник Є. О.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E5BD0" w14:textId="77777777" w:rsidR="00091042" w:rsidRPr="00574F4B" w:rsidRDefault="00091042" w:rsidP="00775DF0">
    <w:pPr>
      <w:pStyle w:val="Header"/>
      <w:rPr>
        <w:b/>
      </w:rPr>
    </w:pPr>
    <w:r w:rsidRPr="00574F4B">
      <w:rPr>
        <w:b/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2608" behindDoc="0" locked="0" layoutInCell="1" allowOverlap="1" wp14:anchorId="01744C34" wp14:editId="659C1425">
              <wp:simplePos x="0" y="0"/>
              <wp:positionH relativeFrom="column">
                <wp:posOffset>-581025</wp:posOffset>
              </wp:positionH>
              <wp:positionV relativeFrom="paragraph">
                <wp:posOffset>-201295</wp:posOffset>
              </wp:positionV>
              <wp:extent cx="6595110" cy="10187305"/>
              <wp:effectExtent l="19050" t="17780" r="15240" b="15240"/>
              <wp:wrapNone/>
              <wp:docPr id="1" name="Group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7" name="Group 174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12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27" name="Text Box 189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A7BD3" w14:textId="77777777" w:rsidR="00091042" w:rsidRPr="00574F4B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74F4B"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8" name="Text Box 190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0CDF7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9" name="Text Box 191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1F50D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230" name="Text Box 192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D2BFA" w14:textId="77777777" w:rsidR="00091042" w:rsidRDefault="00091042" w:rsidP="00775DF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605CFA60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231" name="Text Box 193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B1C3A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2" name="Text Box 194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D72AF" w14:textId="77777777" w:rsidR="00091042" w:rsidRDefault="00091042" w:rsidP="00775DF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744C34" id="Group 173" o:spid="_x0000_s1098" style="position:absolute;margin-left:-45.75pt;margin-top:-15.85pt;width:519.3pt;height:802.15pt;z-index:251652608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">
              <v:group id="Group 174" o:spid="_x0000_s1099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rect id="Rectangle 175" o:spid="_x0000_s1100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" strokeweight="2.25pt"/>
                <v:line id="Line 176" o:spid="_x0000_s1101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Line 177" o:spid="_x0000_s1102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v:line id="Line 178" o:spid="_x0000_s1103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  <v:line id="Line 179" o:spid="_x0000_s1104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  <v:line id="Line 180" o:spid="_x0000_s1105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Line 181" o:spid="_x0000_s1106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line id="Line 182" o:spid="_x0000_s1107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Line 183" o:spid="_x0000_s1108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<v:line id="Line 184" o:spid="_x0000_s1109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1FxQAAANs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"/>
                <v:line id="Line 185" o:spid="_x0000_s1110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Line 186" o:spid="_x0000_s1111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Line 187" o:spid="_x0000_s1112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" strokeweight="2.25pt"/>
                <v:line id="Line 188" o:spid="_x0000_s1113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9" o:spid="_x0000_s1114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" stroked="f">
                <v:fill opacity="32896f"/>
                <v:textbox inset="0,0,0,0">
                  <w:txbxContent>
                    <w:p w14:paraId="6D2A7BD3" w14:textId="77777777" w:rsidR="00091042" w:rsidRPr="00574F4B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 w:rsidRPr="00574F4B"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90" o:spid="_x0000_s1115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" stroked="f">
                <v:fill opacity="32896f"/>
                <v:textbox inset="0,0,0,0">
                  <w:txbxContent>
                    <w:p w14:paraId="6DB0CDF7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91" o:spid="_x0000_s1116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" stroked="f">
                <v:fill opacity="32896f"/>
                <v:textbox inset=".5mm,0,.5mm,.3mm">
                  <w:txbxContent>
                    <w:p w14:paraId="7FA1F50D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192" o:spid="_x0000_s1117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" stroked="f">
                <v:fill opacity="32896f"/>
                <v:textbox inset=".5mm,0,.5mm,.3mm">
                  <w:txbxContent>
                    <w:p w14:paraId="3C0D2BFA" w14:textId="77777777" w:rsidR="00091042" w:rsidRDefault="00091042" w:rsidP="00775DF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605CFA60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193" o:spid="_x0000_s1118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" stroked="f">
                <v:fill opacity="32896f"/>
                <v:textbox inset="0,0,0,0">
                  <w:txbxContent>
                    <w:p w14:paraId="549B1C3A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94" o:spid="_x0000_s1119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" stroked="f">
                <v:fill opacity="32896f"/>
                <v:textbox inset="0,0,0,0">
                  <w:txbxContent>
                    <w:p w14:paraId="7A9D72AF" w14:textId="77777777" w:rsidR="00091042" w:rsidRDefault="00091042" w:rsidP="00775DF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Зм.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73D541F5" w14:textId="77777777" w:rsidR="00091042" w:rsidRPr="00574F4B" w:rsidRDefault="00091042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D7D0E"/>
    <w:multiLevelType w:val="multilevel"/>
    <w:tmpl w:val="FBFA625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bullet"/>
      <w:lvlText w:val="–"/>
      <w:lvlJc w:val="left"/>
      <w:pPr>
        <w:tabs>
          <w:tab w:val="num" w:pos="360"/>
        </w:tabs>
        <w:ind w:left="0" w:firstLine="0"/>
      </w:pPr>
      <w:rPr>
        <w:rFonts w:ascii="font406" w:hAnsi="font406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3CC4D9D"/>
    <w:multiLevelType w:val="hybridMultilevel"/>
    <w:tmpl w:val="69F445D0"/>
    <w:lvl w:ilvl="0" w:tplc="E024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4D7915"/>
    <w:multiLevelType w:val="hybridMultilevel"/>
    <w:tmpl w:val="6450B786"/>
    <w:lvl w:ilvl="0" w:tplc="2B6E779E">
      <w:start w:val="5"/>
      <w:numFmt w:val="bullet"/>
      <w:lvlText w:val="–"/>
      <w:lvlJc w:val="left"/>
      <w:pPr>
        <w:tabs>
          <w:tab w:val="num" w:pos="1125"/>
        </w:tabs>
        <w:ind w:left="1125" w:hanging="360"/>
      </w:pPr>
      <w:rPr>
        <w:rFonts w:ascii="Times New Roman" w:eastAsia="Times New Roman" w:hAnsi="Times New Roman" w:cs="Times New Roman" w:hint="default"/>
        <w:b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0E9A6233"/>
    <w:multiLevelType w:val="hybridMultilevel"/>
    <w:tmpl w:val="09AA4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C200C"/>
    <w:multiLevelType w:val="hybridMultilevel"/>
    <w:tmpl w:val="50B21C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53B0F"/>
    <w:multiLevelType w:val="hybridMultilevel"/>
    <w:tmpl w:val="68783B8C"/>
    <w:lvl w:ilvl="0" w:tplc="0422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310BE"/>
    <w:multiLevelType w:val="hybridMultilevel"/>
    <w:tmpl w:val="511C326A"/>
    <w:lvl w:ilvl="0" w:tplc="88D0FC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5E4D09"/>
    <w:multiLevelType w:val="hybridMultilevel"/>
    <w:tmpl w:val="701C7C3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3C222D"/>
    <w:multiLevelType w:val="hybridMultilevel"/>
    <w:tmpl w:val="02EED198"/>
    <w:lvl w:ilvl="0" w:tplc="687E17A2">
      <w:start w:val="1"/>
      <w:numFmt w:val="decimal"/>
      <w:lvlText w:val="%1."/>
      <w:lvlJc w:val="left"/>
      <w:pPr>
        <w:ind w:left="900" w:hanging="360"/>
      </w:p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29CD5FCE"/>
    <w:multiLevelType w:val="hybridMultilevel"/>
    <w:tmpl w:val="1BAE5466"/>
    <w:lvl w:ilvl="0" w:tplc="8700B4F8">
      <w:start w:val="12"/>
      <w:numFmt w:val="decimal"/>
      <w:lvlText w:val="%1."/>
      <w:lvlJc w:val="left"/>
      <w:pPr>
        <w:ind w:left="963" w:hanging="396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C502AEA"/>
    <w:multiLevelType w:val="hybridMultilevel"/>
    <w:tmpl w:val="00480CE4"/>
    <w:lvl w:ilvl="0" w:tplc="7890B7B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E720F"/>
    <w:multiLevelType w:val="hybridMultilevel"/>
    <w:tmpl w:val="A29A99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B67916"/>
    <w:multiLevelType w:val="hybridMultilevel"/>
    <w:tmpl w:val="68783B8C"/>
    <w:lvl w:ilvl="0" w:tplc="0422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62532E"/>
    <w:multiLevelType w:val="hybridMultilevel"/>
    <w:tmpl w:val="69F445D0"/>
    <w:lvl w:ilvl="0" w:tplc="0276AB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B06724C"/>
    <w:multiLevelType w:val="hybridMultilevel"/>
    <w:tmpl w:val="09AA4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93D7B"/>
    <w:multiLevelType w:val="hybridMultilevel"/>
    <w:tmpl w:val="C5341038"/>
    <w:lvl w:ilvl="0" w:tplc="0276ABB4">
      <w:numFmt w:val="bullet"/>
      <w:lvlText w:val="–"/>
      <w:lvlJc w:val="left"/>
      <w:pPr>
        <w:tabs>
          <w:tab w:val="num" w:pos="1969"/>
        </w:tabs>
        <w:ind w:left="19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18A63F7"/>
    <w:multiLevelType w:val="hybridMultilevel"/>
    <w:tmpl w:val="A7BA1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6A67309"/>
    <w:multiLevelType w:val="multilevel"/>
    <w:tmpl w:val="D124022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 w15:restartNumberingAfterBreak="0">
    <w:nsid w:val="5DE30721"/>
    <w:multiLevelType w:val="hybridMultilevel"/>
    <w:tmpl w:val="64F45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F45D7"/>
    <w:multiLevelType w:val="hybridMultilevel"/>
    <w:tmpl w:val="390E23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E57726"/>
    <w:multiLevelType w:val="hybridMultilevel"/>
    <w:tmpl w:val="3D7E672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C2282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7C126DF"/>
    <w:multiLevelType w:val="singleLevel"/>
    <w:tmpl w:val="D01E907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2" w15:restartNumberingAfterBreak="0">
    <w:nsid w:val="69E00684"/>
    <w:multiLevelType w:val="hybridMultilevel"/>
    <w:tmpl w:val="2EE0CFA2"/>
    <w:lvl w:ilvl="0" w:tplc="98F0D728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64F2C"/>
    <w:multiLevelType w:val="hybridMultilevel"/>
    <w:tmpl w:val="97CABA92"/>
    <w:lvl w:ilvl="0" w:tplc="3872D778">
      <w:start w:val="4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72057A2C"/>
    <w:multiLevelType w:val="hybridMultilevel"/>
    <w:tmpl w:val="CE2AC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4B6275"/>
    <w:multiLevelType w:val="hybridMultilevel"/>
    <w:tmpl w:val="85EE9BF6"/>
    <w:lvl w:ilvl="0" w:tplc="74323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F385AFE"/>
    <w:multiLevelType w:val="hybridMultilevel"/>
    <w:tmpl w:val="F35258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13"/>
  </w:num>
  <w:num w:numId="5">
    <w:abstractNumId w:val="17"/>
  </w:num>
  <w:num w:numId="6">
    <w:abstractNumId w:val="2"/>
  </w:num>
  <w:num w:numId="7">
    <w:abstractNumId w:val="0"/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5"/>
  </w:num>
  <w:num w:numId="10">
    <w:abstractNumId w:val="12"/>
  </w:num>
  <w:num w:numId="11">
    <w:abstractNumId w:val="9"/>
  </w:num>
  <w:num w:numId="12">
    <w:abstractNumId w:val="6"/>
  </w:num>
  <w:num w:numId="13">
    <w:abstractNumId w:val="25"/>
  </w:num>
  <w:num w:numId="14">
    <w:abstractNumId w:val="22"/>
  </w:num>
  <w:num w:numId="15">
    <w:abstractNumId w:val="4"/>
  </w:num>
  <w:num w:numId="16">
    <w:abstractNumId w:val="6"/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10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</w:num>
  <w:num w:numId="27">
    <w:abstractNumId w:val="24"/>
  </w:num>
  <w:num w:numId="28">
    <w:abstractNumId w:val="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39"/>
    <w:rsid w:val="000010A8"/>
    <w:rsid w:val="0000266B"/>
    <w:rsid w:val="00003BB9"/>
    <w:rsid w:val="00005963"/>
    <w:rsid w:val="00006008"/>
    <w:rsid w:val="00011D35"/>
    <w:rsid w:val="000168F6"/>
    <w:rsid w:val="00017AB7"/>
    <w:rsid w:val="00021CCD"/>
    <w:rsid w:val="0002366D"/>
    <w:rsid w:val="00031313"/>
    <w:rsid w:val="000321FB"/>
    <w:rsid w:val="000324A3"/>
    <w:rsid w:val="00033D9C"/>
    <w:rsid w:val="00036332"/>
    <w:rsid w:val="00040F06"/>
    <w:rsid w:val="000431E2"/>
    <w:rsid w:val="00045B23"/>
    <w:rsid w:val="00047AB5"/>
    <w:rsid w:val="00050270"/>
    <w:rsid w:val="00052BD9"/>
    <w:rsid w:val="00053498"/>
    <w:rsid w:val="0005357A"/>
    <w:rsid w:val="00056660"/>
    <w:rsid w:val="00071CC8"/>
    <w:rsid w:val="00074C95"/>
    <w:rsid w:val="00081020"/>
    <w:rsid w:val="00084D53"/>
    <w:rsid w:val="00086188"/>
    <w:rsid w:val="00086515"/>
    <w:rsid w:val="000875F6"/>
    <w:rsid w:val="00091042"/>
    <w:rsid w:val="00094777"/>
    <w:rsid w:val="00097D9C"/>
    <w:rsid w:val="000A03F3"/>
    <w:rsid w:val="000A2924"/>
    <w:rsid w:val="000C1CA1"/>
    <w:rsid w:val="000C5859"/>
    <w:rsid w:val="000D041A"/>
    <w:rsid w:val="000D2533"/>
    <w:rsid w:val="000D3721"/>
    <w:rsid w:val="000E21B7"/>
    <w:rsid w:val="000E35BC"/>
    <w:rsid w:val="000E3C21"/>
    <w:rsid w:val="000E3CDC"/>
    <w:rsid w:val="000E5D11"/>
    <w:rsid w:val="000E6B62"/>
    <w:rsid w:val="000F000C"/>
    <w:rsid w:val="000F2415"/>
    <w:rsid w:val="000F3127"/>
    <w:rsid w:val="000F5884"/>
    <w:rsid w:val="000F5BDA"/>
    <w:rsid w:val="0010194E"/>
    <w:rsid w:val="00110672"/>
    <w:rsid w:val="00110FA0"/>
    <w:rsid w:val="00112E47"/>
    <w:rsid w:val="001138A3"/>
    <w:rsid w:val="00114045"/>
    <w:rsid w:val="0011418D"/>
    <w:rsid w:val="00114AE2"/>
    <w:rsid w:val="00123F44"/>
    <w:rsid w:val="001243E4"/>
    <w:rsid w:val="00124F02"/>
    <w:rsid w:val="001301C6"/>
    <w:rsid w:val="00135523"/>
    <w:rsid w:val="00144552"/>
    <w:rsid w:val="00144F6E"/>
    <w:rsid w:val="00145C2A"/>
    <w:rsid w:val="00150E98"/>
    <w:rsid w:val="001526F7"/>
    <w:rsid w:val="00155137"/>
    <w:rsid w:val="0015648B"/>
    <w:rsid w:val="0016022B"/>
    <w:rsid w:val="0016084A"/>
    <w:rsid w:val="00164257"/>
    <w:rsid w:val="00166256"/>
    <w:rsid w:val="00177409"/>
    <w:rsid w:val="00192036"/>
    <w:rsid w:val="00192227"/>
    <w:rsid w:val="001A133E"/>
    <w:rsid w:val="001A72AB"/>
    <w:rsid w:val="001B1871"/>
    <w:rsid w:val="001B267E"/>
    <w:rsid w:val="001B37D4"/>
    <w:rsid w:val="001B47CD"/>
    <w:rsid w:val="001C1FEA"/>
    <w:rsid w:val="001C2BFC"/>
    <w:rsid w:val="001C302A"/>
    <w:rsid w:val="001C3166"/>
    <w:rsid w:val="001C69BD"/>
    <w:rsid w:val="001D140B"/>
    <w:rsid w:val="001D1468"/>
    <w:rsid w:val="001D30A9"/>
    <w:rsid w:val="001D41AE"/>
    <w:rsid w:val="001D589F"/>
    <w:rsid w:val="001D5BB9"/>
    <w:rsid w:val="001E0977"/>
    <w:rsid w:val="001E0A26"/>
    <w:rsid w:val="001F0994"/>
    <w:rsid w:val="001F343F"/>
    <w:rsid w:val="001F65D4"/>
    <w:rsid w:val="002012A2"/>
    <w:rsid w:val="00202367"/>
    <w:rsid w:val="0020269A"/>
    <w:rsid w:val="00202CF6"/>
    <w:rsid w:val="00205F18"/>
    <w:rsid w:val="0020768F"/>
    <w:rsid w:val="00210C97"/>
    <w:rsid w:val="00213D88"/>
    <w:rsid w:val="00214618"/>
    <w:rsid w:val="00214844"/>
    <w:rsid w:val="00222339"/>
    <w:rsid w:val="00225D22"/>
    <w:rsid w:val="002325DC"/>
    <w:rsid w:val="00235328"/>
    <w:rsid w:val="00235647"/>
    <w:rsid w:val="00235CEA"/>
    <w:rsid w:val="002365E9"/>
    <w:rsid w:val="00236D64"/>
    <w:rsid w:val="00241F50"/>
    <w:rsid w:val="002449C9"/>
    <w:rsid w:val="002462AD"/>
    <w:rsid w:val="00252B05"/>
    <w:rsid w:val="00256E91"/>
    <w:rsid w:val="00260C19"/>
    <w:rsid w:val="00260C2F"/>
    <w:rsid w:val="00260E40"/>
    <w:rsid w:val="00263858"/>
    <w:rsid w:val="00264516"/>
    <w:rsid w:val="002730B5"/>
    <w:rsid w:val="00274886"/>
    <w:rsid w:val="00274CA4"/>
    <w:rsid w:val="00274FD0"/>
    <w:rsid w:val="00280EC9"/>
    <w:rsid w:val="002826B1"/>
    <w:rsid w:val="002841EB"/>
    <w:rsid w:val="002860CD"/>
    <w:rsid w:val="00287C56"/>
    <w:rsid w:val="00290AEF"/>
    <w:rsid w:val="002A46E0"/>
    <w:rsid w:val="002A5AB6"/>
    <w:rsid w:val="002B1FBC"/>
    <w:rsid w:val="002B2400"/>
    <w:rsid w:val="002B3E31"/>
    <w:rsid w:val="002B5E7F"/>
    <w:rsid w:val="002B66BC"/>
    <w:rsid w:val="002C2E69"/>
    <w:rsid w:val="002C330E"/>
    <w:rsid w:val="002C3612"/>
    <w:rsid w:val="002C6E15"/>
    <w:rsid w:val="002D07E7"/>
    <w:rsid w:val="002D4B4B"/>
    <w:rsid w:val="002D577D"/>
    <w:rsid w:val="002E0F8A"/>
    <w:rsid w:val="002E5AE2"/>
    <w:rsid w:val="002E5C0C"/>
    <w:rsid w:val="002E7D6B"/>
    <w:rsid w:val="002F479A"/>
    <w:rsid w:val="002F5F21"/>
    <w:rsid w:val="00300BFC"/>
    <w:rsid w:val="00302BC5"/>
    <w:rsid w:val="00305B49"/>
    <w:rsid w:val="00310E4C"/>
    <w:rsid w:val="00312BE9"/>
    <w:rsid w:val="003139D4"/>
    <w:rsid w:val="00313E2A"/>
    <w:rsid w:val="00317C5B"/>
    <w:rsid w:val="00320027"/>
    <w:rsid w:val="00327EA2"/>
    <w:rsid w:val="00327FC4"/>
    <w:rsid w:val="003314B6"/>
    <w:rsid w:val="00336D42"/>
    <w:rsid w:val="0033728D"/>
    <w:rsid w:val="003526D7"/>
    <w:rsid w:val="0035549A"/>
    <w:rsid w:val="0036387A"/>
    <w:rsid w:val="00366631"/>
    <w:rsid w:val="0036777C"/>
    <w:rsid w:val="0037293A"/>
    <w:rsid w:val="003768FF"/>
    <w:rsid w:val="0038228A"/>
    <w:rsid w:val="00383EB8"/>
    <w:rsid w:val="00384598"/>
    <w:rsid w:val="0038495F"/>
    <w:rsid w:val="00391DE2"/>
    <w:rsid w:val="00394DEB"/>
    <w:rsid w:val="0039614E"/>
    <w:rsid w:val="00396423"/>
    <w:rsid w:val="003A69AF"/>
    <w:rsid w:val="003A6CAB"/>
    <w:rsid w:val="003B7389"/>
    <w:rsid w:val="003C40C1"/>
    <w:rsid w:val="003C5ED2"/>
    <w:rsid w:val="003D2022"/>
    <w:rsid w:val="003E2D1B"/>
    <w:rsid w:val="003E4197"/>
    <w:rsid w:val="003F029E"/>
    <w:rsid w:val="003F0AE1"/>
    <w:rsid w:val="003F4EB1"/>
    <w:rsid w:val="00400267"/>
    <w:rsid w:val="00401EB5"/>
    <w:rsid w:val="004040BC"/>
    <w:rsid w:val="00405623"/>
    <w:rsid w:val="00411394"/>
    <w:rsid w:val="00412ED3"/>
    <w:rsid w:val="00416BEF"/>
    <w:rsid w:val="0042109D"/>
    <w:rsid w:val="0042311B"/>
    <w:rsid w:val="0042346F"/>
    <w:rsid w:val="0042536E"/>
    <w:rsid w:val="00425571"/>
    <w:rsid w:val="00425AC4"/>
    <w:rsid w:val="00431674"/>
    <w:rsid w:val="00432C17"/>
    <w:rsid w:val="00435556"/>
    <w:rsid w:val="004435AB"/>
    <w:rsid w:val="00444532"/>
    <w:rsid w:val="0044498B"/>
    <w:rsid w:val="00444FB7"/>
    <w:rsid w:val="00446E3A"/>
    <w:rsid w:val="00450E88"/>
    <w:rsid w:val="0045181B"/>
    <w:rsid w:val="00455D49"/>
    <w:rsid w:val="004624A8"/>
    <w:rsid w:val="0046539B"/>
    <w:rsid w:val="0046659B"/>
    <w:rsid w:val="0047140F"/>
    <w:rsid w:val="0047283B"/>
    <w:rsid w:val="004742EE"/>
    <w:rsid w:val="00476AA4"/>
    <w:rsid w:val="00483119"/>
    <w:rsid w:val="004847D7"/>
    <w:rsid w:val="00491176"/>
    <w:rsid w:val="004A17B2"/>
    <w:rsid w:val="004A6312"/>
    <w:rsid w:val="004A6B9D"/>
    <w:rsid w:val="004A79A5"/>
    <w:rsid w:val="004B100F"/>
    <w:rsid w:val="004B3534"/>
    <w:rsid w:val="004C0DD1"/>
    <w:rsid w:val="004D022A"/>
    <w:rsid w:val="004D1791"/>
    <w:rsid w:val="004D194B"/>
    <w:rsid w:val="004D3CDB"/>
    <w:rsid w:val="004D7EA1"/>
    <w:rsid w:val="004E34F0"/>
    <w:rsid w:val="004E52FF"/>
    <w:rsid w:val="004E5CE9"/>
    <w:rsid w:val="004E6940"/>
    <w:rsid w:val="004E7ABD"/>
    <w:rsid w:val="004F0840"/>
    <w:rsid w:val="004F7ECC"/>
    <w:rsid w:val="00500642"/>
    <w:rsid w:val="00500AE9"/>
    <w:rsid w:val="00511865"/>
    <w:rsid w:val="00515394"/>
    <w:rsid w:val="00520081"/>
    <w:rsid w:val="00523C09"/>
    <w:rsid w:val="00524511"/>
    <w:rsid w:val="00526946"/>
    <w:rsid w:val="00530DD1"/>
    <w:rsid w:val="0053344C"/>
    <w:rsid w:val="00533DCE"/>
    <w:rsid w:val="00540389"/>
    <w:rsid w:val="00541D50"/>
    <w:rsid w:val="005421CC"/>
    <w:rsid w:val="00542FE8"/>
    <w:rsid w:val="005522AF"/>
    <w:rsid w:val="00555BBC"/>
    <w:rsid w:val="00561B52"/>
    <w:rsid w:val="00561E18"/>
    <w:rsid w:val="0056262D"/>
    <w:rsid w:val="00562787"/>
    <w:rsid w:val="00563318"/>
    <w:rsid w:val="0056413B"/>
    <w:rsid w:val="00573801"/>
    <w:rsid w:val="00574F4B"/>
    <w:rsid w:val="00577C50"/>
    <w:rsid w:val="00585693"/>
    <w:rsid w:val="0059090F"/>
    <w:rsid w:val="0059713F"/>
    <w:rsid w:val="005A6AE2"/>
    <w:rsid w:val="005B53F9"/>
    <w:rsid w:val="005C223F"/>
    <w:rsid w:val="005F0FAA"/>
    <w:rsid w:val="0061199B"/>
    <w:rsid w:val="0062143F"/>
    <w:rsid w:val="00625014"/>
    <w:rsid w:val="00625FB0"/>
    <w:rsid w:val="00630D86"/>
    <w:rsid w:val="006333F5"/>
    <w:rsid w:val="00640C22"/>
    <w:rsid w:val="0064450E"/>
    <w:rsid w:val="006512FE"/>
    <w:rsid w:val="006518BB"/>
    <w:rsid w:val="0065425E"/>
    <w:rsid w:val="00664AB2"/>
    <w:rsid w:val="00667F38"/>
    <w:rsid w:val="006712AD"/>
    <w:rsid w:val="00680EB9"/>
    <w:rsid w:val="00681465"/>
    <w:rsid w:val="00681497"/>
    <w:rsid w:val="006822F5"/>
    <w:rsid w:val="00685D25"/>
    <w:rsid w:val="006875F4"/>
    <w:rsid w:val="0069092B"/>
    <w:rsid w:val="0069352C"/>
    <w:rsid w:val="006A183B"/>
    <w:rsid w:val="006A1E36"/>
    <w:rsid w:val="006A42A1"/>
    <w:rsid w:val="006A62CE"/>
    <w:rsid w:val="006A7993"/>
    <w:rsid w:val="006B0E16"/>
    <w:rsid w:val="006B19B8"/>
    <w:rsid w:val="006B40BF"/>
    <w:rsid w:val="006B5FAB"/>
    <w:rsid w:val="006C2D32"/>
    <w:rsid w:val="006C3036"/>
    <w:rsid w:val="006C61DE"/>
    <w:rsid w:val="006D67CF"/>
    <w:rsid w:val="006E45E5"/>
    <w:rsid w:val="006F0489"/>
    <w:rsid w:val="006F0C97"/>
    <w:rsid w:val="006F29A3"/>
    <w:rsid w:val="006F439B"/>
    <w:rsid w:val="006F567E"/>
    <w:rsid w:val="006F7DBB"/>
    <w:rsid w:val="00700E4F"/>
    <w:rsid w:val="00704CD8"/>
    <w:rsid w:val="007103D7"/>
    <w:rsid w:val="00711D01"/>
    <w:rsid w:val="007148D7"/>
    <w:rsid w:val="007149E2"/>
    <w:rsid w:val="00715AAE"/>
    <w:rsid w:val="0071665D"/>
    <w:rsid w:val="00716DEA"/>
    <w:rsid w:val="0072278B"/>
    <w:rsid w:val="00722894"/>
    <w:rsid w:val="0073180F"/>
    <w:rsid w:val="00744B1F"/>
    <w:rsid w:val="00754A49"/>
    <w:rsid w:val="007667FC"/>
    <w:rsid w:val="007679E2"/>
    <w:rsid w:val="007717F9"/>
    <w:rsid w:val="00775DF0"/>
    <w:rsid w:val="00787469"/>
    <w:rsid w:val="00790B88"/>
    <w:rsid w:val="00793762"/>
    <w:rsid w:val="007959B3"/>
    <w:rsid w:val="00796107"/>
    <w:rsid w:val="007A50E2"/>
    <w:rsid w:val="007A7017"/>
    <w:rsid w:val="007B067C"/>
    <w:rsid w:val="007B2F31"/>
    <w:rsid w:val="007B7319"/>
    <w:rsid w:val="007B79A4"/>
    <w:rsid w:val="007C0B80"/>
    <w:rsid w:val="007C5329"/>
    <w:rsid w:val="007C72A3"/>
    <w:rsid w:val="007C7AB5"/>
    <w:rsid w:val="007D2C95"/>
    <w:rsid w:val="007D7AF3"/>
    <w:rsid w:val="007E5CA2"/>
    <w:rsid w:val="007E6404"/>
    <w:rsid w:val="007E7470"/>
    <w:rsid w:val="007E7BF8"/>
    <w:rsid w:val="007F339E"/>
    <w:rsid w:val="007F3CC0"/>
    <w:rsid w:val="007F5610"/>
    <w:rsid w:val="007F5DBE"/>
    <w:rsid w:val="00802809"/>
    <w:rsid w:val="00805198"/>
    <w:rsid w:val="008105EF"/>
    <w:rsid w:val="0081158C"/>
    <w:rsid w:val="00811882"/>
    <w:rsid w:val="00813522"/>
    <w:rsid w:val="00814917"/>
    <w:rsid w:val="00814BCA"/>
    <w:rsid w:val="00815F8C"/>
    <w:rsid w:val="0082036D"/>
    <w:rsid w:val="00821845"/>
    <w:rsid w:val="0082392B"/>
    <w:rsid w:val="008272DF"/>
    <w:rsid w:val="0082791E"/>
    <w:rsid w:val="008319E4"/>
    <w:rsid w:val="008345CD"/>
    <w:rsid w:val="00837D83"/>
    <w:rsid w:val="008437E6"/>
    <w:rsid w:val="00854845"/>
    <w:rsid w:val="00855E31"/>
    <w:rsid w:val="00856880"/>
    <w:rsid w:val="00861DCC"/>
    <w:rsid w:val="008623A2"/>
    <w:rsid w:val="00864334"/>
    <w:rsid w:val="00867696"/>
    <w:rsid w:val="008740A9"/>
    <w:rsid w:val="00874CB8"/>
    <w:rsid w:val="00874D03"/>
    <w:rsid w:val="0088078B"/>
    <w:rsid w:val="0088131E"/>
    <w:rsid w:val="008858DF"/>
    <w:rsid w:val="00895A81"/>
    <w:rsid w:val="008A1D0E"/>
    <w:rsid w:val="008A5367"/>
    <w:rsid w:val="008B4D0A"/>
    <w:rsid w:val="008B5947"/>
    <w:rsid w:val="008B5B42"/>
    <w:rsid w:val="008C2DBF"/>
    <w:rsid w:val="008C2ECD"/>
    <w:rsid w:val="008D148E"/>
    <w:rsid w:val="008D2A8B"/>
    <w:rsid w:val="008D5B1B"/>
    <w:rsid w:val="008E030D"/>
    <w:rsid w:val="008E06F0"/>
    <w:rsid w:val="008E5457"/>
    <w:rsid w:val="008E7BA4"/>
    <w:rsid w:val="008F232C"/>
    <w:rsid w:val="008F2899"/>
    <w:rsid w:val="009058E9"/>
    <w:rsid w:val="00907061"/>
    <w:rsid w:val="00912FBB"/>
    <w:rsid w:val="00920F36"/>
    <w:rsid w:val="00923A4F"/>
    <w:rsid w:val="00930043"/>
    <w:rsid w:val="0093126A"/>
    <w:rsid w:val="0093159A"/>
    <w:rsid w:val="00935486"/>
    <w:rsid w:val="009427E9"/>
    <w:rsid w:val="00944AB5"/>
    <w:rsid w:val="00946AD1"/>
    <w:rsid w:val="0095026E"/>
    <w:rsid w:val="00953C72"/>
    <w:rsid w:val="00955EED"/>
    <w:rsid w:val="00970AC8"/>
    <w:rsid w:val="0097128A"/>
    <w:rsid w:val="00971531"/>
    <w:rsid w:val="00973BAC"/>
    <w:rsid w:val="009764AE"/>
    <w:rsid w:val="0098183C"/>
    <w:rsid w:val="009838F5"/>
    <w:rsid w:val="00983A7C"/>
    <w:rsid w:val="00984461"/>
    <w:rsid w:val="009864C0"/>
    <w:rsid w:val="00987B6C"/>
    <w:rsid w:val="00991B40"/>
    <w:rsid w:val="00994782"/>
    <w:rsid w:val="009971FF"/>
    <w:rsid w:val="009A5CD1"/>
    <w:rsid w:val="009A79B4"/>
    <w:rsid w:val="009A7F25"/>
    <w:rsid w:val="009B0994"/>
    <w:rsid w:val="009B1511"/>
    <w:rsid w:val="009B4845"/>
    <w:rsid w:val="009B4A39"/>
    <w:rsid w:val="009B5BDE"/>
    <w:rsid w:val="009B6FAB"/>
    <w:rsid w:val="009C06D0"/>
    <w:rsid w:val="009C10B8"/>
    <w:rsid w:val="009C693D"/>
    <w:rsid w:val="009D497F"/>
    <w:rsid w:val="009D792D"/>
    <w:rsid w:val="009E565F"/>
    <w:rsid w:val="009F1F02"/>
    <w:rsid w:val="009F2761"/>
    <w:rsid w:val="009F336F"/>
    <w:rsid w:val="009F6111"/>
    <w:rsid w:val="009F7693"/>
    <w:rsid w:val="00A00745"/>
    <w:rsid w:val="00A0654B"/>
    <w:rsid w:val="00A136A4"/>
    <w:rsid w:val="00A1404A"/>
    <w:rsid w:val="00A17585"/>
    <w:rsid w:val="00A264BA"/>
    <w:rsid w:val="00A26A02"/>
    <w:rsid w:val="00A27166"/>
    <w:rsid w:val="00A27E07"/>
    <w:rsid w:val="00A32538"/>
    <w:rsid w:val="00A32DD1"/>
    <w:rsid w:val="00A35E31"/>
    <w:rsid w:val="00A41744"/>
    <w:rsid w:val="00A43DDD"/>
    <w:rsid w:val="00A45C1B"/>
    <w:rsid w:val="00A5001E"/>
    <w:rsid w:val="00A5230D"/>
    <w:rsid w:val="00A560B1"/>
    <w:rsid w:val="00A60CCB"/>
    <w:rsid w:val="00A6339C"/>
    <w:rsid w:val="00A66DB1"/>
    <w:rsid w:val="00A725F1"/>
    <w:rsid w:val="00A74B60"/>
    <w:rsid w:val="00A77898"/>
    <w:rsid w:val="00A803BF"/>
    <w:rsid w:val="00A80CFA"/>
    <w:rsid w:val="00A832A6"/>
    <w:rsid w:val="00A83DF1"/>
    <w:rsid w:val="00A84B3D"/>
    <w:rsid w:val="00A9370A"/>
    <w:rsid w:val="00A974B9"/>
    <w:rsid w:val="00AA2823"/>
    <w:rsid w:val="00AA4857"/>
    <w:rsid w:val="00AA6A25"/>
    <w:rsid w:val="00AB222E"/>
    <w:rsid w:val="00AB2462"/>
    <w:rsid w:val="00AC1DD3"/>
    <w:rsid w:val="00AC46AA"/>
    <w:rsid w:val="00AC5B95"/>
    <w:rsid w:val="00AC63D3"/>
    <w:rsid w:val="00AC7091"/>
    <w:rsid w:val="00AC796C"/>
    <w:rsid w:val="00AD2D12"/>
    <w:rsid w:val="00AD55AC"/>
    <w:rsid w:val="00AD7229"/>
    <w:rsid w:val="00AD7AA6"/>
    <w:rsid w:val="00AE4A52"/>
    <w:rsid w:val="00AE5A3B"/>
    <w:rsid w:val="00B02B62"/>
    <w:rsid w:val="00B04AD3"/>
    <w:rsid w:val="00B05FB6"/>
    <w:rsid w:val="00B102A6"/>
    <w:rsid w:val="00B14743"/>
    <w:rsid w:val="00B14CA5"/>
    <w:rsid w:val="00B230AB"/>
    <w:rsid w:val="00B25D0F"/>
    <w:rsid w:val="00B3638B"/>
    <w:rsid w:val="00B36667"/>
    <w:rsid w:val="00B402AA"/>
    <w:rsid w:val="00B41B74"/>
    <w:rsid w:val="00B41C2B"/>
    <w:rsid w:val="00B42909"/>
    <w:rsid w:val="00B42EED"/>
    <w:rsid w:val="00B4349C"/>
    <w:rsid w:val="00B45135"/>
    <w:rsid w:val="00B4731F"/>
    <w:rsid w:val="00B50432"/>
    <w:rsid w:val="00B54562"/>
    <w:rsid w:val="00B5538C"/>
    <w:rsid w:val="00B64AE1"/>
    <w:rsid w:val="00B70D97"/>
    <w:rsid w:val="00B759D8"/>
    <w:rsid w:val="00B76009"/>
    <w:rsid w:val="00B770E4"/>
    <w:rsid w:val="00B77D8D"/>
    <w:rsid w:val="00B80DE0"/>
    <w:rsid w:val="00B873F5"/>
    <w:rsid w:val="00B93615"/>
    <w:rsid w:val="00BA5A6A"/>
    <w:rsid w:val="00BB06E9"/>
    <w:rsid w:val="00BB12AB"/>
    <w:rsid w:val="00BB1B05"/>
    <w:rsid w:val="00BB2633"/>
    <w:rsid w:val="00BB2991"/>
    <w:rsid w:val="00BB5F99"/>
    <w:rsid w:val="00BD0ECD"/>
    <w:rsid w:val="00BD407C"/>
    <w:rsid w:val="00BD48EF"/>
    <w:rsid w:val="00BE2866"/>
    <w:rsid w:val="00BE6CA2"/>
    <w:rsid w:val="00BF003E"/>
    <w:rsid w:val="00BF3F31"/>
    <w:rsid w:val="00BF5D54"/>
    <w:rsid w:val="00BF79B6"/>
    <w:rsid w:val="00C0089F"/>
    <w:rsid w:val="00C021C3"/>
    <w:rsid w:val="00C04773"/>
    <w:rsid w:val="00C04B51"/>
    <w:rsid w:val="00C073A4"/>
    <w:rsid w:val="00C111AC"/>
    <w:rsid w:val="00C11F40"/>
    <w:rsid w:val="00C1364F"/>
    <w:rsid w:val="00C153F1"/>
    <w:rsid w:val="00C15BBD"/>
    <w:rsid w:val="00C2264D"/>
    <w:rsid w:val="00C27F74"/>
    <w:rsid w:val="00C34091"/>
    <w:rsid w:val="00C34175"/>
    <w:rsid w:val="00C412F7"/>
    <w:rsid w:val="00C41E48"/>
    <w:rsid w:val="00C4237D"/>
    <w:rsid w:val="00C46BDD"/>
    <w:rsid w:val="00C52332"/>
    <w:rsid w:val="00C52E89"/>
    <w:rsid w:val="00C54EB4"/>
    <w:rsid w:val="00C569B5"/>
    <w:rsid w:val="00C57AF4"/>
    <w:rsid w:val="00C62984"/>
    <w:rsid w:val="00C62D20"/>
    <w:rsid w:val="00C66C54"/>
    <w:rsid w:val="00C738E5"/>
    <w:rsid w:val="00C751C7"/>
    <w:rsid w:val="00C7545C"/>
    <w:rsid w:val="00C829A9"/>
    <w:rsid w:val="00C8309F"/>
    <w:rsid w:val="00C95C94"/>
    <w:rsid w:val="00C96371"/>
    <w:rsid w:val="00C965E3"/>
    <w:rsid w:val="00CA08A4"/>
    <w:rsid w:val="00CA157F"/>
    <w:rsid w:val="00CA15D1"/>
    <w:rsid w:val="00CA6F43"/>
    <w:rsid w:val="00CB0513"/>
    <w:rsid w:val="00CB326E"/>
    <w:rsid w:val="00CB3E25"/>
    <w:rsid w:val="00CC2C0D"/>
    <w:rsid w:val="00CC537F"/>
    <w:rsid w:val="00CC5791"/>
    <w:rsid w:val="00CE1CB9"/>
    <w:rsid w:val="00CE264D"/>
    <w:rsid w:val="00CF5C69"/>
    <w:rsid w:val="00CF681E"/>
    <w:rsid w:val="00CF73C6"/>
    <w:rsid w:val="00D06937"/>
    <w:rsid w:val="00D10495"/>
    <w:rsid w:val="00D12B1A"/>
    <w:rsid w:val="00D14F7F"/>
    <w:rsid w:val="00D21CE0"/>
    <w:rsid w:val="00D27ABB"/>
    <w:rsid w:val="00D336C2"/>
    <w:rsid w:val="00D37E5D"/>
    <w:rsid w:val="00D458F3"/>
    <w:rsid w:val="00D54FC1"/>
    <w:rsid w:val="00D61561"/>
    <w:rsid w:val="00D627F5"/>
    <w:rsid w:val="00D6283C"/>
    <w:rsid w:val="00D63D5B"/>
    <w:rsid w:val="00D6637C"/>
    <w:rsid w:val="00D666DB"/>
    <w:rsid w:val="00D749FF"/>
    <w:rsid w:val="00D76A4E"/>
    <w:rsid w:val="00D81DCB"/>
    <w:rsid w:val="00D8547E"/>
    <w:rsid w:val="00D87708"/>
    <w:rsid w:val="00D92ABA"/>
    <w:rsid w:val="00D932BC"/>
    <w:rsid w:val="00D93F56"/>
    <w:rsid w:val="00D962C9"/>
    <w:rsid w:val="00DA0F3E"/>
    <w:rsid w:val="00DB6F43"/>
    <w:rsid w:val="00DB7E87"/>
    <w:rsid w:val="00DC2F52"/>
    <w:rsid w:val="00DD1BDD"/>
    <w:rsid w:val="00DD53C1"/>
    <w:rsid w:val="00DE49F0"/>
    <w:rsid w:val="00DF09F4"/>
    <w:rsid w:val="00DF3EA5"/>
    <w:rsid w:val="00E01B77"/>
    <w:rsid w:val="00E01F37"/>
    <w:rsid w:val="00E0207C"/>
    <w:rsid w:val="00E02336"/>
    <w:rsid w:val="00E0253F"/>
    <w:rsid w:val="00E060FB"/>
    <w:rsid w:val="00E11A50"/>
    <w:rsid w:val="00E129FC"/>
    <w:rsid w:val="00E2182A"/>
    <w:rsid w:val="00E27032"/>
    <w:rsid w:val="00E27228"/>
    <w:rsid w:val="00E35818"/>
    <w:rsid w:val="00E37170"/>
    <w:rsid w:val="00E419BE"/>
    <w:rsid w:val="00E448DB"/>
    <w:rsid w:val="00E44A12"/>
    <w:rsid w:val="00E474BD"/>
    <w:rsid w:val="00E510B0"/>
    <w:rsid w:val="00E5527E"/>
    <w:rsid w:val="00E7136B"/>
    <w:rsid w:val="00E74CCA"/>
    <w:rsid w:val="00E84313"/>
    <w:rsid w:val="00E851AA"/>
    <w:rsid w:val="00E91D94"/>
    <w:rsid w:val="00E920F0"/>
    <w:rsid w:val="00E964DF"/>
    <w:rsid w:val="00EA0204"/>
    <w:rsid w:val="00EA0FF5"/>
    <w:rsid w:val="00EA3BAA"/>
    <w:rsid w:val="00EA40B0"/>
    <w:rsid w:val="00EA53B9"/>
    <w:rsid w:val="00EA5823"/>
    <w:rsid w:val="00EB0321"/>
    <w:rsid w:val="00EB496E"/>
    <w:rsid w:val="00EC0A3E"/>
    <w:rsid w:val="00EC15BB"/>
    <w:rsid w:val="00EC1987"/>
    <w:rsid w:val="00EC2FBD"/>
    <w:rsid w:val="00EC7030"/>
    <w:rsid w:val="00ED1205"/>
    <w:rsid w:val="00ED5D40"/>
    <w:rsid w:val="00ED75D2"/>
    <w:rsid w:val="00EE3CAE"/>
    <w:rsid w:val="00EF2C80"/>
    <w:rsid w:val="00EF3E7B"/>
    <w:rsid w:val="00EF4BC5"/>
    <w:rsid w:val="00F02894"/>
    <w:rsid w:val="00F0702D"/>
    <w:rsid w:val="00F13EAA"/>
    <w:rsid w:val="00F1747D"/>
    <w:rsid w:val="00F20CA8"/>
    <w:rsid w:val="00F212C9"/>
    <w:rsid w:val="00F21AAD"/>
    <w:rsid w:val="00F21BF0"/>
    <w:rsid w:val="00F22049"/>
    <w:rsid w:val="00F35EC7"/>
    <w:rsid w:val="00F37504"/>
    <w:rsid w:val="00F517BB"/>
    <w:rsid w:val="00F5394E"/>
    <w:rsid w:val="00F55275"/>
    <w:rsid w:val="00F56325"/>
    <w:rsid w:val="00F5672E"/>
    <w:rsid w:val="00F610EF"/>
    <w:rsid w:val="00F61E15"/>
    <w:rsid w:val="00F635D5"/>
    <w:rsid w:val="00F638A0"/>
    <w:rsid w:val="00F63B95"/>
    <w:rsid w:val="00F64490"/>
    <w:rsid w:val="00F66CC2"/>
    <w:rsid w:val="00F7073E"/>
    <w:rsid w:val="00F718BD"/>
    <w:rsid w:val="00F71CB5"/>
    <w:rsid w:val="00F72273"/>
    <w:rsid w:val="00F73227"/>
    <w:rsid w:val="00F76E8C"/>
    <w:rsid w:val="00F8101B"/>
    <w:rsid w:val="00F9070B"/>
    <w:rsid w:val="00FA2DE5"/>
    <w:rsid w:val="00FB218E"/>
    <w:rsid w:val="00FB528E"/>
    <w:rsid w:val="00FB5E8E"/>
    <w:rsid w:val="00FB7A4F"/>
    <w:rsid w:val="00FC01BF"/>
    <w:rsid w:val="00FC0649"/>
    <w:rsid w:val="00FD45B4"/>
    <w:rsid w:val="00FD46A4"/>
    <w:rsid w:val="00FD6627"/>
    <w:rsid w:val="00FD776A"/>
    <w:rsid w:val="00FE51CD"/>
    <w:rsid w:val="00FE573E"/>
    <w:rsid w:val="00FE6D36"/>
    <w:rsid w:val="00FF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BB1C7F"/>
  <w15:docId w15:val="{CB42D043-CC4E-4C35-A96D-70D1A5FD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6E9"/>
    <w:rPr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pacing w:val="112"/>
      <w:sz w:val="60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jc w:val="both"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Garamond" w:hAnsi="Garamon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Вступ"/>
    <w:basedOn w:val="Title"/>
    <w:next w:val="a0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1">
    <w:name w:val="Раздел"/>
    <w:basedOn w:val="Normal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</w:rPr>
  </w:style>
  <w:style w:type="paragraph" w:customStyle="1" w:styleId="a2">
    <w:name w:val="Праграф"/>
    <w:basedOn w:val="Heading1"/>
    <w:next w:val="Normal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0">
    <w:name w:val="А_текст"/>
    <w:basedOn w:val="Normal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uiPriority w:val="1"/>
    <w:qFormat/>
    <w:pPr>
      <w:jc w:val="center"/>
    </w:pPr>
  </w:style>
  <w:style w:type="paragraph" w:styleId="BalloonText">
    <w:name w:val="Balloon Text"/>
    <w:basedOn w:val="Normal"/>
    <w:link w:val="BalloonTextChar"/>
    <w:rsid w:val="002223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2339"/>
    <w:rPr>
      <w:rFonts w:ascii="Segoe UI" w:hAnsi="Segoe UI" w:cs="Segoe UI"/>
      <w:sz w:val="18"/>
      <w:szCs w:val="18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86188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6D67CF"/>
    <w:rPr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F232C"/>
    <w:pPr>
      <w:ind w:left="720"/>
      <w:contextualSpacing/>
    </w:pPr>
  </w:style>
  <w:style w:type="paragraph" w:customStyle="1" w:styleId="M">
    <w:name w:val="?????M"/>
    <w:basedOn w:val="Normal"/>
    <w:rsid w:val="00861DCC"/>
    <w:pPr>
      <w:overflowPunct w:val="0"/>
      <w:autoSpaceDE w:val="0"/>
      <w:autoSpaceDN w:val="0"/>
      <w:adjustRightInd w:val="0"/>
    </w:pPr>
    <w:rPr>
      <w:sz w:val="20"/>
      <w:szCs w:val="20"/>
      <w:lang w:val="ru-RU" w:eastAsia="en-US"/>
    </w:rPr>
  </w:style>
  <w:style w:type="character" w:customStyle="1" w:styleId="Heading1Char">
    <w:name w:val="Heading 1 Char"/>
    <w:basedOn w:val="DefaultParagraphFont"/>
    <w:link w:val="Heading1"/>
    <w:rsid w:val="001E0977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BodyTextChar">
    <w:name w:val="Body Text Char"/>
    <w:basedOn w:val="DefaultParagraphFont"/>
    <w:link w:val="BodyText"/>
    <w:uiPriority w:val="1"/>
    <w:rsid w:val="001E0977"/>
    <w:rPr>
      <w:sz w:val="24"/>
      <w:szCs w:val="24"/>
      <w:lang w:eastAsia="ru-RU"/>
    </w:rPr>
  </w:style>
  <w:style w:type="paragraph" w:styleId="BodyTextIndent">
    <w:name w:val="Body Text Indent"/>
    <w:basedOn w:val="Normal"/>
    <w:link w:val="BodyTextIndentChar"/>
    <w:semiHidden/>
    <w:unhideWhenUsed/>
    <w:rsid w:val="001E0977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semiHidden/>
    <w:rsid w:val="001E0977"/>
    <w:rPr>
      <w:sz w:val="28"/>
      <w:szCs w:val="28"/>
      <w:lang w:eastAsia="ru-RU"/>
    </w:rPr>
  </w:style>
  <w:style w:type="character" w:styleId="Hyperlink">
    <w:name w:val="Hyperlink"/>
    <w:basedOn w:val="DefaultParagraphFont"/>
    <w:unhideWhenUsed/>
    <w:rsid w:val="00B14743"/>
    <w:rPr>
      <w:color w:val="0563C1" w:themeColor="hyperlink"/>
      <w:u w:val="single"/>
    </w:rPr>
  </w:style>
  <w:style w:type="paragraph" w:customStyle="1" w:styleId="Mainheader">
    <w:name w:val="Main header"/>
    <w:basedOn w:val="Normal"/>
    <w:link w:val="MainheaderChar"/>
    <w:qFormat/>
    <w:rsid w:val="0064450E"/>
    <w:pPr>
      <w:keepNext/>
      <w:spacing w:after="240"/>
      <w:ind w:firstLine="562"/>
      <w:jc w:val="center"/>
      <w:outlineLvl w:val="1"/>
    </w:pPr>
    <w:rPr>
      <w:b/>
      <w:i/>
      <w:sz w:val="36"/>
      <w:szCs w:val="28"/>
    </w:rPr>
  </w:style>
  <w:style w:type="character" w:customStyle="1" w:styleId="MainheaderChar">
    <w:name w:val="Main header Char"/>
    <w:basedOn w:val="DefaultParagraphFont"/>
    <w:link w:val="Mainheader"/>
    <w:rsid w:val="0064450E"/>
    <w:rPr>
      <w:b/>
      <w:i/>
      <w:sz w:val="36"/>
      <w:szCs w:val="28"/>
      <w:lang w:eastAsia="ru-RU"/>
    </w:rPr>
  </w:style>
  <w:style w:type="paragraph" w:customStyle="1" w:styleId="Taskheader">
    <w:name w:val="Task header"/>
    <w:basedOn w:val="Mainheader"/>
    <w:link w:val="TaskheaderChar"/>
    <w:qFormat/>
    <w:rsid w:val="009864C0"/>
    <w:rPr>
      <w:b w:val="0"/>
      <w:bCs/>
      <w:sz w:val="32"/>
      <w:szCs w:val="32"/>
      <w:lang w:val="ru-RU"/>
    </w:rPr>
  </w:style>
  <w:style w:type="character" w:customStyle="1" w:styleId="TaskheaderChar">
    <w:name w:val="Task header Char"/>
    <w:basedOn w:val="MainheaderChar"/>
    <w:link w:val="Taskheader"/>
    <w:rsid w:val="009864C0"/>
    <w:rPr>
      <w:b w:val="0"/>
      <w:bCs/>
      <w:i/>
      <w:sz w:val="32"/>
      <w:szCs w:val="32"/>
      <w:lang w:val="ru-RU" w:eastAsia="ru-RU"/>
    </w:rPr>
  </w:style>
  <w:style w:type="paragraph" w:customStyle="1" w:styleId="Maintext">
    <w:name w:val="Main text"/>
    <w:basedOn w:val="Normal"/>
    <w:rsid w:val="0016084A"/>
    <w:pPr>
      <w:spacing w:line="360" w:lineRule="auto"/>
      <w:jc w:val="both"/>
    </w:pPr>
    <w:rPr>
      <w:sz w:val="28"/>
      <w:szCs w:val="20"/>
    </w:rPr>
  </w:style>
  <w:style w:type="paragraph" w:customStyle="1" w:styleId="MainCaption">
    <w:name w:val="Main Caption"/>
    <w:basedOn w:val="BodyText"/>
    <w:qFormat/>
    <w:rsid w:val="006B40BF"/>
    <w:pPr>
      <w:widowControl w:val="0"/>
      <w:autoSpaceDE w:val="0"/>
      <w:autoSpaceDN w:val="0"/>
      <w:jc w:val="left"/>
    </w:pPr>
    <w:rPr>
      <w:b/>
      <w:i/>
      <w:iCs/>
      <w:sz w:val="28"/>
      <w:szCs w:val="28"/>
      <w:lang w:val="ru-RU" w:bidi="ru-RU"/>
    </w:rPr>
  </w:style>
  <w:style w:type="paragraph" w:styleId="Subtitle">
    <w:name w:val="Subtitle"/>
    <w:basedOn w:val="Normal"/>
    <w:next w:val="Normal"/>
    <w:link w:val="SubtitleChar"/>
    <w:qFormat/>
    <w:rsid w:val="007148D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7148D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ru-RU"/>
    </w:rPr>
  </w:style>
  <w:style w:type="paragraph" w:customStyle="1" w:styleId="FR1">
    <w:name w:val="FR1"/>
    <w:rsid w:val="00446E3A"/>
    <w:pPr>
      <w:widowControl w:val="0"/>
      <w:autoSpaceDE w:val="0"/>
      <w:autoSpaceDN w:val="0"/>
      <w:adjustRightInd w:val="0"/>
      <w:spacing w:line="300" w:lineRule="auto"/>
      <w:ind w:left="120" w:firstLine="1040"/>
      <w:jc w:val="both"/>
    </w:pPr>
    <w:rPr>
      <w:sz w:val="56"/>
      <w:szCs w:val="56"/>
      <w:lang w:eastAsia="ru-RU"/>
    </w:rPr>
  </w:style>
  <w:style w:type="paragraph" w:customStyle="1" w:styleId="FR2">
    <w:name w:val="FR2"/>
    <w:rsid w:val="00446E3A"/>
    <w:pPr>
      <w:widowControl w:val="0"/>
      <w:autoSpaceDE w:val="0"/>
      <w:autoSpaceDN w:val="0"/>
      <w:adjustRightInd w:val="0"/>
      <w:spacing w:before="120" w:line="638" w:lineRule="auto"/>
      <w:jc w:val="both"/>
    </w:pPr>
    <w:rPr>
      <w:sz w:val="12"/>
      <w:szCs w:val="12"/>
      <w:lang w:eastAsia="ru-RU"/>
    </w:rPr>
  </w:style>
  <w:style w:type="paragraph" w:customStyle="1" w:styleId="Textbody">
    <w:name w:val="Text body"/>
    <w:basedOn w:val="Normal"/>
    <w:uiPriority w:val="99"/>
    <w:rsid w:val="00446E3A"/>
    <w:pPr>
      <w:widowControl w:val="0"/>
      <w:autoSpaceDE w:val="0"/>
      <w:autoSpaceDN w:val="0"/>
      <w:adjustRightInd w:val="0"/>
      <w:spacing w:after="120"/>
    </w:pPr>
    <w:rPr>
      <w:rFonts w:eastAsiaTheme="minorEastAsia"/>
      <w:lang w:val="ru-RU"/>
    </w:rPr>
  </w:style>
  <w:style w:type="character" w:customStyle="1" w:styleId="box">
    <w:name w:val="box"/>
    <w:basedOn w:val="DefaultParagraphFont"/>
    <w:rsid w:val="00446E3A"/>
  </w:style>
  <w:style w:type="character" w:customStyle="1" w:styleId="tlid-translation">
    <w:name w:val="tlid-translation"/>
    <w:basedOn w:val="DefaultParagraphFont"/>
    <w:rsid w:val="00446E3A"/>
  </w:style>
  <w:style w:type="table" w:styleId="TableGrid">
    <w:name w:val="Table Grid"/>
    <w:basedOn w:val="TableNormal"/>
    <w:rsid w:val="00815F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header" Target="header3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oter" Target="footer3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oter" Target="footer2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la589n\source\repos\Algorithms\reports\donor\MainDonor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D4564-B295-4FF8-95C3-ECAC2C6CE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MainDonor.dotx</Template>
  <TotalTime>1721</TotalTime>
  <Pages>24</Pages>
  <Words>678</Words>
  <Characters>3865</Characters>
  <Application>Microsoft Office Word</Application>
  <DocSecurity>0</DocSecurity>
  <Lines>32</Lines>
  <Paragraphs>9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laba</vt:lpstr>
      <vt:lpstr>laba</vt:lpstr>
      <vt:lpstr>Лабораторна робота 9-10</vt:lpstr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laba</dc:title>
  <dc:subject/>
  <dc:creator>rela589n</dc:creator>
  <cp:keywords/>
  <dc:description/>
  <cp:lastModifiedBy>rela589n</cp:lastModifiedBy>
  <cp:revision>475</cp:revision>
  <cp:lastPrinted>2017-09-21T16:49:00Z</cp:lastPrinted>
  <dcterms:created xsi:type="dcterms:W3CDTF">2019-09-24T09:24:00Z</dcterms:created>
  <dcterms:modified xsi:type="dcterms:W3CDTF">2020-05-21T19:12:00Z</dcterms:modified>
</cp:coreProperties>
</file>